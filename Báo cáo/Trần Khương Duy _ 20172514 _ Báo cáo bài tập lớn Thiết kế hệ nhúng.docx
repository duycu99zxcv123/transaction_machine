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72" w:tblpY="1"/>
        <w:tblOverlap w:val="never"/>
        <w:tblW w:w="9360"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360"/>
      </w:tblGrid>
      <w:tr w:rsidR="00512B56" w14:paraId="2D55FD9A" w14:textId="77777777" w:rsidTr="0042113E">
        <w:trPr>
          <w:trHeight w:val="14400"/>
        </w:trPr>
        <w:tc>
          <w:tcPr>
            <w:tcW w:w="9360" w:type="dxa"/>
          </w:tcPr>
          <w:p w14:paraId="73E7950F" w14:textId="77777777" w:rsidR="00066EA5" w:rsidRPr="00E9766D" w:rsidRDefault="00066EA5" w:rsidP="00066EA5">
            <w:pPr>
              <w:jc w:val="center"/>
            </w:pPr>
            <w:bookmarkStart w:id="0" w:name="_Hlk74358197"/>
            <w:r w:rsidRPr="00E9766D">
              <w:t>TRƯỜNG ĐẠI HỌC BÁCH KHOA HÀ NỘI</w:t>
            </w:r>
          </w:p>
          <w:p w14:paraId="164E5544" w14:textId="77777777" w:rsidR="00066EA5" w:rsidRPr="00E9766D" w:rsidRDefault="00066EA5" w:rsidP="00066EA5">
            <w:pPr>
              <w:jc w:val="center"/>
              <w:rPr>
                <w:b/>
                <w:sz w:val="32"/>
                <w:szCs w:val="32"/>
              </w:rPr>
            </w:pPr>
            <w:r w:rsidRPr="00E9766D">
              <w:rPr>
                <w:b/>
                <w:sz w:val="32"/>
                <w:szCs w:val="32"/>
              </w:rPr>
              <w:t>VIỆN ĐIỆN TỬ - VIỄN THÔNG</w:t>
            </w:r>
          </w:p>
          <w:p w14:paraId="5629CC12" w14:textId="77777777" w:rsidR="00066EA5" w:rsidRPr="00E9766D" w:rsidRDefault="00066EA5" w:rsidP="00066EA5"/>
          <w:p w14:paraId="1C86BB7D" w14:textId="6153AAE6" w:rsidR="00066EA5" w:rsidRDefault="00066EA5" w:rsidP="00066EA5">
            <w:pPr>
              <w:jc w:val="center"/>
            </w:pPr>
            <w:r w:rsidRPr="00E9766D">
              <w:rPr>
                <w:noProof/>
              </w:rPr>
              <w:drawing>
                <wp:inline distT="0" distB="0" distL="0" distR="0" wp14:anchorId="7B26ADBA" wp14:editId="15E3A465">
                  <wp:extent cx="549910" cy="812800"/>
                  <wp:effectExtent l="19050" t="0" r="2540" b="0"/>
                  <wp:docPr id="32" name="Picture 32"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61D03662" w14:textId="2688F85A" w:rsidR="0006295C" w:rsidRDefault="0006295C" w:rsidP="00066EA5">
            <w:pPr>
              <w:jc w:val="center"/>
            </w:pPr>
          </w:p>
          <w:p w14:paraId="6FAC5AE7" w14:textId="77777777" w:rsidR="007E7664" w:rsidRPr="00E9766D" w:rsidRDefault="007E7664" w:rsidP="00066EA5">
            <w:pPr>
              <w:jc w:val="center"/>
            </w:pPr>
          </w:p>
          <w:p w14:paraId="0360D828" w14:textId="091D0E39" w:rsidR="00066EA5" w:rsidRPr="00E9766D" w:rsidRDefault="00066EA5" w:rsidP="00C91DFF"/>
          <w:p w14:paraId="35513133" w14:textId="769A6BF3" w:rsidR="00066EA5" w:rsidRPr="00C91DFF" w:rsidRDefault="00066EA5" w:rsidP="00C91DFF">
            <w:pPr>
              <w:jc w:val="center"/>
              <w:rPr>
                <w:sz w:val="40"/>
                <w:szCs w:val="48"/>
              </w:rPr>
            </w:pPr>
            <w:r w:rsidRPr="00C91DFF">
              <w:rPr>
                <w:sz w:val="40"/>
                <w:szCs w:val="48"/>
              </w:rPr>
              <w:t>BÁO CÁO BÀI TẬP LỚN</w:t>
            </w:r>
          </w:p>
          <w:p w14:paraId="2651CC0F" w14:textId="77777777" w:rsidR="00C91DFF" w:rsidRDefault="00C91DFF" w:rsidP="00066EA5">
            <w:pPr>
              <w:jc w:val="center"/>
              <w:rPr>
                <w:b/>
                <w:sz w:val="48"/>
                <w:szCs w:val="64"/>
              </w:rPr>
            </w:pPr>
            <w:r>
              <w:rPr>
                <w:b/>
                <w:sz w:val="48"/>
                <w:szCs w:val="64"/>
              </w:rPr>
              <w:t xml:space="preserve">HỆ THỐNG NHÚNG VÀ THIẾT KẾ </w:t>
            </w:r>
          </w:p>
          <w:p w14:paraId="06D953FD" w14:textId="5F00372E" w:rsidR="00066EA5" w:rsidRPr="00C91DFF" w:rsidRDefault="00C91DFF" w:rsidP="00066EA5">
            <w:pPr>
              <w:jc w:val="center"/>
              <w:rPr>
                <w:b/>
                <w:sz w:val="48"/>
                <w:szCs w:val="64"/>
              </w:rPr>
            </w:pPr>
            <w:r>
              <w:rPr>
                <w:b/>
                <w:sz w:val="48"/>
                <w:szCs w:val="64"/>
              </w:rPr>
              <w:t>GIAO TIẾP NHÚNG</w:t>
            </w:r>
          </w:p>
          <w:p w14:paraId="5A77B7F2" w14:textId="5D90165B" w:rsidR="00066EA5" w:rsidRDefault="00066EA5" w:rsidP="00066EA5"/>
          <w:p w14:paraId="7BB68682" w14:textId="77777777" w:rsidR="0006295C" w:rsidRPr="00E9766D" w:rsidRDefault="0006295C" w:rsidP="00066EA5"/>
          <w:p w14:paraId="3DD8B11B" w14:textId="77777777" w:rsidR="00066EA5" w:rsidRPr="00E9766D" w:rsidRDefault="00066EA5" w:rsidP="00066EA5">
            <w:pPr>
              <w:rPr>
                <w:b/>
                <w:sz w:val="28"/>
                <w:szCs w:val="28"/>
              </w:rPr>
            </w:pPr>
            <w:r w:rsidRPr="00E9766D">
              <w:rPr>
                <w:b/>
                <w:sz w:val="28"/>
                <w:szCs w:val="28"/>
              </w:rPr>
              <w:t>Đ</w:t>
            </w:r>
            <w:r>
              <w:rPr>
                <w:b/>
                <w:sz w:val="28"/>
                <w:szCs w:val="28"/>
              </w:rPr>
              <w:t>ề tài</w:t>
            </w:r>
            <w:r w:rsidRPr="00E9766D">
              <w:rPr>
                <w:b/>
                <w:sz w:val="28"/>
                <w:szCs w:val="28"/>
              </w:rPr>
              <w:t>:</w:t>
            </w:r>
          </w:p>
          <w:p w14:paraId="386F5D4B" w14:textId="77777777" w:rsidR="00C91DFF" w:rsidRDefault="00C91DFF" w:rsidP="00066EA5">
            <w:pPr>
              <w:jc w:val="center"/>
              <w:rPr>
                <w:b/>
                <w:sz w:val="40"/>
                <w:szCs w:val="40"/>
              </w:rPr>
            </w:pPr>
            <w:r>
              <w:rPr>
                <w:b/>
                <w:sz w:val="40"/>
                <w:szCs w:val="40"/>
              </w:rPr>
              <w:t xml:space="preserve">Thiết kế máy giao dịch giải quyết thủ tục </w:t>
            </w:r>
          </w:p>
          <w:p w14:paraId="3D0F2BC1" w14:textId="72C987E5" w:rsidR="00066EA5" w:rsidRPr="00E9766D" w:rsidRDefault="00C91DFF" w:rsidP="00066EA5">
            <w:pPr>
              <w:jc w:val="center"/>
              <w:rPr>
                <w:b/>
                <w:sz w:val="40"/>
                <w:szCs w:val="40"/>
              </w:rPr>
            </w:pPr>
            <w:r>
              <w:rPr>
                <w:b/>
                <w:sz w:val="40"/>
                <w:szCs w:val="40"/>
              </w:rPr>
              <w:t>cho sinh viên</w:t>
            </w:r>
          </w:p>
          <w:p w14:paraId="65B3D144" w14:textId="6FDE3BDE" w:rsidR="00066EA5" w:rsidRDefault="00066EA5" w:rsidP="00066EA5"/>
          <w:p w14:paraId="3BABB8B9" w14:textId="77777777" w:rsidR="0006295C" w:rsidRPr="00E9766D" w:rsidRDefault="0006295C" w:rsidP="00066EA5"/>
          <w:p w14:paraId="3E701630" w14:textId="4E3CCCBB" w:rsidR="00066EA5" w:rsidRPr="00E9766D" w:rsidRDefault="007E7664" w:rsidP="007E7664">
            <w:pPr>
              <w:jc w:val="center"/>
              <w:rPr>
                <w:sz w:val="28"/>
                <w:szCs w:val="28"/>
              </w:rPr>
            </w:pPr>
            <w:r>
              <w:rPr>
                <w:sz w:val="28"/>
                <w:szCs w:val="28"/>
              </w:rPr>
              <w:t>S</w:t>
            </w:r>
            <w:r w:rsidR="00066EA5" w:rsidRPr="00E9766D">
              <w:rPr>
                <w:sz w:val="28"/>
                <w:szCs w:val="28"/>
              </w:rPr>
              <w:t>inh viên thực hiện:</w:t>
            </w:r>
            <w:r>
              <w:rPr>
                <w:sz w:val="28"/>
                <w:szCs w:val="28"/>
              </w:rPr>
              <w:t xml:space="preserve">       </w:t>
            </w:r>
            <w:r w:rsidR="00852454">
              <w:rPr>
                <w:sz w:val="28"/>
                <w:szCs w:val="28"/>
              </w:rPr>
              <w:t>Trần Khương Duy</w:t>
            </w:r>
            <w:r w:rsidR="00D240E8">
              <w:rPr>
                <w:sz w:val="28"/>
                <w:szCs w:val="28"/>
              </w:rPr>
              <w:t xml:space="preserve"> </w:t>
            </w:r>
            <w:r w:rsidR="00066EA5">
              <w:rPr>
                <w:sz w:val="28"/>
                <w:szCs w:val="28"/>
              </w:rPr>
              <w:t>- 201725</w:t>
            </w:r>
            <w:r w:rsidR="000D1F22">
              <w:rPr>
                <w:sz w:val="28"/>
                <w:szCs w:val="28"/>
              </w:rPr>
              <w:t>14</w:t>
            </w:r>
          </w:p>
          <w:p w14:paraId="0DC7CAC5" w14:textId="2CE68B96" w:rsidR="00D240E8" w:rsidRPr="00E9766D" w:rsidRDefault="00066EA5" w:rsidP="00066EA5">
            <w:pPr>
              <w:rPr>
                <w:sz w:val="28"/>
                <w:szCs w:val="28"/>
              </w:rPr>
            </w:pPr>
            <w:r w:rsidRPr="00E9766D">
              <w:rPr>
                <w:sz w:val="28"/>
                <w:szCs w:val="28"/>
              </w:rPr>
              <w:tab/>
            </w:r>
            <w:r w:rsidRPr="00E9766D">
              <w:rPr>
                <w:sz w:val="28"/>
                <w:szCs w:val="28"/>
              </w:rPr>
              <w:tab/>
            </w:r>
            <w:r w:rsidRPr="00E9766D">
              <w:rPr>
                <w:sz w:val="28"/>
                <w:szCs w:val="28"/>
              </w:rPr>
              <w:tab/>
            </w:r>
            <w:r w:rsidR="00D240E8">
              <w:rPr>
                <w:sz w:val="28"/>
                <w:szCs w:val="28"/>
              </w:rPr>
              <w:t xml:space="preserve">                      </w:t>
            </w:r>
            <w:r>
              <w:rPr>
                <w:sz w:val="28"/>
                <w:szCs w:val="28"/>
              </w:rPr>
              <w:t xml:space="preserve">                  </w:t>
            </w:r>
            <w:r w:rsidR="00D240E8">
              <w:rPr>
                <w:sz w:val="28"/>
                <w:szCs w:val="28"/>
              </w:rPr>
              <w:t xml:space="preserve">  </w:t>
            </w:r>
          </w:p>
          <w:p w14:paraId="7C3429D6" w14:textId="4B4BF030" w:rsidR="00066EA5" w:rsidRPr="00E9766D" w:rsidRDefault="007E7664" w:rsidP="007E7664">
            <w:pPr>
              <w:rPr>
                <w:sz w:val="28"/>
                <w:szCs w:val="28"/>
              </w:rPr>
            </w:pPr>
            <w:r>
              <w:rPr>
                <w:sz w:val="28"/>
                <w:szCs w:val="28"/>
              </w:rPr>
              <w:t xml:space="preserve">                     </w:t>
            </w:r>
            <w:r w:rsidR="00066EA5">
              <w:rPr>
                <w:sz w:val="28"/>
                <w:szCs w:val="28"/>
              </w:rPr>
              <w:t>Giảng viên hướng dẫn</w:t>
            </w:r>
            <w:r w:rsidR="00066EA5" w:rsidRPr="00E9766D">
              <w:rPr>
                <w:sz w:val="28"/>
                <w:szCs w:val="28"/>
              </w:rPr>
              <w:t>:</w:t>
            </w:r>
            <w:r w:rsidR="00C91DFF">
              <w:rPr>
                <w:sz w:val="28"/>
                <w:szCs w:val="28"/>
              </w:rPr>
              <w:t xml:space="preserve">   TS. </w:t>
            </w:r>
            <w:r w:rsidR="00852454">
              <w:rPr>
                <w:sz w:val="28"/>
                <w:szCs w:val="28"/>
              </w:rPr>
              <w:t>Phạm Văn Tiến</w:t>
            </w:r>
          </w:p>
          <w:p w14:paraId="23BDAED1" w14:textId="4067EDBB" w:rsidR="00D240E8" w:rsidRDefault="00D240E8" w:rsidP="00066EA5">
            <w:pPr>
              <w:rPr>
                <w:szCs w:val="28"/>
                <w:lang w:val="de-DE"/>
              </w:rPr>
            </w:pPr>
          </w:p>
          <w:p w14:paraId="29A98061" w14:textId="77E7F38E" w:rsidR="007E7664" w:rsidRDefault="007E7664" w:rsidP="00066EA5">
            <w:pPr>
              <w:rPr>
                <w:sz w:val="28"/>
                <w:szCs w:val="28"/>
                <w:lang w:val="de-DE"/>
              </w:rPr>
            </w:pPr>
          </w:p>
          <w:p w14:paraId="1877905D" w14:textId="77777777" w:rsidR="007E7664" w:rsidRPr="00E9766D" w:rsidRDefault="007E7664" w:rsidP="00066EA5">
            <w:pPr>
              <w:rPr>
                <w:sz w:val="28"/>
                <w:szCs w:val="28"/>
                <w:lang w:val="de-DE"/>
              </w:rPr>
            </w:pPr>
          </w:p>
          <w:p w14:paraId="6CA06550" w14:textId="0AC1BB6F" w:rsidR="00512B56" w:rsidRPr="00136DDB" w:rsidRDefault="00066EA5" w:rsidP="00066EA5">
            <w:pPr>
              <w:jc w:val="center"/>
              <w:rPr>
                <w:sz w:val="28"/>
                <w:szCs w:val="28"/>
                <w:lang w:val="de-DE"/>
              </w:rPr>
            </w:pPr>
            <w:r>
              <w:rPr>
                <w:sz w:val="28"/>
                <w:szCs w:val="28"/>
                <w:lang w:val="de-DE"/>
              </w:rPr>
              <w:t xml:space="preserve">Hà Nội, tháng </w:t>
            </w:r>
            <w:r w:rsidR="00C91DFF">
              <w:rPr>
                <w:sz w:val="28"/>
                <w:szCs w:val="28"/>
                <w:lang w:val="de-DE"/>
              </w:rPr>
              <w:t>12</w:t>
            </w:r>
            <w:r>
              <w:rPr>
                <w:sz w:val="28"/>
                <w:szCs w:val="28"/>
                <w:lang w:val="de-DE"/>
              </w:rPr>
              <w:t xml:space="preserve"> năm 2021</w:t>
            </w:r>
            <w:r w:rsidRPr="00E9766D">
              <w:rPr>
                <w:sz w:val="28"/>
                <w:szCs w:val="28"/>
                <w:lang w:val="de-DE"/>
              </w:rPr>
              <w:t xml:space="preserve">                                               </w:t>
            </w:r>
          </w:p>
        </w:tc>
      </w:tr>
    </w:tbl>
    <w:bookmarkEnd w:id="0"/>
    <w:p w14:paraId="0A93B77A" w14:textId="5EC97136" w:rsidR="00C93888" w:rsidRPr="00CD6DB6" w:rsidRDefault="00D50144" w:rsidP="00CD6DB6">
      <w:pPr>
        <w:spacing w:before="0" w:after="360"/>
        <w:jc w:val="center"/>
        <w:rPr>
          <w:b/>
        </w:rPr>
      </w:pPr>
      <w:r w:rsidRPr="00CD6DB6">
        <w:rPr>
          <w:b/>
        </w:rPr>
        <w:lastRenderedPageBreak/>
        <w:t>MỤC LỤC</w:t>
      </w:r>
    </w:p>
    <w:sdt>
      <w:sdtPr>
        <w:id w:val="-72125727"/>
        <w:docPartObj>
          <w:docPartGallery w:val="Table of Contents"/>
          <w:docPartUnique/>
        </w:docPartObj>
      </w:sdtPr>
      <w:sdtEndPr>
        <w:rPr>
          <w:rFonts w:ascii="Times New Roman" w:eastAsiaTheme="minorHAnsi" w:hAnsi="Times New Roman" w:cs="Angsana New"/>
          <w:b/>
          <w:bCs/>
          <w:noProof/>
          <w:color w:val="auto"/>
          <w:kern w:val="2"/>
          <w:sz w:val="26"/>
          <w:szCs w:val="20"/>
        </w:rPr>
      </w:sdtEndPr>
      <w:sdtContent>
        <w:p w14:paraId="6534A099" w14:textId="3E8904E9" w:rsidR="00CD6DB6" w:rsidRPr="00CD6DB6" w:rsidRDefault="00CD6DB6" w:rsidP="00CD6DB6">
          <w:pPr>
            <w:pStyle w:val="TOCHeading"/>
            <w:spacing w:before="0" w:line="240" w:lineRule="auto"/>
            <w:rPr>
              <w:sz w:val="22"/>
            </w:rPr>
          </w:pPr>
        </w:p>
        <w:p w14:paraId="28DF8500" w14:textId="2A2230D0" w:rsidR="00D00B11" w:rsidRDefault="00CD6DB6">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91413208" w:history="1">
            <w:r w:rsidR="00D00B11" w:rsidRPr="0078471B">
              <w:rPr>
                <w:rStyle w:val="Hyperlink"/>
                <w:noProof/>
              </w:rPr>
              <w:t>DANH MỤC HÌNH VẼ</w:t>
            </w:r>
            <w:r w:rsidR="00D00B11">
              <w:rPr>
                <w:noProof/>
                <w:webHidden/>
              </w:rPr>
              <w:tab/>
            </w:r>
            <w:r w:rsidR="00D00B11">
              <w:rPr>
                <w:noProof/>
                <w:webHidden/>
              </w:rPr>
              <w:fldChar w:fldCharType="begin"/>
            </w:r>
            <w:r w:rsidR="00D00B11">
              <w:rPr>
                <w:noProof/>
                <w:webHidden/>
              </w:rPr>
              <w:instrText xml:space="preserve"> PAGEREF _Toc91413208 \h </w:instrText>
            </w:r>
            <w:r w:rsidR="00D00B11">
              <w:rPr>
                <w:noProof/>
                <w:webHidden/>
              </w:rPr>
            </w:r>
            <w:r w:rsidR="00D00B11">
              <w:rPr>
                <w:noProof/>
                <w:webHidden/>
              </w:rPr>
              <w:fldChar w:fldCharType="separate"/>
            </w:r>
            <w:r w:rsidR="00D00B11">
              <w:rPr>
                <w:noProof/>
                <w:webHidden/>
              </w:rPr>
              <w:t>1</w:t>
            </w:r>
            <w:r w:rsidR="00D00B11">
              <w:rPr>
                <w:noProof/>
                <w:webHidden/>
              </w:rPr>
              <w:fldChar w:fldCharType="end"/>
            </w:r>
          </w:hyperlink>
        </w:p>
        <w:p w14:paraId="21FE1689" w14:textId="16ED2E06" w:rsidR="00D00B11" w:rsidRDefault="00D00B11">
          <w:pPr>
            <w:pStyle w:val="TOC1"/>
            <w:rPr>
              <w:rFonts w:asciiTheme="minorHAnsi" w:eastAsiaTheme="minorEastAsia" w:hAnsiTheme="minorHAnsi" w:cstheme="minorBidi"/>
              <w:b w:val="0"/>
              <w:noProof/>
              <w:kern w:val="0"/>
              <w:sz w:val="22"/>
              <w:szCs w:val="22"/>
            </w:rPr>
          </w:pPr>
          <w:hyperlink w:anchor="_Toc91413209" w:history="1">
            <w:r w:rsidRPr="0078471B">
              <w:rPr>
                <w:rStyle w:val="Hyperlink"/>
                <w:noProof/>
              </w:rPr>
              <w:t>CHƯƠNG 1. YÊU CẦU CỦA HỆ THỐNG</w:t>
            </w:r>
            <w:r>
              <w:rPr>
                <w:noProof/>
                <w:webHidden/>
              </w:rPr>
              <w:tab/>
            </w:r>
            <w:r>
              <w:rPr>
                <w:noProof/>
                <w:webHidden/>
              </w:rPr>
              <w:fldChar w:fldCharType="begin"/>
            </w:r>
            <w:r>
              <w:rPr>
                <w:noProof/>
                <w:webHidden/>
              </w:rPr>
              <w:instrText xml:space="preserve"> PAGEREF _Toc91413209 \h </w:instrText>
            </w:r>
            <w:r>
              <w:rPr>
                <w:noProof/>
                <w:webHidden/>
              </w:rPr>
            </w:r>
            <w:r>
              <w:rPr>
                <w:noProof/>
                <w:webHidden/>
              </w:rPr>
              <w:fldChar w:fldCharType="separate"/>
            </w:r>
            <w:r>
              <w:rPr>
                <w:noProof/>
                <w:webHidden/>
              </w:rPr>
              <w:t>3</w:t>
            </w:r>
            <w:r>
              <w:rPr>
                <w:noProof/>
                <w:webHidden/>
              </w:rPr>
              <w:fldChar w:fldCharType="end"/>
            </w:r>
          </w:hyperlink>
        </w:p>
        <w:p w14:paraId="2BB34ED4" w14:textId="7F871F37"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10" w:history="1">
            <w:r w:rsidRPr="0078471B">
              <w:rPr>
                <w:rStyle w:val="Hyperlink"/>
                <w:noProof/>
              </w:rPr>
              <w:t>1.1 Hoạt động nghiệp vụ</w:t>
            </w:r>
            <w:r>
              <w:rPr>
                <w:noProof/>
                <w:webHidden/>
              </w:rPr>
              <w:tab/>
            </w:r>
            <w:r>
              <w:rPr>
                <w:noProof/>
                <w:webHidden/>
              </w:rPr>
              <w:fldChar w:fldCharType="begin"/>
            </w:r>
            <w:r>
              <w:rPr>
                <w:noProof/>
                <w:webHidden/>
              </w:rPr>
              <w:instrText xml:space="preserve"> PAGEREF _Toc91413210 \h </w:instrText>
            </w:r>
            <w:r>
              <w:rPr>
                <w:noProof/>
                <w:webHidden/>
              </w:rPr>
            </w:r>
            <w:r>
              <w:rPr>
                <w:noProof/>
                <w:webHidden/>
              </w:rPr>
              <w:fldChar w:fldCharType="separate"/>
            </w:r>
            <w:r>
              <w:rPr>
                <w:noProof/>
                <w:webHidden/>
              </w:rPr>
              <w:t>3</w:t>
            </w:r>
            <w:r>
              <w:rPr>
                <w:noProof/>
                <w:webHidden/>
              </w:rPr>
              <w:fldChar w:fldCharType="end"/>
            </w:r>
          </w:hyperlink>
        </w:p>
        <w:p w14:paraId="18E3D251" w14:textId="35DAEB1B"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11" w:history="1">
            <w:r w:rsidRPr="0078471B">
              <w:rPr>
                <w:rStyle w:val="Hyperlink"/>
                <w:noProof/>
              </w:rPr>
              <w:t>1.2 Xác lập yêu cầu kĩ thuật</w:t>
            </w:r>
            <w:r>
              <w:rPr>
                <w:noProof/>
                <w:webHidden/>
              </w:rPr>
              <w:tab/>
            </w:r>
            <w:r>
              <w:rPr>
                <w:noProof/>
                <w:webHidden/>
              </w:rPr>
              <w:fldChar w:fldCharType="begin"/>
            </w:r>
            <w:r>
              <w:rPr>
                <w:noProof/>
                <w:webHidden/>
              </w:rPr>
              <w:instrText xml:space="preserve"> PAGEREF _Toc91413211 \h </w:instrText>
            </w:r>
            <w:r>
              <w:rPr>
                <w:noProof/>
                <w:webHidden/>
              </w:rPr>
            </w:r>
            <w:r>
              <w:rPr>
                <w:noProof/>
                <w:webHidden/>
              </w:rPr>
              <w:fldChar w:fldCharType="separate"/>
            </w:r>
            <w:r>
              <w:rPr>
                <w:noProof/>
                <w:webHidden/>
              </w:rPr>
              <w:t>3</w:t>
            </w:r>
            <w:r>
              <w:rPr>
                <w:noProof/>
                <w:webHidden/>
              </w:rPr>
              <w:fldChar w:fldCharType="end"/>
            </w:r>
          </w:hyperlink>
        </w:p>
        <w:p w14:paraId="770822D9" w14:textId="42EF34D2" w:rsidR="00D00B11" w:rsidRDefault="00D00B11">
          <w:pPr>
            <w:pStyle w:val="TOC3"/>
            <w:rPr>
              <w:rFonts w:asciiTheme="minorHAnsi" w:eastAsiaTheme="minorEastAsia" w:hAnsiTheme="minorHAnsi" w:cstheme="minorBidi"/>
              <w:noProof/>
              <w:kern w:val="0"/>
              <w:sz w:val="22"/>
              <w:szCs w:val="22"/>
            </w:rPr>
          </w:pPr>
          <w:hyperlink w:anchor="_Toc91413212" w:history="1">
            <w:r w:rsidRPr="0078471B">
              <w:rPr>
                <w:rStyle w:val="Hyperlink"/>
                <w:noProof/>
              </w:rPr>
              <w:t>1.2.1 Yêu cầu chức năng</w:t>
            </w:r>
            <w:r>
              <w:rPr>
                <w:noProof/>
                <w:webHidden/>
              </w:rPr>
              <w:tab/>
            </w:r>
            <w:r>
              <w:rPr>
                <w:noProof/>
                <w:webHidden/>
              </w:rPr>
              <w:fldChar w:fldCharType="begin"/>
            </w:r>
            <w:r>
              <w:rPr>
                <w:noProof/>
                <w:webHidden/>
              </w:rPr>
              <w:instrText xml:space="preserve"> PAGEREF _Toc91413212 \h </w:instrText>
            </w:r>
            <w:r>
              <w:rPr>
                <w:noProof/>
                <w:webHidden/>
              </w:rPr>
            </w:r>
            <w:r>
              <w:rPr>
                <w:noProof/>
                <w:webHidden/>
              </w:rPr>
              <w:fldChar w:fldCharType="separate"/>
            </w:r>
            <w:r>
              <w:rPr>
                <w:noProof/>
                <w:webHidden/>
              </w:rPr>
              <w:t>3</w:t>
            </w:r>
            <w:r>
              <w:rPr>
                <w:noProof/>
                <w:webHidden/>
              </w:rPr>
              <w:fldChar w:fldCharType="end"/>
            </w:r>
          </w:hyperlink>
        </w:p>
        <w:p w14:paraId="0E2DCC3B" w14:textId="6A376035" w:rsidR="00D00B11" w:rsidRDefault="00D00B11">
          <w:pPr>
            <w:pStyle w:val="TOC3"/>
            <w:rPr>
              <w:rFonts w:asciiTheme="minorHAnsi" w:eastAsiaTheme="minorEastAsia" w:hAnsiTheme="minorHAnsi" w:cstheme="minorBidi"/>
              <w:noProof/>
              <w:kern w:val="0"/>
              <w:sz w:val="22"/>
              <w:szCs w:val="22"/>
            </w:rPr>
          </w:pPr>
          <w:hyperlink w:anchor="_Toc91413213" w:history="1">
            <w:r w:rsidRPr="0078471B">
              <w:rPr>
                <w:rStyle w:val="Hyperlink"/>
                <w:noProof/>
              </w:rPr>
              <w:t>1.2.2 Yêu cầu phi chức năng</w:t>
            </w:r>
            <w:r>
              <w:rPr>
                <w:noProof/>
                <w:webHidden/>
              </w:rPr>
              <w:tab/>
            </w:r>
            <w:r>
              <w:rPr>
                <w:noProof/>
                <w:webHidden/>
              </w:rPr>
              <w:fldChar w:fldCharType="begin"/>
            </w:r>
            <w:r>
              <w:rPr>
                <w:noProof/>
                <w:webHidden/>
              </w:rPr>
              <w:instrText xml:space="preserve"> PAGEREF _Toc91413213 \h </w:instrText>
            </w:r>
            <w:r>
              <w:rPr>
                <w:noProof/>
                <w:webHidden/>
              </w:rPr>
            </w:r>
            <w:r>
              <w:rPr>
                <w:noProof/>
                <w:webHidden/>
              </w:rPr>
              <w:fldChar w:fldCharType="separate"/>
            </w:r>
            <w:r>
              <w:rPr>
                <w:noProof/>
                <w:webHidden/>
              </w:rPr>
              <w:t>4</w:t>
            </w:r>
            <w:r>
              <w:rPr>
                <w:noProof/>
                <w:webHidden/>
              </w:rPr>
              <w:fldChar w:fldCharType="end"/>
            </w:r>
          </w:hyperlink>
        </w:p>
        <w:p w14:paraId="0E00AE68" w14:textId="3E430B84" w:rsidR="00D00B11" w:rsidRDefault="00D00B11">
          <w:pPr>
            <w:pStyle w:val="TOC1"/>
            <w:rPr>
              <w:rFonts w:asciiTheme="minorHAnsi" w:eastAsiaTheme="minorEastAsia" w:hAnsiTheme="minorHAnsi" w:cstheme="minorBidi"/>
              <w:b w:val="0"/>
              <w:noProof/>
              <w:kern w:val="0"/>
              <w:sz w:val="22"/>
              <w:szCs w:val="22"/>
            </w:rPr>
          </w:pPr>
          <w:hyperlink w:anchor="_Toc91413214" w:history="1">
            <w:r w:rsidRPr="0078471B">
              <w:rPr>
                <w:rStyle w:val="Hyperlink"/>
                <w:noProof/>
              </w:rPr>
              <w:t>CHƯƠNG 2. MÔ HÌNH HÓA HỆ THỐNG BẰNG UML</w:t>
            </w:r>
            <w:r>
              <w:rPr>
                <w:noProof/>
                <w:webHidden/>
              </w:rPr>
              <w:tab/>
            </w:r>
            <w:r>
              <w:rPr>
                <w:noProof/>
                <w:webHidden/>
              </w:rPr>
              <w:fldChar w:fldCharType="begin"/>
            </w:r>
            <w:r>
              <w:rPr>
                <w:noProof/>
                <w:webHidden/>
              </w:rPr>
              <w:instrText xml:space="preserve"> PAGEREF _Toc91413214 \h </w:instrText>
            </w:r>
            <w:r>
              <w:rPr>
                <w:noProof/>
                <w:webHidden/>
              </w:rPr>
            </w:r>
            <w:r>
              <w:rPr>
                <w:noProof/>
                <w:webHidden/>
              </w:rPr>
              <w:fldChar w:fldCharType="separate"/>
            </w:r>
            <w:r>
              <w:rPr>
                <w:noProof/>
                <w:webHidden/>
              </w:rPr>
              <w:t>5</w:t>
            </w:r>
            <w:r>
              <w:rPr>
                <w:noProof/>
                <w:webHidden/>
              </w:rPr>
              <w:fldChar w:fldCharType="end"/>
            </w:r>
          </w:hyperlink>
        </w:p>
        <w:p w14:paraId="4B2F7D62" w14:textId="0BBB45AB"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15" w:history="1">
            <w:r w:rsidRPr="0078471B">
              <w:rPr>
                <w:rStyle w:val="Hyperlink"/>
                <w:noProof/>
              </w:rPr>
              <w:t>2.1 Biểu đồ usecase của hệ thống</w:t>
            </w:r>
            <w:r>
              <w:rPr>
                <w:noProof/>
                <w:webHidden/>
              </w:rPr>
              <w:tab/>
            </w:r>
            <w:r>
              <w:rPr>
                <w:noProof/>
                <w:webHidden/>
              </w:rPr>
              <w:fldChar w:fldCharType="begin"/>
            </w:r>
            <w:r>
              <w:rPr>
                <w:noProof/>
                <w:webHidden/>
              </w:rPr>
              <w:instrText xml:space="preserve"> PAGEREF _Toc91413215 \h </w:instrText>
            </w:r>
            <w:r>
              <w:rPr>
                <w:noProof/>
                <w:webHidden/>
              </w:rPr>
            </w:r>
            <w:r>
              <w:rPr>
                <w:noProof/>
                <w:webHidden/>
              </w:rPr>
              <w:fldChar w:fldCharType="separate"/>
            </w:r>
            <w:r>
              <w:rPr>
                <w:noProof/>
                <w:webHidden/>
              </w:rPr>
              <w:t>5</w:t>
            </w:r>
            <w:r>
              <w:rPr>
                <w:noProof/>
                <w:webHidden/>
              </w:rPr>
              <w:fldChar w:fldCharType="end"/>
            </w:r>
          </w:hyperlink>
        </w:p>
        <w:p w14:paraId="77E9FBE1" w14:textId="316F5C16"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16" w:history="1">
            <w:r w:rsidRPr="0078471B">
              <w:rPr>
                <w:rStyle w:val="Hyperlink"/>
                <w:noProof/>
              </w:rPr>
              <w:t>2.2 Biểu đồ hoạt động của hệ thống</w:t>
            </w:r>
            <w:r>
              <w:rPr>
                <w:noProof/>
                <w:webHidden/>
              </w:rPr>
              <w:tab/>
            </w:r>
            <w:r>
              <w:rPr>
                <w:noProof/>
                <w:webHidden/>
              </w:rPr>
              <w:fldChar w:fldCharType="begin"/>
            </w:r>
            <w:r>
              <w:rPr>
                <w:noProof/>
                <w:webHidden/>
              </w:rPr>
              <w:instrText xml:space="preserve"> PAGEREF _Toc91413216 \h </w:instrText>
            </w:r>
            <w:r>
              <w:rPr>
                <w:noProof/>
                <w:webHidden/>
              </w:rPr>
            </w:r>
            <w:r>
              <w:rPr>
                <w:noProof/>
                <w:webHidden/>
              </w:rPr>
              <w:fldChar w:fldCharType="separate"/>
            </w:r>
            <w:r>
              <w:rPr>
                <w:noProof/>
                <w:webHidden/>
              </w:rPr>
              <w:t>6</w:t>
            </w:r>
            <w:r>
              <w:rPr>
                <w:noProof/>
                <w:webHidden/>
              </w:rPr>
              <w:fldChar w:fldCharType="end"/>
            </w:r>
          </w:hyperlink>
        </w:p>
        <w:p w14:paraId="6670DA6D" w14:textId="2D2C3487"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17" w:history="1">
            <w:r w:rsidRPr="0078471B">
              <w:rPr>
                <w:rStyle w:val="Hyperlink"/>
                <w:noProof/>
              </w:rPr>
              <w:t>2.3 Biểu đồ tuần tự của hệ thống</w:t>
            </w:r>
            <w:r>
              <w:rPr>
                <w:noProof/>
                <w:webHidden/>
              </w:rPr>
              <w:tab/>
            </w:r>
            <w:r>
              <w:rPr>
                <w:noProof/>
                <w:webHidden/>
              </w:rPr>
              <w:fldChar w:fldCharType="begin"/>
            </w:r>
            <w:r>
              <w:rPr>
                <w:noProof/>
                <w:webHidden/>
              </w:rPr>
              <w:instrText xml:space="preserve"> PAGEREF _Toc91413217 \h </w:instrText>
            </w:r>
            <w:r>
              <w:rPr>
                <w:noProof/>
                <w:webHidden/>
              </w:rPr>
            </w:r>
            <w:r>
              <w:rPr>
                <w:noProof/>
                <w:webHidden/>
              </w:rPr>
              <w:fldChar w:fldCharType="separate"/>
            </w:r>
            <w:r>
              <w:rPr>
                <w:noProof/>
                <w:webHidden/>
              </w:rPr>
              <w:t>7</w:t>
            </w:r>
            <w:r>
              <w:rPr>
                <w:noProof/>
                <w:webHidden/>
              </w:rPr>
              <w:fldChar w:fldCharType="end"/>
            </w:r>
          </w:hyperlink>
        </w:p>
        <w:p w14:paraId="127872D3" w14:textId="1338163B" w:rsidR="00D00B11" w:rsidRDefault="00D00B11">
          <w:pPr>
            <w:pStyle w:val="TOC3"/>
            <w:rPr>
              <w:rFonts w:asciiTheme="minorHAnsi" w:eastAsiaTheme="minorEastAsia" w:hAnsiTheme="minorHAnsi" w:cstheme="minorBidi"/>
              <w:noProof/>
              <w:kern w:val="0"/>
              <w:sz w:val="22"/>
              <w:szCs w:val="22"/>
            </w:rPr>
          </w:pPr>
          <w:hyperlink w:anchor="_Toc91413218" w:history="1">
            <w:r w:rsidRPr="0078471B">
              <w:rPr>
                <w:rStyle w:val="Hyperlink"/>
                <w:noProof/>
              </w:rPr>
              <w:t>2.3.1 Biểu đồ tuần tự cho chức năng Đăng nhập</w:t>
            </w:r>
            <w:r>
              <w:rPr>
                <w:noProof/>
                <w:webHidden/>
              </w:rPr>
              <w:tab/>
            </w:r>
            <w:r>
              <w:rPr>
                <w:noProof/>
                <w:webHidden/>
              </w:rPr>
              <w:fldChar w:fldCharType="begin"/>
            </w:r>
            <w:r>
              <w:rPr>
                <w:noProof/>
                <w:webHidden/>
              </w:rPr>
              <w:instrText xml:space="preserve"> PAGEREF _Toc91413218 \h </w:instrText>
            </w:r>
            <w:r>
              <w:rPr>
                <w:noProof/>
                <w:webHidden/>
              </w:rPr>
            </w:r>
            <w:r>
              <w:rPr>
                <w:noProof/>
                <w:webHidden/>
              </w:rPr>
              <w:fldChar w:fldCharType="separate"/>
            </w:r>
            <w:r>
              <w:rPr>
                <w:noProof/>
                <w:webHidden/>
              </w:rPr>
              <w:t>7</w:t>
            </w:r>
            <w:r>
              <w:rPr>
                <w:noProof/>
                <w:webHidden/>
              </w:rPr>
              <w:fldChar w:fldCharType="end"/>
            </w:r>
          </w:hyperlink>
        </w:p>
        <w:p w14:paraId="31D9B95B" w14:textId="7AC3935A" w:rsidR="00D00B11" w:rsidRDefault="00D00B11">
          <w:pPr>
            <w:pStyle w:val="TOC3"/>
            <w:rPr>
              <w:rFonts w:asciiTheme="minorHAnsi" w:eastAsiaTheme="minorEastAsia" w:hAnsiTheme="minorHAnsi" w:cstheme="minorBidi"/>
              <w:noProof/>
              <w:kern w:val="0"/>
              <w:sz w:val="22"/>
              <w:szCs w:val="22"/>
            </w:rPr>
          </w:pPr>
          <w:hyperlink w:anchor="_Toc91413219" w:history="1">
            <w:r w:rsidRPr="0078471B">
              <w:rPr>
                <w:rStyle w:val="Hyperlink"/>
                <w:noProof/>
              </w:rPr>
              <w:t>2.3.2 Biểu đồ tuần tự cho chức năng Đăng ký mở rộng lớp</w:t>
            </w:r>
            <w:r>
              <w:rPr>
                <w:noProof/>
                <w:webHidden/>
              </w:rPr>
              <w:tab/>
            </w:r>
            <w:r>
              <w:rPr>
                <w:noProof/>
                <w:webHidden/>
              </w:rPr>
              <w:fldChar w:fldCharType="begin"/>
            </w:r>
            <w:r>
              <w:rPr>
                <w:noProof/>
                <w:webHidden/>
              </w:rPr>
              <w:instrText xml:space="preserve"> PAGEREF _Toc91413219 \h </w:instrText>
            </w:r>
            <w:r>
              <w:rPr>
                <w:noProof/>
                <w:webHidden/>
              </w:rPr>
            </w:r>
            <w:r>
              <w:rPr>
                <w:noProof/>
                <w:webHidden/>
              </w:rPr>
              <w:fldChar w:fldCharType="separate"/>
            </w:r>
            <w:r>
              <w:rPr>
                <w:noProof/>
                <w:webHidden/>
              </w:rPr>
              <w:t>7</w:t>
            </w:r>
            <w:r>
              <w:rPr>
                <w:noProof/>
                <w:webHidden/>
              </w:rPr>
              <w:fldChar w:fldCharType="end"/>
            </w:r>
          </w:hyperlink>
        </w:p>
        <w:p w14:paraId="08A8B473" w14:textId="07CCB153" w:rsidR="00D00B11" w:rsidRDefault="00D00B11">
          <w:pPr>
            <w:pStyle w:val="TOC3"/>
            <w:rPr>
              <w:rFonts w:asciiTheme="minorHAnsi" w:eastAsiaTheme="minorEastAsia" w:hAnsiTheme="minorHAnsi" w:cstheme="minorBidi"/>
              <w:noProof/>
              <w:kern w:val="0"/>
              <w:sz w:val="22"/>
              <w:szCs w:val="22"/>
            </w:rPr>
          </w:pPr>
          <w:hyperlink w:anchor="_Toc91413220" w:history="1">
            <w:r w:rsidRPr="0078471B">
              <w:rPr>
                <w:rStyle w:val="Hyperlink"/>
                <w:noProof/>
              </w:rPr>
              <w:t>2.3.3 Biểu đồ tuần tự cho chức năng Cấp giấy chứng nhận</w:t>
            </w:r>
            <w:r>
              <w:rPr>
                <w:noProof/>
                <w:webHidden/>
              </w:rPr>
              <w:tab/>
            </w:r>
            <w:r>
              <w:rPr>
                <w:noProof/>
                <w:webHidden/>
              </w:rPr>
              <w:fldChar w:fldCharType="begin"/>
            </w:r>
            <w:r>
              <w:rPr>
                <w:noProof/>
                <w:webHidden/>
              </w:rPr>
              <w:instrText xml:space="preserve"> PAGEREF _Toc91413220 \h </w:instrText>
            </w:r>
            <w:r>
              <w:rPr>
                <w:noProof/>
                <w:webHidden/>
              </w:rPr>
            </w:r>
            <w:r>
              <w:rPr>
                <w:noProof/>
                <w:webHidden/>
              </w:rPr>
              <w:fldChar w:fldCharType="separate"/>
            </w:r>
            <w:r>
              <w:rPr>
                <w:noProof/>
                <w:webHidden/>
              </w:rPr>
              <w:t>8</w:t>
            </w:r>
            <w:r>
              <w:rPr>
                <w:noProof/>
                <w:webHidden/>
              </w:rPr>
              <w:fldChar w:fldCharType="end"/>
            </w:r>
          </w:hyperlink>
        </w:p>
        <w:p w14:paraId="4B1F51D4" w14:textId="050D3A5A"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21" w:history="1">
            <w:r w:rsidRPr="0078471B">
              <w:rPr>
                <w:rStyle w:val="Hyperlink"/>
                <w:noProof/>
              </w:rPr>
              <w:t>2.4 Biểu đồ trạng thái của hệ thống</w:t>
            </w:r>
            <w:r>
              <w:rPr>
                <w:noProof/>
                <w:webHidden/>
              </w:rPr>
              <w:tab/>
            </w:r>
            <w:r>
              <w:rPr>
                <w:noProof/>
                <w:webHidden/>
              </w:rPr>
              <w:fldChar w:fldCharType="begin"/>
            </w:r>
            <w:r>
              <w:rPr>
                <w:noProof/>
                <w:webHidden/>
              </w:rPr>
              <w:instrText xml:space="preserve"> PAGEREF _Toc91413221 \h </w:instrText>
            </w:r>
            <w:r>
              <w:rPr>
                <w:noProof/>
                <w:webHidden/>
              </w:rPr>
            </w:r>
            <w:r>
              <w:rPr>
                <w:noProof/>
                <w:webHidden/>
              </w:rPr>
              <w:fldChar w:fldCharType="separate"/>
            </w:r>
            <w:r>
              <w:rPr>
                <w:noProof/>
                <w:webHidden/>
              </w:rPr>
              <w:t>8</w:t>
            </w:r>
            <w:r>
              <w:rPr>
                <w:noProof/>
                <w:webHidden/>
              </w:rPr>
              <w:fldChar w:fldCharType="end"/>
            </w:r>
          </w:hyperlink>
        </w:p>
        <w:p w14:paraId="0B9318BF" w14:textId="02F25567" w:rsidR="00D00B11" w:rsidRDefault="00D00B11">
          <w:pPr>
            <w:pStyle w:val="TOC1"/>
            <w:rPr>
              <w:rFonts w:asciiTheme="minorHAnsi" w:eastAsiaTheme="minorEastAsia" w:hAnsiTheme="minorHAnsi" w:cstheme="minorBidi"/>
              <w:b w:val="0"/>
              <w:noProof/>
              <w:kern w:val="0"/>
              <w:sz w:val="22"/>
              <w:szCs w:val="22"/>
            </w:rPr>
          </w:pPr>
          <w:hyperlink w:anchor="_Toc91413222" w:history="1">
            <w:r w:rsidRPr="0078471B">
              <w:rPr>
                <w:rStyle w:val="Hyperlink"/>
                <w:noProof/>
              </w:rPr>
              <w:t>CHƯƠNG 3. THIẾT KẾ PHẦN CỨNG HỆ THỐNG</w:t>
            </w:r>
            <w:r>
              <w:rPr>
                <w:noProof/>
                <w:webHidden/>
              </w:rPr>
              <w:tab/>
            </w:r>
            <w:r>
              <w:rPr>
                <w:noProof/>
                <w:webHidden/>
              </w:rPr>
              <w:fldChar w:fldCharType="begin"/>
            </w:r>
            <w:r>
              <w:rPr>
                <w:noProof/>
                <w:webHidden/>
              </w:rPr>
              <w:instrText xml:space="preserve"> PAGEREF _Toc91413222 \h </w:instrText>
            </w:r>
            <w:r>
              <w:rPr>
                <w:noProof/>
                <w:webHidden/>
              </w:rPr>
            </w:r>
            <w:r>
              <w:rPr>
                <w:noProof/>
                <w:webHidden/>
              </w:rPr>
              <w:fldChar w:fldCharType="separate"/>
            </w:r>
            <w:r>
              <w:rPr>
                <w:noProof/>
                <w:webHidden/>
              </w:rPr>
              <w:t>10</w:t>
            </w:r>
            <w:r>
              <w:rPr>
                <w:noProof/>
                <w:webHidden/>
              </w:rPr>
              <w:fldChar w:fldCharType="end"/>
            </w:r>
          </w:hyperlink>
        </w:p>
        <w:p w14:paraId="25290BFD" w14:textId="7FBBB0C5"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23" w:history="1">
            <w:r w:rsidRPr="0078471B">
              <w:rPr>
                <w:rStyle w:val="Hyperlink"/>
                <w:noProof/>
              </w:rPr>
              <w:t>3.1 Giới thiệu về phần mềm Proteus và STM32CubeMX</w:t>
            </w:r>
            <w:r>
              <w:rPr>
                <w:noProof/>
                <w:webHidden/>
              </w:rPr>
              <w:tab/>
            </w:r>
            <w:r>
              <w:rPr>
                <w:noProof/>
                <w:webHidden/>
              </w:rPr>
              <w:fldChar w:fldCharType="begin"/>
            </w:r>
            <w:r>
              <w:rPr>
                <w:noProof/>
                <w:webHidden/>
              </w:rPr>
              <w:instrText xml:space="preserve"> PAGEREF _Toc91413223 \h </w:instrText>
            </w:r>
            <w:r>
              <w:rPr>
                <w:noProof/>
                <w:webHidden/>
              </w:rPr>
            </w:r>
            <w:r>
              <w:rPr>
                <w:noProof/>
                <w:webHidden/>
              </w:rPr>
              <w:fldChar w:fldCharType="separate"/>
            </w:r>
            <w:r>
              <w:rPr>
                <w:noProof/>
                <w:webHidden/>
              </w:rPr>
              <w:t>10</w:t>
            </w:r>
            <w:r>
              <w:rPr>
                <w:noProof/>
                <w:webHidden/>
              </w:rPr>
              <w:fldChar w:fldCharType="end"/>
            </w:r>
          </w:hyperlink>
        </w:p>
        <w:p w14:paraId="32BDB005" w14:textId="2E11B785" w:rsidR="00D00B11" w:rsidRDefault="00D00B11">
          <w:pPr>
            <w:pStyle w:val="TOC3"/>
            <w:rPr>
              <w:rFonts w:asciiTheme="minorHAnsi" w:eastAsiaTheme="minorEastAsia" w:hAnsiTheme="minorHAnsi" w:cstheme="minorBidi"/>
              <w:noProof/>
              <w:kern w:val="0"/>
              <w:sz w:val="22"/>
              <w:szCs w:val="22"/>
            </w:rPr>
          </w:pPr>
          <w:hyperlink w:anchor="_Toc91413224" w:history="1">
            <w:r w:rsidRPr="0078471B">
              <w:rPr>
                <w:rStyle w:val="Hyperlink"/>
                <w:noProof/>
              </w:rPr>
              <w:t>3.1.1 Phần mềm Proteus</w:t>
            </w:r>
            <w:r>
              <w:rPr>
                <w:noProof/>
                <w:webHidden/>
              </w:rPr>
              <w:tab/>
            </w:r>
            <w:r>
              <w:rPr>
                <w:noProof/>
                <w:webHidden/>
              </w:rPr>
              <w:fldChar w:fldCharType="begin"/>
            </w:r>
            <w:r>
              <w:rPr>
                <w:noProof/>
                <w:webHidden/>
              </w:rPr>
              <w:instrText xml:space="preserve"> PAGEREF _Toc91413224 \h </w:instrText>
            </w:r>
            <w:r>
              <w:rPr>
                <w:noProof/>
                <w:webHidden/>
              </w:rPr>
            </w:r>
            <w:r>
              <w:rPr>
                <w:noProof/>
                <w:webHidden/>
              </w:rPr>
              <w:fldChar w:fldCharType="separate"/>
            </w:r>
            <w:r>
              <w:rPr>
                <w:noProof/>
                <w:webHidden/>
              </w:rPr>
              <w:t>10</w:t>
            </w:r>
            <w:r>
              <w:rPr>
                <w:noProof/>
                <w:webHidden/>
              </w:rPr>
              <w:fldChar w:fldCharType="end"/>
            </w:r>
          </w:hyperlink>
        </w:p>
        <w:p w14:paraId="321671C1" w14:textId="6157E81A" w:rsidR="00D00B11" w:rsidRDefault="00D00B11">
          <w:pPr>
            <w:pStyle w:val="TOC3"/>
            <w:rPr>
              <w:rFonts w:asciiTheme="minorHAnsi" w:eastAsiaTheme="minorEastAsia" w:hAnsiTheme="minorHAnsi" w:cstheme="minorBidi"/>
              <w:noProof/>
              <w:kern w:val="0"/>
              <w:sz w:val="22"/>
              <w:szCs w:val="22"/>
            </w:rPr>
          </w:pPr>
          <w:hyperlink w:anchor="_Toc91413225" w:history="1">
            <w:r w:rsidRPr="0078471B">
              <w:rPr>
                <w:rStyle w:val="Hyperlink"/>
                <w:noProof/>
              </w:rPr>
              <w:t>3.1.2 Phần mềm STM32CubeMX</w:t>
            </w:r>
            <w:r>
              <w:rPr>
                <w:noProof/>
                <w:webHidden/>
              </w:rPr>
              <w:tab/>
            </w:r>
            <w:r>
              <w:rPr>
                <w:noProof/>
                <w:webHidden/>
              </w:rPr>
              <w:fldChar w:fldCharType="begin"/>
            </w:r>
            <w:r>
              <w:rPr>
                <w:noProof/>
                <w:webHidden/>
              </w:rPr>
              <w:instrText xml:space="preserve"> PAGEREF _Toc91413225 \h </w:instrText>
            </w:r>
            <w:r>
              <w:rPr>
                <w:noProof/>
                <w:webHidden/>
              </w:rPr>
            </w:r>
            <w:r>
              <w:rPr>
                <w:noProof/>
                <w:webHidden/>
              </w:rPr>
              <w:fldChar w:fldCharType="separate"/>
            </w:r>
            <w:r>
              <w:rPr>
                <w:noProof/>
                <w:webHidden/>
              </w:rPr>
              <w:t>10</w:t>
            </w:r>
            <w:r>
              <w:rPr>
                <w:noProof/>
                <w:webHidden/>
              </w:rPr>
              <w:fldChar w:fldCharType="end"/>
            </w:r>
          </w:hyperlink>
        </w:p>
        <w:p w14:paraId="2216CCF6" w14:textId="5D03305A"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26" w:history="1">
            <w:r w:rsidRPr="0078471B">
              <w:rPr>
                <w:rStyle w:val="Hyperlink"/>
                <w:noProof/>
              </w:rPr>
              <w:t>3.2 Các phần tử trong sơ đồ mạch</w:t>
            </w:r>
            <w:r>
              <w:rPr>
                <w:noProof/>
                <w:webHidden/>
              </w:rPr>
              <w:tab/>
            </w:r>
            <w:r>
              <w:rPr>
                <w:noProof/>
                <w:webHidden/>
              </w:rPr>
              <w:fldChar w:fldCharType="begin"/>
            </w:r>
            <w:r>
              <w:rPr>
                <w:noProof/>
                <w:webHidden/>
              </w:rPr>
              <w:instrText xml:space="preserve"> PAGEREF _Toc91413226 \h </w:instrText>
            </w:r>
            <w:r>
              <w:rPr>
                <w:noProof/>
                <w:webHidden/>
              </w:rPr>
            </w:r>
            <w:r>
              <w:rPr>
                <w:noProof/>
                <w:webHidden/>
              </w:rPr>
              <w:fldChar w:fldCharType="separate"/>
            </w:r>
            <w:r>
              <w:rPr>
                <w:noProof/>
                <w:webHidden/>
              </w:rPr>
              <w:t>10</w:t>
            </w:r>
            <w:r>
              <w:rPr>
                <w:noProof/>
                <w:webHidden/>
              </w:rPr>
              <w:fldChar w:fldCharType="end"/>
            </w:r>
          </w:hyperlink>
        </w:p>
        <w:p w14:paraId="5FC1B6A8" w14:textId="16B5D64A" w:rsidR="00D00B11" w:rsidRDefault="00D00B11">
          <w:pPr>
            <w:pStyle w:val="TOC3"/>
            <w:rPr>
              <w:rFonts w:asciiTheme="minorHAnsi" w:eastAsiaTheme="minorEastAsia" w:hAnsiTheme="minorHAnsi" w:cstheme="minorBidi"/>
              <w:noProof/>
              <w:kern w:val="0"/>
              <w:sz w:val="22"/>
              <w:szCs w:val="22"/>
            </w:rPr>
          </w:pPr>
          <w:hyperlink w:anchor="_Toc91413227" w:history="1">
            <w:r w:rsidRPr="0078471B">
              <w:rPr>
                <w:rStyle w:val="Hyperlink"/>
                <w:noProof/>
              </w:rPr>
              <w:t>3.2.1 Màn hình LCD LM044L</w:t>
            </w:r>
            <w:r>
              <w:rPr>
                <w:noProof/>
                <w:webHidden/>
              </w:rPr>
              <w:tab/>
            </w:r>
            <w:r>
              <w:rPr>
                <w:noProof/>
                <w:webHidden/>
              </w:rPr>
              <w:fldChar w:fldCharType="begin"/>
            </w:r>
            <w:r>
              <w:rPr>
                <w:noProof/>
                <w:webHidden/>
              </w:rPr>
              <w:instrText xml:space="preserve"> PAGEREF _Toc91413227 \h </w:instrText>
            </w:r>
            <w:r>
              <w:rPr>
                <w:noProof/>
                <w:webHidden/>
              </w:rPr>
            </w:r>
            <w:r>
              <w:rPr>
                <w:noProof/>
                <w:webHidden/>
              </w:rPr>
              <w:fldChar w:fldCharType="separate"/>
            </w:r>
            <w:r>
              <w:rPr>
                <w:noProof/>
                <w:webHidden/>
              </w:rPr>
              <w:t>10</w:t>
            </w:r>
            <w:r>
              <w:rPr>
                <w:noProof/>
                <w:webHidden/>
              </w:rPr>
              <w:fldChar w:fldCharType="end"/>
            </w:r>
          </w:hyperlink>
        </w:p>
        <w:p w14:paraId="25893B33" w14:textId="04B1F054" w:rsidR="00D00B11" w:rsidRDefault="00D00B11">
          <w:pPr>
            <w:pStyle w:val="TOC3"/>
            <w:rPr>
              <w:rFonts w:asciiTheme="minorHAnsi" w:eastAsiaTheme="minorEastAsia" w:hAnsiTheme="minorHAnsi" w:cstheme="minorBidi"/>
              <w:noProof/>
              <w:kern w:val="0"/>
              <w:sz w:val="22"/>
              <w:szCs w:val="22"/>
            </w:rPr>
          </w:pPr>
          <w:hyperlink w:anchor="_Toc91413228" w:history="1">
            <w:r w:rsidRPr="0078471B">
              <w:rPr>
                <w:rStyle w:val="Hyperlink"/>
                <w:noProof/>
              </w:rPr>
              <w:t>3.2.2 Nút bấm</w:t>
            </w:r>
            <w:r>
              <w:rPr>
                <w:noProof/>
                <w:webHidden/>
              </w:rPr>
              <w:tab/>
            </w:r>
            <w:r>
              <w:rPr>
                <w:noProof/>
                <w:webHidden/>
              </w:rPr>
              <w:fldChar w:fldCharType="begin"/>
            </w:r>
            <w:r>
              <w:rPr>
                <w:noProof/>
                <w:webHidden/>
              </w:rPr>
              <w:instrText xml:space="preserve"> PAGEREF _Toc91413228 \h </w:instrText>
            </w:r>
            <w:r>
              <w:rPr>
                <w:noProof/>
                <w:webHidden/>
              </w:rPr>
            </w:r>
            <w:r>
              <w:rPr>
                <w:noProof/>
                <w:webHidden/>
              </w:rPr>
              <w:fldChar w:fldCharType="separate"/>
            </w:r>
            <w:r>
              <w:rPr>
                <w:noProof/>
                <w:webHidden/>
              </w:rPr>
              <w:t>11</w:t>
            </w:r>
            <w:r>
              <w:rPr>
                <w:noProof/>
                <w:webHidden/>
              </w:rPr>
              <w:fldChar w:fldCharType="end"/>
            </w:r>
          </w:hyperlink>
        </w:p>
        <w:p w14:paraId="1CB0EA26" w14:textId="20EAE478" w:rsidR="00D00B11" w:rsidRDefault="00D00B11">
          <w:pPr>
            <w:pStyle w:val="TOC3"/>
            <w:rPr>
              <w:rFonts w:asciiTheme="minorHAnsi" w:eastAsiaTheme="minorEastAsia" w:hAnsiTheme="minorHAnsi" w:cstheme="minorBidi"/>
              <w:noProof/>
              <w:kern w:val="0"/>
              <w:sz w:val="22"/>
              <w:szCs w:val="22"/>
            </w:rPr>
          </w:pPr>
          <w:hyperlink w:anchor="_Toc91413229" w:history="1">
            <w:r w:rsidRPr="0078471B">
              <w:rPr>
                <w:rStyle w:val="Hyperlink"/>
                <w:noProof/>
              </w:rPr>
              <w:t>3.2.3 Vi điều khiển STM32F103C6</w:t>
            </w:r>
            <w:r>
              <w:rPr>
                <w:noProof/>
                <w:webHidden/>
              </w:rPr>
              <w:tab/>
            </w:r>
            <w:r>
              <w:rPr>
                <w:noProof/>
                <w:webHidden/>
              </w:rPr>
              <w:fldChar w:fldCharType="begin"/>
            </w:r>
            <w:r>
              <w:rPr>
                <w:noProof/>
                <w:webHidden/>
              </w:rPr>
              <w:instrText xml:space="preserve"> PAGEREF _Toc91413229 \h </w:instrText>
            </w:r>
            <w:r>
              <w:rPr>
                <w:noProof/>
                <w:webHidden/>
              </w:rPr>
            </w:r>
            <w:r>
              <w:rPr>
                <w:noProof/>
                <w:webHidden/>
              </w:rPr>
              <w:fldChar w:fldCharType="separate"/>
            </w:r>
            <w:r>
              <w:rPr>
                <w:noProof/>
                <w:webHidden/>
              </w:rPr>
              <w:t>12</w:t>
            </w:r>
            <w:r>
              <w:rPr>
                <w:noProof/>
                <w:webHidden/>
              </w:rPr>
              <w:fldChar w:fldCharType="end"/>
            </w:r>
          </w:hyperlink>
        </w:p>
        <w:p w14:paraId="4A136662" w14:textId="09AE732B" w:rsidR="00D00B11" w:rsidRDefault="00D00B11">
          <w:pPr>
            <w:pStyle w:val="TOC3"/>
            <w:rPr>
              <w:rFonts w:asciiTheme="minorHAnsi" w:eastAsiaTheme="minorEastAsia" w:hAnsiTheme="minorHAnsi" w:cstheme="minorBidi"/>
              <w:noProof/>
              <w:kern w:val="0"/>
              <w:sz w:val="22"/>
              <w:szCs w:val="22"/>
            </w:rPr>
          </w:pPr>
          <w:hyperlink w:anchor="_Toc91413230" w:history="1">
            <w:r w:rsidRPr="0078471B">
              <w:rPr>
                <w:rStyle w:val="Hyperlink"/>
                <w:noProof/>
              </w:rPr>
              <w:t>3.2.4 Keypad tự tạo</w:t>
            </w:r>
            <w:r>
              <w:rPr>
                <w:noProof/>
                <w:webHidden/>
              </w:rPr>
              <w:tab/>
            </w:r>
            <w:r>
              <w:rPr>
                <w:noProof/>
                <w:webHidden/>
              </w:rPr>
              <w:fldChar w:fldCharType="begin"/>
            </w:r>
            <w:r>
              <w:rPr>
                <w:noProof/>
                <w:webHidden/>
              </w:rPr>
              <w:instrText xml:space="preserve"> PAGEREF _Toc91413230 \h </w:instrText>
            </w:r>
            <w:r>
              <w:rPr>
                <w:noProof/>
                <w:webHidden/>
              </w:rPr>
            </w:r>
            <w:r>
              <w:rPr>
                <w:noProof/>
                <w:webHidden/>
              </w:rPr>
              <w:fldChar w:fldCharType="separate"/>
            </w:r>
            <w:r>
              <w:rPr>
                <w:noProof/>
                <w:webHidden/>
              </w:rPr>
              <w:t>13</w:t>
            </w:r>
            <w:r>
              <w:rPr>
                <w:noProof/>
                <w:webHidden/>
              </w:rPr>
              <w:fldChar w:fldCharType="end"/>
            </w:r>
          </w:hyperlink>
        </w:p>
        <w:p w14:paraId="654B8861" w14:textId="7BF55381" w:rsidR="00D00B11" w:rsidRDefault="00D00B11">
          <w:pPr>
            <w:pStyle w:val="TOC3"/>
            <w:rPr>
              <w:rFonts w:asciiTheme="minorHAnsi" w:eastAsiaTheme="minorEastAsia" w:hAnsiTheme="minorHAnsi" w:cstheme="minorBidi"/>
              <w:noProof/>
              <w:kern w:val="0"/>
              <w:sz w:val="22"/>
              <w:szCs w:val="22"/>
            </w:rPr>
          </w:pPr>
          <w:hyperlink w:anchor="_Toc91413231" w:history="1">
            <w:r w:rsidRPr="0078471B">
              <w:rPr>
                <w:rStyle w:val="Hyperlink"/>
                <w:noProof/>
              </w:rPr>
              <w:t>3.2.5 Motor và mạch điều khiển L293D</w:t>
            </w:r>
            <w:r>
              <w:rPr>
                <w:noProof/>
                <w:webHidden/>
              </w:rPr>
              <w:tab/>
            </w:r>
            <w:r>
              <w:rPr>
                <w:noProof/>
                <w:webHidden/>
              </w:rPr>
              <w:fldChar w:fldCharType="begin"/>
            </w:r>
            <w:r>
              <w:rPr>
                <w:noProof/>
                <w:webHidden/>
              </w:rPr>
              <w:instrText xml:space="preserve"> PAGEREF _Toc91413231 \h </w:instrText>
            </w:r>
            <w:r>
              <w:rPr>
                <w:noProof/>
                <w:webHidden/>
              </w:rPr>
            </w:r>
            <w:r>
              <w:rPr>
                <w:noProof/>
                <w:webHidden/>
              </w:rPr>
              <w:fldChar w:fldCharType="separate"/>
            </w:r>
            <w:r>
              <w:rPr>
                <w:noProof/>
                <w:webHidden/>
              </w:rPr>
              <w:t>13</w:t>
            </w:r>
            <w:r>
              <w:rPr>
                <w:noProof/>
                <w:webHidden/>
              </w:rPr>
              <w:fldChar w:fldCharType="end"/>
            </w:r>
          </w:hyperlink>
        </w:p>
        <w:p w14:paraId="1DBBD5B8" w14:textId="096469DE"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32" w:history="1">
            <w:r w:rsidRPr="0078471B">
              <w:rPr>
                <w:rStyle w:val="Hyperlink"/>
                <w:noProof/>
              </w:rPr>
              <w:t>3.3 Sơ đồ mạch hoàn chỉnh</w:t>
            </w:r>
            <w:r>
              <w:rPr>
                <w:noProof/>
                <w:webHidden/>
              </w:rPr>
              <w:tab/>
            </w:r>
            <w:r>
              <w:rPr>
                <w:noProof/>
                <w:webHidden/>
              </w:rPr>
              <w:fldChar w:fldCharType="begin"/>
            </w:r>
            <w:r>
              <w:rPr>
                <w:noProof/>
                <w:webHidden/>
              </w:rPr>
              <w:instrText xml:space="preserve"> PAGEREF _Toc91413232 \h </w:instrText>
            </w:r>
            <w:r>
              <w:rPr>
                <w:noProof/>
                <w:webHidden/>
              </w:rPr>
            </w:r>
            <w:r>
              <w:rPr>
                <w:noProof/>
                <w:webHidden/>
              </w:rPr>
              <w:fldChar w:fldCharType="separate"/>
            </w:r>
            <w:r>
              <w:rPr>
                <w:noProof/>
                <w:webHidden/>
              </w:rPr>
              <w:t>14</w:t>
            </w:r>
            <w:r>
              <w:rPr>
                <w:noProof/>
                <w:webHidden/>
              </w:rPr>
              <w:fldChar w:fldCharType="end"/>
            </w:r>
          </w:hyperlink>
        </w:p>
        <w:p w14:paraId="4A02BD93" w14:textId="211863B4" w:rsidR="00D00B11" w:rsidRDefault="00D00B11">
          <w:pPr>
            <w:pStyle w:val="TOC3"/>
            <w:rPr>
              <w:rFonts w:asciiTheme="minorHAnsi" w:eastAsiaTheme="minorEastAsia" w:hAnsiTheme="minorHAnsi" w:cstheme="minorBidi"/>
              <w:noProof/>
              <w:kern w:val="0"/>
              <w:sz w:val="22"/>
              <w:szCs w:val="22"/>
            </w:rPr>
          </w:pPr>
          <w:hyperlink w:anchor="_Toc91413233" w:history="1">
            <w:r w:rsidRPr="0078471B">
              <w:rPr>
                <w:rStyle w:val="Hyperlink"/>
                <w:noProof/>
              </w:rPr>
              <w:t>3.3.1 Kết nối chân giữa LCD và STM32F103C6</w:t>
            </w:r>
            <w:r>
              <w:rPr>
                <w:noProof/>
                <w:webHidden/>
              </w:rPr>
              <w:tab/>
            </w:r>
            <w:r>
              <w:rPr>
                <w:noProof/>
                <w:webHidden/>
              </w:rPr>
              <w:fldChar w:fldCharType="begin"/>
            </w:r>
            <w:r>
              <w:rPr>
                <w:noProof/>
                <w:webHidden/>
              </w:rPr>
              <w:instrText xml:space="preserve"> PAGEREF _Toc91413233 \h </w:instrText>
            </w:r>
            <w:r>
              <w:rPr>
                <w:noProof/>
                <w:webHidden/>
              </w:rPr>
            </w:r>
            <w:r>
              <w:rPr>
                <w:noProof/>
                <w:webHidden/>
              </w:rPr>
              <w:fldChar w:fldCharType="separate"/>
            </w:r>
            <w:r>
              <w:rPr>
                <w:noProof/>
                <w:webHidden/>
              </w:rPr>
              <w:t>15</w:t>
            </w:r>
            <w:r>
              <w:rPr>
                <w:noProof/>
                <w:webHidden/>
              </w:rPr>
              <w:fldChar w:fldCharType="end"/>
            </w:r>
          </w:hyperlink>
        </w:p>
        <w:p w14:paraId="662F800D" w14:textId="43DD0D31" w:rsidR="00D00B11" w:rsidRDefault="00D00B11">
          <w:pPr>
            <w:pStyle w:val="TOC3"/>
            <w:rPr>
              <w:rFonts w:asciiTheme="minorHAnsi" w:eastAsiaTheme="minorEastAsia" w:hAnsiTheme="minorHAnsi" w:cstheme="minorBidi"/>
              <w:noProof/>
              <w:kern w:val="0"/>
              <w:sz w:val="22"/>
              <w:szCs w:val="22"/>
            </w:rPr>
          </w:pPr>
          <w:hyperlink w:anchor="_Toc91413234" w:history="1">
            <w:r w:rsidRPr="0078471B">
              <w:rPr>
                <w:rStyle w:val="Hyperlink"/>
                <w:noProof/>
              </w:rPr>
              <w:t>3.3.2 Kết nối chân giữa Keypad và STM32F103C6</w:t>
            </w:r>
            <w:r>
              <w:rPr>
                <w:noProof/>
                <w:webHidden/>
              </w:rPr>
              <w:tab/>
            </w:r>
            <w:r>
              <w:rPr>
                <w:noProof/>
                <w:webHidden/>
              </w:rPr>
              <w:fldChar w:fldCharType="begin"/>
            </w:r>
            <w:r>
              <w:rPr>
                <w:noProof/>
                <w:webHidden/>
              </w:rPr>
              <w:instrText xml:space="preserve"> PAGEREF _Toc91413234 \h </w:instrText>
            </w:r>
            <w:r>
              <w:rPr>
                <w:noProof/>
                <w:webHidden/>
              </w:rPr>
            </w:r>
            <w:r>
              <w:rPr>
                <w:noProof/>
                <w:webHidden/>
              </w:rPr>
              <w:fldChar w:fldCharType="separate"/>
            </w:r>
            <w:r>
              <w:rPr>
                <w:noProof/>
                <w:webHidden/>
              </w:rPr>
              <w:t>15</w:t>
            </w:r>
            <w:r>
              <w:rPr>
                <w:noProof/>
                <w:webHidden/>
              </w:rPr>
              <w:fldChar w:fldCharType="end"/>
            </w:r>
          </w:hyperlink>
        </w:p>
        <w:p w14:paraId="47504FC9" w14:textId="385933D4" w:rsidR="00D00B11" w:rsidRDefault="00D00B11">
          <w:pPr>
            <w:pStyle w:val="TOC3"/>
            <w:rPr>
              <w:rFonts w:asciiTheme="minorHAnsi" w:eastAsiaTheme="minorEastAsia" w:hAnsiTheme="minorHAnsi" w:cstheme="minorBidi"/>
              <w:noProof/>
              <w:kern w:val="0"/>
              <w:sz w:val="22"/>
              <w:szCs w:val="22"/>
            </w:rPr>
          </w:pPr>
          <w:hyperlink w:anchor="_Toc91413235" w:history="1">
            <w:r w:rsidRPr="0078471B">
              <w:rPr>
                <w:rStyle w:val="Hyperlink"/>
                <w:noProof/>
              </w:rPr>
              <w:t>3.3.3 Kết nối chân giữa L293D và STM32F103C6</w:t>
            </w:r>
            <w:r>
              <w:rPr>
                <w:noProof/>
                <w:webHidden/>
              </w:rPr>
              <w:tab/>
            </w:r>
            <w:r>
              <w:rPr>
                <w:noProof/>
                <w:webHidden/>
              </w:rPr>
              <w:fldChar w:fldCharType="begin"/>
            </w:r>
            <w:r>
              <w:rPr>
                <w:noProof/>
                <w:webHidden/>
              </w:rPr>
              <w:instrText xml:space="preserve"> PAGEREF _Toc91413235 \h </w:instrText>
            </w:r>
            <w:r>
              <w:rPr>
                <w:noProof/>
                <w:webHidden/>
              </w:rPr>
            </w:r>
            <w:r>
              <w:rPr>
                <w:noProof/>
                <w:webHidden/>
              </w:rPr>
              <w:fldChar w:fldCharType="separate"/>
            </w:r>
            <w:r>
              <w:rPr>
                <w:noProof/>
                <w:webHidden/>
              </w:rPr>
              <w:t>16</w:t>
            </w:r>
            <w:r>
              <w:rPr>
                <w:noProof/>
                <w:webHidden/>
              </w:rPr>
              <w:fldChar w:fldCharType="end"/>
            </w:r>
          </w:hyperlink>
        </w:p>
        <w:p w14:paraId="6F119C6C" w14:textId="0C2953BE" w:rsidR="00D00B11" w:rsidRDefault="00D00B11">
          <w:pPr>
            <w:pStyle w:val="TOC3"/>
            <w:rPr>
              <w:rFonts w:asciiTheme="minorHAnsi" w:eastAsiaTheme="minorEastAsia" w:hAnsiTheme="minorHAnsi" w:cstheme="minorBidi"/>
              <w:noProof/>
              <w:kern w:val="0"/>
              <w:sz w:val="22"/>
              <w:szCs w:val="22"/>
            </w:rPr>
          </w:pPr>
          <w:hyperlink w:anchor="_Toc91413236" w:history="1">
            <w:r w:rsidRPr="0078471B">
              <w:rPr>
                <w:rStyle w:val="Hyperlink"/>
                <w:noProof/>
              </w:rPr>
              <w:t>3.3.4 Kết nối chân giữa L293D và Motor</w:t>
            </w:r>
            <w:r>
              <w:rPr>
                <w:noProof/>
                <w:webHidden/>
              </w:rPr>
              <w:tab/>
            </w:r>
            <w:r>
              <w:rPr>
                <w:noProof/>
                <w:webHidden/>
              </w:rPr>
              <w:fldChar w:fldCharType="begin"/>
            </w:r>
            <w:r>
              <w:rPr>
                <w:noProof/>
                <w:webHidden/>
              </w:rPr>
              <w:instrText xml:space="preserve"> PAGEREF _Toc91413236 \h </w:instrText>
            </w:r>
            <w:r>
              <w:rPr>
                <w:noProof/>
                <w:webHidden/>
              </w:rPr>
            </w:r>
            <w:r>
              <w:rPr>
                <w:noProof/>
                <w:webHidden/>
              </w:rPr>
              <w:fldChar w:fldCharType="separate"/>
            </w:r>
            <w:r>
              <w:rPr>
                <w:noProof/>
                <w:webHidden/>
              </w:rPr>
              <w:t>16</w:t>
            </w:r>
            <w:r>
              <w:rPr>
                <w:noProof/>
                <w:webHidden/>
              </w:rPr>
              <w:fldChar w:fldCharType="end"/>
            </w:r>
          </w:hyperlink>
        </w:p>
        <w:p w14:paraId="11AAC33D" w14:textId="493B41A6" w:rsidR="00D00B11" w:rsidRDefault="00D00B11">
          <w:pPr>
            <w:pStyle w:val="TOC1"/>
            <w:rPr>
              <w:rFonts w:asciiTheme="minorHAnsi" w:eastAsiaTheme="minorEastAsia" w:hAnsiTheme="minorHAnsi" w:cstheme="minorBidi"/>
              <w:b w:val="0"/>
              <w:noProof/>
              <w:kern w:val="0"/>
              <w:sz w:val="22"/>
              <w:szCs w:val="22"/>
            </w:rPr>
          </w:pPr>
          <w:hyperlink w:anchor="_Toc91413237" w:history="1">
            <w:r w:rsidRPr="0078471B">
              <w:rPr>
                <w:rStyle w:val="Hyperlink"/>
                <w:noProof/>
              </w:rPr>
              <w:t>CHƯƠNG 4. PHÁT TRIỂN PHẦN MỀM HỆ THỐNG</w:t>
            </w:r>
            <w:r>
              <w:rPr>
                <w:noProof/>
                <w:webHidden/>
              </w:rPr>
              <w:tab/>
            </w:r>
            <w:r>
              <w:rPr>
                <w:noProof/>
                <w:webHidden/>
              </w:rPr>
              <w:fldChar w:fldCharType="begin"/>
            </w:r>
            <w:r>
              <w:rPr>
                <w:noProof/>
                <w:webHidden/>
              </w:rPr>
              <w:instrText xml:space="preserve"> PAGEREF _Toc91413237 \h </w:instrText>
            </w:r>
            <w:r>
              <w:rPr>
                <w:noProof/>
                <w:webHidden/>
              </w:rPr>
            </w:r>
            <w:r>
              <w:rPr>
                <w:noProof/>
                <w:webHidden/>
              </w:rPr>
              <w:fldChar w:fldCharType="separate"/>
            </w:r>
            <w:r>
              <w:rPr>
                <w:noProof/>
                <w:webHidden/>
              </w:rPr>
              <w:t>17</w:t>
            </w:r>
            <w:r>
              <w:rPr>
                <w:noProof/>
                <w:webHidden/>
              </w:rPr>
              <w:fldChar w:fldCharType="end"/>
            </w:r>
          </w:hyperlink>
        </w:p>
        <w:p w14:paraId="5F10B321" w14:textId="5B861669"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38" w:history="1">
            <w:r w:rsidRPr="0078471B">
              <w:rPr>
                <w:rStyle w:val="Hyperlink"/>
                <w:noProof/>
              </w:rPr>
              <w:t>4.1 Giới thiệu về phần mềm KeilC uVision5</w:t>
            </w:r>
            <w:r>
              <w:rPr>
                <w:noProof/>
                <w:webHidden/>
              </w:rPr>
              <w:tab/>
            </w:r>
            <w:r>
              <w:rPr>
                <w:noProof/>
                <w:webHidden/>
              </w:rPr>
              <w:fldChar w:fldCharType="begin"/>
            </w:r>
            <w:r>
              <w:rPr>
                <w:noProof/>
                <w:webHidden/>
              </w:rPr>
              <w:instrText xml:space="preserve"> PAGEREF _Toc91413238 \h </w:instrText>
            </w:r>
            <w:r>
              <w:rPr>
                <w:noProof/>
                <w:webHidden/>
              </w:rPr>
            </w:r>
            <w:r>
              <w:rPr>
                <w:noProof/>
                <w:webHidden/>
              </w:rPr>
              <w:fldChar w:fldCharType="separate"/>
            </w:r>
            <w:r>
              <w:rPr>
                <w:noProof/>
                <w:webHidden/>
              </w:rPr>
              <w:t>17</w:t>
            </w:r>
            <w:r>
              <w:rPr>
                <w:noProof/>
                <w:webHidden/>
              </w:rPr>
              <w:fldChar w:fldCharType="end"/>
            </w:r>
          </w:hyperlink>
        </w:p>
        <w:p w14:paraId="1EB4ED21" w14:textId="207C227E"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39" w:history="1">
            <w:r w:rsidRPr="0078471B">
              <w:rPr>
                <w:rStyle w:val="Hyperlink"/>
                <w:noProof/>
              </w:rPr>
              <w:t>4.2 Lưu đồ thuật toán trong lập trình hệ thống</w:t>
            </w:r>
            <w:r>
              <w:rPr>
                <w:noProof/>
                <w:webHidden/>
              </w:rPr>
              <w:tab/>
            </w:r>
            <w:r>
              <w:rPr>
                <w:noProof/>
                <w:webHidden/>
              </w:rPr>
              <w:fldChar w:fldCharType="begin"/>
            </w:r>
            <w:r>
              <w:rPr>
                <w:noProof/>
                <w:webHidden/>
              </w:rPr>
              <w:instrText xml:space="preserve"> PAGEREF _Toc91413239 \h </w:instrText>
            </w:r>
            <w:r>
              <w:rPr>
                <w:noProof/>
                <w:webHidden/>
              </w:rPr>
            </w:r>
            <w:r>
              <w:rPr>
                <w:noProof/>
                <w:webHidden/>
              </w:rPr>
              <w:fldChar w:fldCharType="separate"/>
            </w:r>
            <w:r>
              <w:rPr>
                <w:noProof/>
                <w:webHidden/>
              </w:rPr>
              <w:t>17</w:t>
            </w:r>
            <w:r>
              <w:rPr>
                <w:noProof/>
                <w:webHidden/>
              </w:rPr>
              <w:fldChar w:fldCharType="end"/>
            </w:r>
          </w:hyperlink>
        </w:p>
        <w:p w14:paraId="1DF9D34C" w14:textId="13907F9A"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0" w:history="1">
            <w:r w:rsidRPr="0078471B">
              <w:rPr>
                <w:rStyle w:val="Hyperlink"/>
                <w:noProof/>
              </w:rPr>
              <w:t>4.3 Các hàm chính sử dụng trong lập trình hệ thống</w:t>
            </w:r>
            <w:r>
              <w:rPr>
                <w:noProof/>
                <w:webHidden/>
              </w:rPr>
              <w:tab/>
            </w:r>
            <w:r>
              <w:rPr>
                <w:noProof/>
                <w:webHidden/>
              </w:rPr>
              <w:fldChar w:fldCharType="begin"/>
            </w:r>
            <w:r>
              <w:rPr>
                <w:noProof/>
                <w:webHidden/>
              </w:rPr>
              <w:instrText xml:space="preserve"> PAGEREF _Toc91413240 \h </w:instrText>
            </w:r>
            <w:r>
              <w:rPr>
                <w:noProof/>
                <w:webHidden/>
              </w:rPr>
            </w:r>
            <w:r>
              <w:rPr>
                <w:noProof/>
                <w:webHidden/>
              </w:rPr>
              <w:fldChar w:fldCharType="separate"/>
            </w:r>
            <w:r>
              <w:rPr>
                <w:noProof/>
                <w:webHidden/>
              </w:rPr>
              <w:t>19</w:t>
            </w:r>
            <w:r>
              <w:rPr>
                <w:noProof/>
                <w:webHidden/>
              </w:rPr>
              <w:fldChar w:fldCharType="end"/>
            </w:r>
          </w:hyperlink>
        </w:p>
        <w:p w14:paraId="142BC8F4" w14:textId="428A296D" w:rsidR="00D00B11" w:rsidRDefault="00D00B11">
          <w:pPr>
            <w:pStyle w:val="TOC1"/>
            <w:rPr>
              <w:rFonts w:asciiTheme="minorHAnsi" w:eastAsiaTheme="minorEastAsia" w:hAnsiTheme="minorHAnsi" w:cstheme="minorBidi"/>
              <w:b w:val="0"/>
              <w:noProof/>
              <w:kern w:val="0"/>
              <w:sz w:val="22"/>
              <w:szCs w:val="22"/>
            </w:rPr>
          </w:pPr>
          <w:hyperlink w:anchor="_Toc91413241" w:history="1">
            <w:r w:rsidRPr="0078471B">
              <w:rPr>
                <w:rStyle w:val="Hyperlink"/>
                <w:noProof/>
              </w:rPr>
              <w:t>CHƯƠNG 5. KẾT QUẢ THỬ NGHIỆM</w:t>
            </w:r>
            <w:r>
              <w:rPr>
                <w:noProof/>
                <w:webHidden/>
              </w:rPr>
              <w:tab/>
            </w:r>
            <w:r>
              <w:rPr>
                <w:noProof/>
                <w:webHidden/>
              </w:rPr>
              <w:fldChar w:fldCharType="begin"/>
            </w:r>
            <w:r>
              <w:rPr>
                <w:noProof/>
                <w:webHidden/>
              </w:rPr>
              <w:instrText xml:space="preserve"> PAGEREF _Toc91413241 \h </w:instrText>
            </w:r>
            <w:r>
              <w:rPr>
                <w:noProof/>
                <w:webHidden/>
              </w:rPr>
            </w:r>
            <w:r>
              <w:rPr>
                <w:noProof/>
                <w:webHidden/>
              </w:rPr>
              <w:fldChar w:fldCharType="separate"/>
            </w:r>
            <w:r>
              <w:rPr>
                <w:noProof/>
                <w:webHidden/>
              </w:rPr>
              <w:t>22</w:t>
            </w:r>
            <w:r>
              <w:rPr>
                <w:noProof/>
                <w:webHidden/>
              </w:rPr>
              <w:fldChar w:fldCharType="end"/>
            </w:r>
          </w:hyperlink>
        </w:p>
        <w:p w14:paraId="6EC8F0E9" w14:textId="37B8A530"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2" w:history="1">
            <w:r w:rsidRPr="0078471B">
              <w:rPr>
                <w:rStyle w:val="Hyperlink"/>
                <w:noProof/>
              </w:rPr>
              <w:t>5.1 Kết quả mô phỏng chức năng Đăng nhập</w:t>
            </w:r>
            <w:r>
              <w:rPr>
                <w:noProof/>
                <w:webHidden/>
              </w:rPr>
              <w:tab/>
            </w:r>
            <w:r>
              <w:rPr>
                <w:noProof/>
                <w:webHidden/>
              </w:rPr>
              <w:fldChar w:fldCharType="begin"/>
            </w:r>
            <w:r>
              <w:rPr>
                <w:noProof/>
                <w:webHidden/>
              </w:rPr>
              <w:instrText xml:space="preserve"> PAGEREF _Toc91413242 \h </w:instrText>
            </w:r>
            <w:r>
              <w:rPr>
                <w:noProof/>
                <w:webHidden/>
              </w:rPr>
            </w:r>
            <w:r>
              <w:rPr>
                <w:noProof/>
                <w:webHidden/>
              </w:rPr>
              <w:fldChar w:fldCharType="separate"/>
            </w:r>
            <w:r>
              <w:rPr>
                <w:noProof/>
                <w:webHidden/>
              </w:rPr>
              <w:t>22</w:t>
            </w:r>
            <w:r>
              <w:rPr>
                <w:noProof/>
                <w:webHidden/>
              </w:rPr>
              <w:fldChar w:fldCharType="end"/>
            </w:r>
          </w:hyperlink>
        </w:p>
        <w:p w14:paraId="2DCF044B" w14:textId="279EC877"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3" w:history="1">
            <w:r w:rsidRPr="0078471B">
              <w:rPr>
                <w:rStyle w:val="Hyperlink"/>
                <w:noProof/>
              </w:rPr>
              <w:t>5.2 Kết quả mô phỏng của chức năng Cấp giấy chứng nhận</w:t>
            </w:r>
            <w:r>
              <w:rPr>
                <w:noProof/>
                <w:webHidden/>
              </w:rPr>
              <w:tab/>
            </w:r>
            <w:r>
              <w:rPr>
                <w:noProof/>
                <w:webHidden/>
              </w:rPr>
              <w:fldChar w:fldCharType="begin"/>
            </w:r>
            <w:r>
              <w:rPr>
                <w:noProof/>
                <w:webHidden/>
              </w:rPr>
              <w:instrText xml:space="preserve"> PAGEREF _Toc91413243 \h </w:instrText>
            </w:r>
            <w:r>
              <w:rPr>
                <w:noProof/>
                <w:webHidden/>
              </w:rPr>
            </w:r>
            <w:r>
              <w:rPr>
                <w:noProof/>
                <w:webHidden/>
              </w:rPr>
              <w:fldChar w:fldCharType="separate"/>
            </w:r>
            <w:r>
              <w:rPr>
                <w:noProof/>
                <w:webHidden/>
              </w:rPr>
              <w:t>23</w:t>
            </w:r>
            <w:r>
              <w:rPr>
                <w:noProof/>
                <w:webHidden/>
              </w:rPr>
              <w:fldChar w:fldCharType="end"/>
            </w:r>
          </w:hyperlink>
        </w:p>
        <w:p w14:paraId="79E48F94" w14:textId="01BD98B1"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4" w:history="1">
            <w:r w:rsidRPr="0078471B">
              <w:rPr>
                <w:rStyle w:val="Hyperlink"/>
                <w:noProof/>
              </w:rPr>
              <w:t>5.3 Kết quả mô phỏng của chức năng Đăng ký mở rộng lớp</w:t>
            </w:r>
            <w:r>
              <w:rPr>
                <w:noProof/>
                <w:webHidden/>
              </w:rPr>
              <w:tab/>
            </w:r>
            <w:r>
              <w:rPr>
                <w:noProof/>
                <w:webHidden/>
              </w:rPr>
              <w:fldChar w:fldCharType="begin"/>
            </w:r>
            <w:r>
              <w:rPr>
                <w:noProof/>
                <w:webHidden/>
              </w:rPr>
              <w:instrText xml:space="preserve"> PAGEREF _Toc91413244 \h </w:instrText>
            </w:r>
            <w:r>
              <w:rPr>
                <w:noProof/>
                <w:webHidden/>
              </w:rPr>
            </w:r>
            <w:r>
              <w:rPr>
                <w:noProof/>
                <w:webHidden/>
              </w:rPr>
              <w:fldChar w:fldCharType="separate"/>
            </w:r>
            <w:r>
              <w:rPr>
                <w:noProof/>
                <w:webHidden/>
              </w:rPr>
              <w:t>25</w:t>
            </w:r>
            <w:r>
              <w:rPr>
                <w:noProof/>
                <w:webHidden/>
              </w:rPr>
              <w:fldChar w:fldCharType="end"/>
            </w:r>
          </w:hyperlink>
        </w:p>
        <w:p w14:paraId="506514E7" w14:textId="7CB8A14E" w:rsidR="00D00B11" w:rsidRDefault="00D00B11">
          <w:pPr>
            <w:pStyle w:val="TOC3"/>
            <w:rPr>
              <w:rFonts w:asciiTheme="minorHAnsi" w:eastAsiaTheme="minorEastAsia" w:hAnsiTheme="minorHAnsi" w:cstheme="minorBidi"/>
              <w:noProof/>
              <w:kern w:val="0"/>
              <w:sz w:val="22"/>
              <w:szCs w:val="22"/>
            </w:rPr>
          </w:pPr>
          <w:hyperlink w:anchor="_Toc91413245" w:history="1">
            <w:r w:rsidRPr="0078471B">
              <w:rPr>
                <w:rStyle w:val="Hyperlink"/>
                <w:noProof/>
              </w:rPr>
              <w:t>5.3.1 Chức năng Đăng ký lớp mới</w:t>
            </w:r>
            <w:r>
              <w:rPr>
                <w:noProof/>
                <w:webHidden/>
              </w:rPr>
              <w:tab/>
            </w:r>
            <w:r>
              <w:rPr>
                <w:noProof/>
                <w:webHidden/>
              </w:rPr>
              <w:fldChar w:fldCharType="begin"/>
            </w:r>
            <w:r>
              <w:rPr>
                <w:noProof/>
                <w:webHidden/>
              </w:rPr>
              <w:instrText xml:space="preserve"> PAGEREF _Toc91413245 \h </w:instrText>
            </w:r>
            <w:r>
              <w:rPr>
                <w:noProof/>
                <w:webHidden/>
              </w:rPr>
            </w:r>
            <w:r>
              <w:rPr>
                <w:noProof/>
                <w:webHidden/>
              </w:rPr>
              <w:fldChar w:fldCharType="separate"/>
            </w:r>
            <w:r>
              <w:rPr>
                <w:noProof/>
                <w:webHidden/>
              </w:rPr>
              <w:t>25</w:t>
            </w:r>
            <w:r>
              <w:rPr>
                <w:noProof/>
                <w:webHidden/>
              </w:rPr>
              <w:fldChar w:fldCharType="end"/>
            </w:r>
          </w:hyperlink>
        </w:p>
        <w:p w14:paraId="50DFD0BC" w14:textId="08BB1143" w:rsidR="00D00B11" w:rsidRDefault="00D00B11">
          <w:pPr>
            <w:pStyle w:val="TOC3"/>
            <w:rPr>
              <w:rFonts w:asciiTheme="minorHAnsi" w:eastAsiaTheme="minorEastAsia" w:hAnsiTheme="minorHAnsi" w:cstheme="minorBidi"/>
              <w:noProof/>
              <w:kern w:val="0"/>
              <w:sz w:val="22"/>
              <w:szCs w:val="22"/>
            </w:rPr>
          </w:pPr>
          <w:hyperlink w:anchor="_Toc91413246" w:history="1">
            <w:r w:rsidRPr="0078471B">
              <w:rPr>
                <w:rStyle w:val="Hyperlink"/>
                <w:noProof/>
              </w:rPr>
              <w:t>5.3.2 Chức năng Xem lớp đã đăng ký</w:t>
            </w:r>
            <w:r>
              <w:rPr>
                <w:noProof/>
                <w:webHidden/>
              </w:rPr>
              <w:tab/>
            </w:r>
            <w:r>
              <w:rPr>
                <w:noProof/>
                <w:webHidden/>
              </w:rPr>
              <w:fldChar w:fldCharType="begin"/>
            </w:r>
            <w:r>
              <w:rPr>
                <w:noProof/>
                <w:webHidden/>
              </w:rPr>
              <w:instrText xml:space="preserve"> PAGEREF _Toc91413246 \h </w:instrText>
            </w:r>
            <w:r>
              <w:rPr>
                <w:noProof/>
                <w:webHidden/>
              </w:rPr>
            </w:r>
            <w:r>
              <w:rPr>
                <w:noProof/>
                <w:webHidden/>
              </w:rPr>
              <w:fldChar w:fldCharType="separate"/>
            </w:r>
            <w:r>
              <w:rPr>
                <w:noProof/>
                <w:webHidden/>
              </w:rPr>
              <w:t>27</w:t>
            </w:r>
            <w:r>
              <w:rPr>
                <w:noProof/>
                <w:webHidden/>
              </w:rPr>
              <w:fldChar w:fldCharType="end"/>
            </w:r>
          </w:hyperlink>
        </w:p>
        <w:p w14:paraId="3557AEF0" w14:textId="04D02B8D" w:rsidR="00D00B11" w:rsidRDefault="00D00B11">
          <w:pPr>
            <w:pStyle w:val="TOC1"/>
            <w:rPr>
              <w:rFonts w:asciiTheme="minorHAnsi" w:eastAsiaTheme="minorEastAsia" w:hAnsiTheme="minorHAnsi" w:cstheme="minorBidi"/>
              <w:b w:val="0"/>
              <w:noProof/>
              <w:kern w:val="0"/>
              <w:sz w:val="22"/>
              <w:szCs w:val="22"/>
            </w:rPr>
          </w:pPr>
          <w:hyperlink w:anchor="_Toc91413247" w:history="1">
            <w:r w:rsidRPr="0078471B">
              <w:rPr>
                <w:rStyle w:val="Hyperlink"/>
                <w:noProof/>
              </w:rPr>
              <w:t>CHƯƠNG 6. ĐÁNH GIÁ HỆ THỐNG</w:t>
            </w:r>
            <w:r>
              <w:rPr>
                <w:noProof/>
                <w:webHidden/>
              </w:rPr>
              <w:tab/>
            </w:r>
            <w:r>
              <w:rPr>
                <w:noProof/>
                <w:webHidden/>
              </w:rPr>
              <w:fldChar w:fldCharType="begin"/>
            </w:r>
            <w:r>
              <w:rPr>
                <w:noProof/>
                <w:webHidden/>
              </w:rPr>
              <w:instrText xml:space="preserve"> PAGEREF _Toc91413247 \h </w:instrText>
            </w:r>
            <w:r>
              <w:rPr>
                <w:noProof/>
                <w:webHidden/>
              </w:rPr>
            </w:r>
            <w:r>
              <w:rPr>
                <w:noProof/>
                <w:webHidden/>
              </w:rPr>
              <w:fldChar w:fldCharType="separate"/>
            </w:r>
            <w:r>
              <w:rPr>
                <w:noProof/>
                <w:webHidden/>
              </w:rPr>
              <w:t>28</w:t>
            </w:r>
            <w:r>
              <w:rPr>
                <w:noProof/>
                <w:webHidden/>
              </w:rPr>
              <w:fldChar w:fldCharType="end"/>
            </w:r>
          </w:hyperlink>
        </w:p>
        <w:p w14:paraId="7FDF0394" w14:textId="3263A432"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8" w:history="1">
            <w:r w:rsidRPr="0078471B">
              <w:rPr>
                <w:rStyle w:val="Hyperlink"/>
                <w:noProof/>
              </w:rPr>
              <w:t>6.1 Đánh giá về sơ đồ mạch</w:t>
            </w:r>
            <w:r>
              <w:rPr>
                <w:noProof/>
                <w:webHidden/>
              </w:rPr>
              <w:tab/>
            </w:r>
            <w:r>
              <w:rPr>
                <w:noProof/>
                <w:webHidden/>
              </w:rPr>
              <w:fldChar w:fldCharType="begin"/>
            </w:r>
            <w:r>
              <w:rPr>
                <w:noProof/>
                <w:webHidden/>
              </w:rPr>
              <w:instrText xml:space="preserve"> PAGEREF _Toc91413248 \h </w:instrText>
            </w:r>
            <w:r>
              <w:rPr>
                <w:noProof/>
                <w:webHidden/>
              </w:rPr>
            </w:r>
            <w:r>
              <w:rPr>
                <w:noProof/>
                <w:webHidden/>
              </w:rPr>
              <w:fldChar w:fldCharType="separate"/>
            </w:r>
            <w:r>
              <w:rPr>
                <w:noProof/>
                <w:webHidden/>
              </w:rPr>
              <w:t>28</w:t>
            </w:r>
            <w:r>
              <w:rPr>
                <w:noProof/>
                <w:webHidden/>
              </w:rPr>
              <w:fldChar w:fldCharType="end"/>
            </w:r>
          </w:hyperlink>
        </w:p>
        <w:p w14:paraId="29992F2A" w14:textId="1DA27A44" w:rsidR="00D00B11" w:rsidRDefault="00D00B11">
          <w:pPr>
            <w:pStyle w:val="TOC2"/>
            <w:tabs>
              <w:tab w:val="right" w:leader="dot" w:pos="9059"/>
            </w:tabs>
            <w:rPr>
              <w:rFonts w:asciiTheme="minorHAnsi" w:eastAsiaTheme="minorEastAsia" w:hAnsiTheme="minorHAnsi" w:cstheme="minorBidi"/>
              <w:b w:val="0"/>
              <w:i w:val="0"/>
              <w:noProof/>
              <w:kern w:val="0"/>
              <w:sz w:val="22"/>
              <w:szCs w:val="22"/>
            </w:rPr>
          </w:pPr>
          <w:hyperlink w:anchor="_Toc91413249" w:history="1">
            <w:r w:rsidRPr="0078471B">
              <w:rPr>
                <w:rStyle w:val="Hyperlink"/>
                <w:noProof/>
              </w:rPr>
              <w:t>6.2 Đánh giá về quá trình mô phỏng</w:t>
            </w:r>
            <w:r>
              <w:rPr>
                <w:noProof/>
                <w:webHidden/>
              </w:rPr>
              <w:tab/>
            </w:r>
            <w:r>
              <w:rPr>
                <w:noProof/>
                <w:webHidden/>
              </w:rPr>
              <w:fldChar w:fldCharType="begin"/>
            </w:r>
            <w:r>
              <w:rPr>
                <w:noProof/>
                <w:webHidden/>
              </w:rPr>
              <w:instrText xml:space="preserve"> PAGEREF _Toc91413249 \h </w:instrText>
            </w:r>
            <w:r>
              <w:rPr>
                <w:noProof/>
                <w:webHidden/>
              </w:rPr>
            </w:r>
            <w:r>
              <w:rPr>
                <w:noProof/>
                <w:webHidden/>
              </w:rPr>
              <w:fldChar w:fldCharType="separate"/>
            </w:r>
            <w:r>
              <w:rPr>
                <w:noProof/>
                <w:webHidden/>
              </w:rPr>
              <w:t>28</w:t>
            </w:r>
            <w:r>
              <w:rPr>
                <w:noProof/>
                <w:webHidden/>
              </w:rPr>
              <w:fldChar w:fldCharType="end"/>
            </w:r>
          </w:hyperlink>
        </w:p>
        <w:p w14:paraId="74B33566" w14:textId="42CE9F39" w:rsidR="00D00B11" w:rsidRDefault="00D00B11">
          <w:pPr>
            <w:pStyle w:val="TOC1"/>
            <w:rPr>
              <w:rFonts w:asciiTheme="minorHAnsi" w:eastAsiaTheme="minorEastAsia" w:hAnsiTheme="minorHAnsi" w:cstheme="minorBidi"/>
              <w:b w:val="0"/>
              <w:noProof/>
              <w:kern w:val="0"/>
              <w:sz w:val="22"/>
              <w:szCs w:val="22"/>
            </w:rPr>
          </w:pPr>
          <w:hyperlink w:anchor="_Toc91413250" w:history="1">
            <w:r w:rsidRPr="0078471B">
              <w:rPr>
                <w:rStyle w:val="Hyperlink"/>
                <w:noProof/>
              </w:rPr>
              <w:t>PHỤ LỤC</w:t>
            </w:r>
            <w:r>
              <w:rPr>
                <w:noProof/>
                <w:webHidden/>
              </w:rPr>
              <w:tab/>
            </w:r>
            <w:r>
              <w:rPr>
                <w:noProof/>
                <w:webHidden/>
              </w:rPr>
              <w:fldChar w:fldCharType="begin"/>
            </w:r>
            <w:r>
              <w:rPr>
                <w:noProof/>
                <w:webHidden/>
              </w:rPr>
              <w:instrText xml:space="preserve"> PAGEREF _Toc91413250 \h </w:instrText>
            </w:r>
            <w:r>
              <w:rPr>
                <w:noProof/>
                <w:webHidden/>
              </w:rPr>
            </w:r>
            <w:r>
              <w:rPr>
                <w:noProof/>
                <w:webHidden/>
              </w:rPr>
              <w:fldChar w:fldCharType="separate"/>
            </w:r>
            <w:r>
              <w:rPr>
                <w:noProof/>
                <w:webHidden/>
              </w:rPr>
              <w:t>29</w:t>
            </w:r>
            <w:r>
              <w:rPr>
                <w:noProof/>
                <w:webHidden/>
              </w:rPr>
              <w:fldChar w:fldCharType="end"/>
            </w:r>
          </w:hyperlink>
        </w:p>
        <w:p w14:paraId="2F02058B" w14:textId="11DEBC03" w:rsidR="00CD6DB6" w:rsidRDefault="00CD6DB6">
          <w:r>
            <w:rPr>
              <w:b/>
              <w:bCs/>
              <w:noProof/>
            </w:rPr>
            <w:fldChar w:fldCharType="end"/>
          </w:r>
        </w:p>
      </w:sdtContent>
    </w:sdt>
    <w:p w14:paraId="5D722B1D" w14:textId="2A93BEC9" w:rsidR="00C93888" w:rsidRDefault="00C93888" w:rsidP="00991423">
      <w:pPr>
        <w:spacing w:before="0" w:after="200" w:line="276" w:lineRule="auto"/>
        <w:jc w:val="left"/>
        <w:sectPr w:rsidR="00C93888" w:rsidSect="00136DDB">
          <w:footerReference w:type="even" r:id="rId9"/>
          <w:footerReference w:type="default" r:id="rId10"/>
          <w:pgSz w:w="11906" w:h="16838" w:code="9"/>
          <w:pgMar w:top="1138" w:right="1138" w:bottom="1411" w:left="1699" w:header="850" w:footer="432" w:gutter="0"/>
          <w:pgNumType w:start="1"/>
          <w:cols w:space="454"/>
          <w:docGrid w:type="lines" w:linePitch="360"/>
        </w:sectPr>
      </w:pPr>
    </w:p>
    <w:p w14:paraId="1E5174E9" w14:textId="52490A3D" w:rsidR="00C93888" w:rsidRDefault="00C93888" w:rsidP="00C93888">
      <w:pPr>
        <w:pStyle w:val="Heading1unnumbered"/>
      </w:pPr>
      <w:bookmarkStart w:id="1" w:name="_Toc91413208"/>
      <w:r>
        <w:lastRenderedPageBreak/>
        <w:t>DANH MỤC HÌNH VẼ</w:t>
      </w:r>
      <w:bookmarkEnd w:id="1"/>
    </w:p>
    <w:p w14:paraId="01EE70AC" w14:textId="2B9526CE" w:rsidR="00CD6DB6" w:rsidRDefault="00CD6DB6">
      <w:pPr>
        <w:pStyle w:val="TableofFigures"/>
        <w:tabs>
          <w:tab w:val="right" w:leader="dot" w:pos="9059"/>
        </w:tabs>
        <w:rPr>
          <w:rFonts w:asciiTheme="minorHAnsi" w:eastAsiaTheme="minorEastAsia" w:hAnsiTheme="minorHAnsi" w:cstheme="minorBidi"/>
          <w:noProof/>
          <w:kern w:val="0"/>
          <w:sz w:val="22"/>
          <w:szCs w:val="22"/>
        </w:rPr>
      </w:pPr>
      <w:r>
        <w:fldChar w:fldCharType="begin"/>
      </w:r>
      <w:r>
        <w:instrText xml:space="preserve"> TOC \h \z \c "Hình" </w:instrText>
      </w:r>
      <w:r>
        <w:fldChar w:fldCharType="separate"/>
      </w:r>
      <w:hyperlink w:anchor="_Toc91412866" w:history="1">
        <w:r w:rsidRPr="00345CE6">
          <w:rPr>
            <w:rStyle w:val="Hyperlink"/>
            <w:noProof/>
          </w:rPr>
          <w:t>Hình 2.1 Biểu đồ usecase của hệ th</w:t>
        </w:r>
        <w:r w:rsidRPr="00345CE6">
          <w:rPr>
            <w:rStyle w:val="Hyperlink"/>
            <w:noProof/>
          </w:rPr>
          <w:t>ố</w:t>
        </w:r>
        <w:r w:rsidRPr="00345CE6">
          <w:rPr>
            <w:rStyle w:val="Hyperlink"/>
            <w:noProof/>
          </w:rPr>
          <w:t>ng</w:t>
        </w:r>
        <w:r>
          <w:rPr>
            <w:noProof/>
            <w:webHidden/>
          </w:rPr>
          <w:tab/>
        </w:r>
        <w:r>
          <w:rPr>
            <w:noProof/>
            <w:webHidden/>
          </w:rPr>
          <w:fldChar w:fldCharType="begin"/>
        </w:r>
        <w:r>
          <w:rPr>
            <w:noProof/>
            <w:webHidden/>
          </w:rPr>
          <w:instrText xml:space="preserve"> PAGEREF _Toc91412866 \h </w:instrText>
        </w:r>
        <w:r>
          <w:rPr>
            <w:noProof/>
            <w:webHidden/>
          </w:rPr>
        </w:r>
        <w:r>
          <w:rPr>
            <w:noProof/>
            <w:webHidden/>
          </w:rPr>
          <w:fldChar w:fldCharType="separate"/>
        </w:r>
        <w:r>
          <w:rPr>
            <w:noProof/>
            <w:webHidden/>
          </w:rPr>
          <w:t>5</w:t>
        </w:r>
        <w:r>
          <w:rPr>
            <w:noProof/>
            <w:webHidden/>
          </w:rPr>
          <w:fldChar w:fldCharType="end"/>
        </w:r>
      </w:hyperlink>
    </w:p>
    <w:p w14:paraId="33653786" w14:textId="301E2A36"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67" w:history="1">
        <w:r w:rsidRPr="00345CE6">
          <w:rPr>
            <w:rStyle w:val="Hyperlink"/>
            <w:noProof/>
          </w:rPr>
          <w:t>Hình 2.2 Biểu đồ hoạt động của hệ thống</w:t>
        </w:r>
        <w:r>
          <w:rPr>
            <w:noProof/>
            <w:webHidden/>
          </w:rPr>
          <w:tab/>
        </w:r>
        <w:r>
          <w:rPr>
            <w:noProof/>
            <w:webHidden/>
          </w:rPr>
          <w:fldChar w:fldCharType="begin"/>
        </w:r>
        <w:r>
          <w:rPr>
            <w:noProof/>
            <w:webHidden/>
          </w:rPr>
          <w:instrText xml:space="preserve"> PAGEREF _Toc91412867 \h </w:instrText>
        </w:r>
        <w:r>
          <w:rPr>
            <w:noProof/>
            <w:webHidden/>
          </w:rPr>
        </w:r>
        <w:r>
          <w:rPr>
            <w:noProof/>
            <w:webHidden/>
          </w:rPr>
          <w:fldChar w:fldCharType="separate"/>
        </w:r>
        <w:r>
          <w:rPr>
            <w:noProof/>
            <w:webHidden/>
          </w:rPr>
          <w:t>6</w:t>
        </w:r>
        <w:r>
          <w:rPr>
            <w:noProof/>
            <w:webHidden/>
          </w:rPr>
          <w:fldChar w:fldCharType="end"/>
        </w:r>
      </w:hyperlink>
    </w:p>
    <w:p w14:paraId="4D0FDCA2" w14:textId="4327431A"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68" w:history="1">
        <w:r w:rsidRPr="00345CE6">
          <w:rPr>
            <w:rStyle w:val="Hyperlink"/>
            <w:noProof/>
          </w:rPr>
          <w:t>Hình 2.3 Biểu đồ tuần tự của usecase Đăng nhập</w:t>
        </w:r>
        <w:r>
          <w:rPr>
            <w:noProof/>
            <w:webHidden/>
          </w:rPr>
          <w:tab/>
        </w:r>
        <w:r>
          <w:rPr>
            <w:noProof/>
            <w:webHidden/>
          </w:rPr>
          <w:fldChar w:fldCharType="begin"/>
        </w:r>
        <w:r>
          <w:rPr>
            <w:noProof/>
            <w:webHidden/>
          </w:rPr>
          <w:instrText xml:space="preserve"> PAGEREF _Toc91412868 \h </w:instrText>
        </w:r>
        <w:r>
          <w:rPr>
            <w:noProof/>
            <w:webHidden/>
          </w:rPr>
        </w:r>
        <w:r>
          <w:rPr>
            <w:noProof/>
            <w:webHidden/>
          </w:rPr>
          <w:fldChar w:fldCharType="separate"/>
        </w:r>
        <w:r>
          <w:rPr>
            <w:noProof/>
            <w:webHidden/>
          </w:rPr>
          <w:t>7</w:t>
        </w:r>
        <w:r>
          <w:rPr>
            <w:noProof/>
            <w:webHidden/>
          </w:rPr>
          <w:fldChar w:fldCharType="end"/>
        </w:r>
      </w:hyperlink>
    </w:p>
    <w:p w14:paraId="7490123B" w14:textId="58716528"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69" w:history="1">
        <w:r w:rsidRPr="00345CE6">
          <w:rPr>
            <w:rStyle w:val="Hyperlink"/>
            <w:noProof/>
          </w:rPr>
          <w:t>Hình 2.4 Biểu đồ tuần tự của usecase Đăng ký mở rộng lớp</w:t>
        </w:r>
        <w:r>
          <w:rPr>
            <w:noProof/>
            <w:webHidden/>
          </w:rPr>
          <w:tab/>
        </w:r>
        <w:r>
          <w:rPr>
            <w:noProof/>
            <w:webHidden/>
          </w:rPr>
          <w:fldChar w:fldCharType="begin"/>
        </w:r>
        <w:r>
          <w:rPr>
            <w:noProof/>
            <w:webHidden/>
          </w:rPr>
          <w:instrText xml:space="preserve"> PAGEREF _Toc91412869 \h </w:instrText>
        </w:r>
        <w:r>
          <w:rPr>
            <w:noProof/>
            <w:webHidden/>
          </w:rPr>
        </w:r>
        <w:r>
          <w:rPr>
            <w:noProof/>
            <w:webHidden/>
          </w:rPr>
          <w:fldChar w:fldCharType="separate"/>
        </w:r>
        <w:r>
          <w:rPr>
            <w:noProof/>
            <w:webHidden/>
          </w:rPr>
          <w:t>7</w:t>
        </w:r>
        <w:r>
          <w:rPr>
            <w:noProof/>
            <w:webHidden/>
          </w:rPr>
          <w:fldChar w:fldCharType="end"/>
        </w:r>
      </w:hyperlink>
    </w:p>
    <w:p w14:paraId="56186A67" w14:textId="76F1A1CB"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0" w:history="1">
        <w:r w:rsidRPr="00345CE6">
          <w:rPr>
            <w:rStyle w:val="Hyperlink"/>
            <w:noProof/>
          </w:rPr>
          <w:t>Hình 2.5 Biểu đồ tuần tự của usecase Cấp giấy chứng nhận</w:t>
        </w:r>
        <w:r>
          <w:rPr>
            <w:noProof/>
            <w:webHidden/>
          </w:rPr>
          <w:tab/>
        </w:r>
        <w:r>
          <w:rPr>
            <w:noProof/>
            <w:webHidden/>
          </w:rPr>
          <w:fldChar w:fldCharType="begin"/>
        </w:r>
        <w:r>
          <w:rPr>
            <w:noProof/>
            <w:webHidden/>
          </w:rPr>
          <w:instrText xml:space="preserve"> PAGEREF _Toc91412870 \h </w:instrText>
        </w:r>
        <w:r>
          <w:rPr>
            <w:noProof/>
            <w:webHidden/>
          </w:rPr>
        </w:r>
        <w:r>
          <w:rPr>
            <w:noProof/>
            <w:webHidden/>
          </w:rPr>
          <w:fldChar w:fldCharType="separate"/>
        </w:r>
        <w:r>
          <w:rPr>
            <w:noProof/>
            <w:webHidden/>
          </w:rPr>
          <w:t>8</w:t>
        </w:r>
        <w:r>
          <w:rPr>
            <w:noProof/>
            <w:webHidden/>
          </w:rPr>
          <w:fldChar w:fldCharType="end"/>
        </w:r>
      </w:hyperlink>
    </w:p>
    <w:p w14:paraId="01B6CCC2" w14:textId="18D0B234"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1" w:history="1">
        <w:r w:rsidRPr="00345CE6">
          <w:rPr>
            <w:rStyle w:val="Hyperlink"/>
            <w:noProof/>
          </w:rPr>
          <w:t>Hình 2.6 Biểu đồ trạng thái của hệ thống</w:t>
        </w:r>
        <w:r>
          <w:rPr>
            <w:noProof/>
            <w:webHidden/>
          </w:rPr>
          <w:tab/>
        </w:r>
        <w:r>
          <w:rPr>
            <w:noProof/>
            <w:webHidden/>
          </w:rPr>
          <w:fldChar w:fldCharType="begin"/>
        </w:r>
        <w:r>
          <w:rPr>
            <w:noProof/>
            <w:webHidden/>
          </w:rPr>
          <w:instrText xml:space="preserve"> PAGEREF _Toc91412871 \h </w:instrText>
        </w:r>
        <w:r>
          <w:rPr>
            <w:noProof/>
            <w:webHidden/>
          </w:rPr>
        </w:r>
        <w:r>
          <w:rPr>
            <w:noProof/>
            <w:webHidden/>
          </w:rPr>
          <w:fldChar w:fldCharType="separate"/>
        </w:r>
        <w:r>
          <w:rPr>
            <w:noProof/>
            <w:webHidden/>
          </w:rPr>
          <w:t>9</w:t>
        </w:r>
        <w:r>
          <w:rPr>
            <w:noProof/>
            <w:webHidden/>
          </w:rPr>
          <w:fldChar w:fldCharType="end"/>
        </w:r>
      </w:hyperlink>
    </w:p>
    <w:p w14:paraId="5CD9F20F" w14:textId="79E4D8DC"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2" w:history="1">
        <w:r w:rsidRPr="00345CE6">
          <w:rPr>
            <w:rStyle w:val="Hyperlink"/>
            <w:noProof/>
          </w:rPr>
          <w:t>Hình 3.1 Hình ảnh của LCD LM044L trong Proteus</w:t>
        </w:r>
        <w:r>
          <w:rPr>
            <w:noProof/>
            <w:webHidden/>
          </w:rPr>
          <w:tab/>
        </w:r>
        <w:r>
          <w:rPr>
            <w:noProof/>
            <w:webHidden/>
          </w:rPr>
          <w:fldChar w:fldCharType="begin"/>
        </w:r>
        <w:r>
          <w:rPr>
            <w:noProof/>
            <w:webHidden/>
          </w:rPr>
          <w:instrText xml:space="preserve"> PAGEREF _Toc91412872 \h </w:instrText>
        </w:r>
        <w:r>
          <w:rPr>
            <w:noProof/>
            <w:webHidden/>
          </w:rPr>
        </w:r>
        <w:r>
          <w:rPr>
            <w:noProof/>
            <w:webHidden/>
          </w:rPr>
          <w:fldChar w:fldCharType="separate"/>
        </w:r>
        <w:r>
          <w:rPr>
            <w:noProof/>
            <w:webHidden/>
          </w:rPr>
          <w:t>11</w:t>
        </w:r>
        <w:r>
          <w:rPr>
            <w:noProof/>
            <w:webHidden/>
          </w:rPr>
          <w:fldChar w:fldCharType="end"/>
        </w:r>
      </w:hyperlink>
    </w:p>
    <w:p w14:paraId="30282383" w14:textId="2446289F"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3" w:history="1">
        <w:r w:rsidRPr="00345CE6">
          <w:rPr>
            <w:rStyle w:val="Hyperlink"/>
            <w:noProof/>
          </w:rPr>
          <w:t>Hình 3.2 Nút bấm trong Proteus</w:t>
        </w:r>
        <w:r>
          <w:rPr>
            <w:noProof/>
            <w:webHidden/>
          </w:rPr>
          <w:tab/>
        </w:r>
        <w:r>
          <w:rPr>
            <w:noProof/>
            <w:webHidden/>
          </w:rPr>
          <w:fldChar w:fldCharType="begin"/>
        </w:r>
        <w:r>
          <w:rPr>
            <w:noProof/>
            <w:webHidden/>
          </w:rPr>
          <w:instrText xml:space="preserve"> PAGEREF _Toc91412873 \h </w:instrText>
        </w:r>
        <w:r>
          <w:rPr>
            <w:noProof/>
            <w:webHidden/>
          </w:rPr>
        </w:r>
        <w:r>
          <w:rPr>
            <w:noProof/>
            <w:webHidden/>
          </w:rPr>
          <w:fldChar w:fldCharType="separate"/>
        </w:r>
        <w:r>
          <w:rPr>
            <w:noProof/>
            <w:webHidden/>
          </w:rPr>
          <w:t>11</w:t>
        </w:r>
        <w:r>
          <w:rPr>
            <w:noProof/>
            <w:webHidden/>
          </w:rPr>
          <w:fldChar w:fldCharType="end"/>
        </w:r>
      </w:hyperlink>
    </w:p>
    <w:p w14:paraId="0EE71EF3" w14:textId="3F5E0670"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4" w:history="1">
        <w:r w:rsidRPr="00345CE6">
          <w:rPr>
            <w:rStyle w:val="Hyperlink"/>
            <w:noProof/>
          </w:rPr>
          <w:t>Hình 3.3 Hình ảnh của STM32F103C6 trong Proteus</w:t>
        </w:r>
        <w:r>
          <w:rPr>
            <w:noProof/>
            <w:webHidden/>
          </w:rPr>
          <w:tab/>
        </w:r>
        <w:r>
          <w:rPr>
            <w:noProof/>
            <w:webHidden/>
          </w:rPr>
          <w:fldChar w:fldCharType="begin"/>
        </w:r>
        <w:r>
          <w:rPr>
            <w:noProof/>
            <w:webHidden/>
          </w:rPr>
          <w:instrText xml:space="preserve"> PAGEREF _Toc91412874 \h </w:instrText>
        </w:r>
        <w:r>
          <w:rPr>
            <w:noProof/>
            <w:webHidden/>
          </w:rPr>
        </w:r>
        <w:r>
          <w:rPr>
            <w:noProof/>
            <w:webHidden/>
          </w:rPr>
          <w:fldChar w:fldCharType="separate"/>
        </w:r>
        <w:r>
          <w:rPr>
            <w:noProof/>
            <w:webHidden/>
          </w:rPr>
          <w:t>12</w:t>
        </w:r>
        <w:r>
          <w:rPr>
            <w:noProof/>
            <w:webHidden/>
          </w:rPr>
          <w:fldChar w:fldCharType="end"/>
        </w:r>
      </w:hyperlink>
    </w:p>
    <w:p w14:paraId="539B1942" w14:textId="1C3A8ED3"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5" w:history="1">
        <w:r w:rsidRPr="00345CE6">
          <w:rPr>
            <w:rStyle w:val="Hyperlink"/>
            <w:noProof/>
          </w:rPr>
          <w:t>Hình 3.4 Cấu hình chân của STM32F103C6 trong STM32CubeMX</w:t>
        </w:r>
        <w:r>
          <w:rPr>
            <w:noProof/>
            <w:webHidden/>
          </w:rPr>
          <w:tab/>
        </w:r>
        <w:r>
          <w:rPr>
            <w:noProof/>
            <w:webHidden/>
          </w:rPr>
          <w:fldChar w:fldCharType="begin"/>
        </w:r>
        <w:r>
          <w:rPr>
            <w:noProof/>
            <w:webHidden/>
          </w:rPr>
          <w:instrText xml:space="preserve"> PAGEREF _Toc91412875 \h </w:instrText>
        </w:r>
        <w:r>
          <w:rPr>
            <w:noProof/>
            <w:webHidden/>
          </w:rPr>
        </w:r>
        <w:r>
          <w:rPr>
            <w:noProof/>
            <w:webHidden/>
          </w:rPr>
          <w:fldChar w:fldCharType="separate"/>
        </w:r>
        <w:r>
          <w:rPr>
            <w:noProof/>
            <w:webHidden/>
          </w:rPr>
          <w:t>12</w:t>
        </w:r>
        <w:r>
          <w:rPr>
            <w:noProof/>
            <w:webHidden/>
          </w:rPr>
          <w:fldChar w:fldCharType="end"/>
        </w:r>
      </w:hyperlink>
    </w:p>
    <w:p w14:paraId="0024CFAC" w14:textId="7EA94ABA"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6" w:history="1">
        <w:r w:rsidRPr="00345CE6">
          <w:rPr>
            <w:rStyle w:val="Hyperlink"/>
            <w:noProof/>
          </w:rPr>
          <w:t>Hình 3.5 Hình ảnh Keypad tự tạo trong Proteus</w:t>
        </w:r>
        <w:r>
          <w:rPr>
            <w:noProof/>
            <w:webHidden/>
          </w:rPr>
          <w:tab/>
        </w:r>
        <w:r>
          <w:rPr>
            <w:noProof/>
            <w:webHidden/>
          </w:rPr>
          <w:fldChar w:fldCharType="begin"/>
        </w:r>
        <w:r>
          <w:rPr>
            <w:noProof/>
            <w:webHidden/>
          </w:rPr>
          <w:instrText xml:space="preserve"> PAGEREF _Toc91412876 \h </w:instrText>
        </w:r>
        <w:r>
          <w:rPr>
            <w:noProof/>
            <w:webHidden/>
          </w:rPr>
        </w:r>
        <w:r>
          <w:rPr>
            <w:noProof/>
            <w:webHidden/>
          </w:rPr>
          <w:fldChar w:fldCharType="separate"/>
        </w:r>
        <w:r>
          <w:rPr>
            <w:noProof/>
            <w:webHidden/>
          </w:rPr>
          <w:t>13</w:t>
        </w:r>
        <w:r>
          <w:rPr>
            <w:noProof/>
            <w:webHidden/>
          </w:rPr>
          <w:fldChar w:fldCharType="end"/>
        </w:r>
      </w:hyperlink>
    </w:p>
    <w:p w14:paraId="1F3FB308" w14:textId="421D08E5"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7" w:history="1">
        <w:r w:rsidRPr="00345CE6">
          <w:rPr>
            <w:rStyle w:val="Hyperlink"/>
            <w:noProof/>
          </w:rPr>
          <w:t>Hình 3.6 Hình ảnh Motor trong Proteus</w:t>
        </w:r>
        <w:r>
          <w:rPr>
            <w:noProof/>
            <w:webHidden/>
          </w:rPr>
          <w:tab/>
        </w:r>
        <w:r>
          <w:rPr>
            <w:noProof/>
            <w:webHidden/>
          </w:rPr>
          <w:fldChar w:fldCharType="begin"/>
        </w:r>
        <w:r>
          <w:rPr>
            <w:noProof/>
            <w:webHidden/>
          </w:rPr>
          <w:instrText xml:space="preserve"> PAGEREF _Toc91412877 \h </w:instrText>
        </w:r>
        <w:r>
          <w:rPr>
            <w:noProof/>
            <w:webHidden/>
          </w:rPr>
        </w:r>
        <w:r>
          <w:rPr>
            <w:noProof/>
            <w:webHidden/>
          </w:rPr>
          <w:fldChar w:fldCharType="separate"/>
        </w:r>
        <w:r>
          <w:rPr>
            <w:noProof/>
            <w:webHidden/>
          </w:rPr>
          <w:t>13</w:t>
        </w:r>
        <w:r>
          <w:rPr>
            <w:noProof/>
            <w:webHidden/>
          </w:rPr>
          <w:fldChar w:fldCharType="end"/>
        </w:r>
      </w:hyperlink>
    </w:p>
    <w:p w14:paraId="69C40090" w14:textId="67375171"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8" w:history="1">
        <w:r w:rsidRPr="00345CE6">
          <w:rPr>
            <w:rStyle w:val="Hyperlink"/>
            <w:noProof/>
          </w:rPr>
          <w:t>Hình 3.7 Hình ảnh của L293D trong Proteus</w:t>
        </w:r>
        <w:r>
          <w:rPr>
            <w:noProof/>
            <w:webHidden/>
          </w:rPr>
          <w:tab/>
        </w:r>
        <w:r>
          <w:rPr>
            <w:noProof/>
            <w:webHidden/>
          </w:rPr>
          <w:fldChar w:fldCharType="begin"/>
        </w:r>
        <w:r>
          <w:rPr>
            <w:noProof/>
            <w:webHidden/>
          </w:rPr>
          <w:instrText xml:space="preserve"> PAGEREF _Toc91412878 \h </w:instrText>
        </w:r>
        <w:r>
          <w:rPr>
            <w:noProof/>
            <w:webHidden/>
          </w:rPr>
        </w:r>
        <w:r>
          <w:rPr>
            <w:noProof/>
            <w:webHidden/>
          </w:rPr>
          <w:fldChar w:fldCharType="separate"/>
        </w:r>
        <w:r>
          <w:rPr>
            <w:noProof/>
            <w:webHidden/>
          </w:rPr>
          <w:t>14</w:t>
        </w:r>
        <w:r>
          <w:rPr>
            <w:noProof/>
            <w:webHidden/>
          </w:rPr>
          <w:fldChar w:fldCharType="end"/>
        </w:r>
      </w:hyperlink>
    </w:p>
    <w:p w14:paraId="1F56878E" w14:textId="49D93733"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79" w:history="1">
        <w:r w:rsidRPr="00345CE6">
          <w:rPr>
            <w:rStyle w:val="Hyperlink"/>
            <w:noProof/>
          </w:rPr>
          <w:t>Hình 3.8 Sơ đồ mạch hoàn chỉnh trong Proteus</w:t>
        </w:r>
        <w:r>
          <w:rPr>
            <w:noProof/>
            <w:webHidden/>
          </w:rPr>
          <w:tab/>
        </w:r>
        <w:r>
          <w:rPr>
            <w:noProof/>
            <w:webHidden/>
          </w:rPr>
          <w:fldChar w:fldCharType="begin"/>
        </w:r>
        <w:r>
          <w:rPr>
            <w:noProof/>
            <w:webHidden/>
          </w:rPr>
          <w:instrText xml:space="preserve"> PAGEREF _Toc91412879 \h </w:instrText>
        </w:r>
        <w:r>
          <w:rPr>
            <w:noProof/>
            <w:webHidden/>
          </w:rPr>
        </w:r>
        <w:r>
          <w:rPr>
            <w:noProof/>
            <w:webHidden/>
          </w:rPr>
          <w:fldChar w:fldCharType="separate"/>
        </w:r>
        <w:r>
          <w:rPr>
            <w:noProof/>
            <w:webHidden/>
          </w:rPr>
          <w:t>14</w:t>
        </w:r>
        <w:r>
          <w:rPr>
            <w:noProof/>
            <w:webHidden/>
          </w:rPr>
          <w:fldChar w:fldCharType="end"/>
        </w:r>
      </w:hyperlink>
    </w:p>
    <w:p w14:paraId="559B13FF" w14:textId="476A0159"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0" w:history="1">
        <w:r w:rsidRPr="00345CE6">
          <w:rPr>
            <w:rStyle w:val="Hyperlink"/>
            <w:noProof/>
          </w:rPr>
          <w:t>Hình 4.1 Lưu đồ thuật toán phần 1</w:t>
        </w:r>
        <w:r>
          <w:rPr>
            <w:noProof/>
            <w:webHidden/>
          </w:rPr>
          <w:tab/>
        </w:r>
        <w:r>
          <w:rPr>
            <w:noProof/>
            <w:webHidden/>
          </w:rPr>
          <w:fldChar w:fldCharType="begin"/>
        </w:r>
        <w:r>
          <w:rPr>
            <w:noProof/>
            <w:webHidden/>
          </w:rPr>
          <w:instrText xml:space="preserve"> PAGEREF _Toc91412880 \h </w:instrText>
        </w:r>
        <w:r>
          <w:rPr>
            <w:noProof/>
            <w:webHidden/>
          </w:rPr>
        </w:r>
        <w:r>
          <w:rPr>
            <w:noProof/>
            <w:webHidden/>
          </w:rPr>
          <w:fldChar w:fldCharType="separate"/>
        </w:r>
        <w:r>
          <w:rPr>
            <w:noProof/>
            <w:webHidden/>
          </w:rPr>
          <w:t>17</w:t>
        </w:r>
        <w:r>
          <w:rPr>
            <w:noProof/>
            <w:webHidden/>
          </w:rPr>
          <w:fldChar w:fldCharType="end"/>
        </w:r>
      </w:hyperlink>
    </w:p>
    <w:p w14:paraId="395B0D6E" w14:textId="4F9C173F"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1" w:history="1">
        <w:r w:rsidRPr="00345CE6">
          <w:rPr>
            <w:rStyle w:val="Hyperlink"/>
            <w:noProof/>
          </w:rPr>
          <w:t>Hình 4.2 Lưu đồ thuật toán phần 2</w:t>
        </w:r>
        <w:r>
          <w:rPr>
            <w:noProof/>
            <w:webHidden/>
          </w:rPr>
          <w:tab/>
        </w:r>
        <w:r>
          <w:rPr>
            <w:noProof/>
            <w:webHidden/>
          </w:rPr>
          <w:fldChar w:fldCharType="begin"/>
        </w:r>
        <w:r>
          <w:rPr>
            <w:noProof/>
            <w:webHidden/>
          </w:rPr>
          <w:instrText xml:space="preserve"> PAGEREF _Toc91412881 \h </w:instrText>
        </w:r>
        <w:r>
          <w:rPr>
            <w:noProof/>
            <w:webHidden/>
          </w:rPr>
        </w:r>
        <w:r>
          <w:rPr>
            <w:noProof/>
            <w:webHidden/>
          </w:rPr>
          <w:fldChar w:fldCharType="separate"/>
        </w:r>
        <w:r>
          <w:rPr>
            <w:noProof/>
            <w:webHidden/>
          </w:rPr>
          <w:t>18</w:t>
        </w:r>
        <w:r>
          <w:rPr>
            <w:noProof/>
            <w:webHidden/>
          </w:rPr>
          <w:fldChar w:fldCharType="end"/>
        </w:r>
      </w:hyperlink>
    </w:p>
    <w:p w14:paraId="751F0F19" w14:textId="1716AE9F"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2" w:history="1">
        <w:r w:rsidRPr="00345CE6">
          <w:rPr>
            <w:rStyle w:val="Hyperlink"/>
            <w:noProof/>
          </w:rPr>
          <w:t>Hình 4.3 Lưu đồ thuật toán phần 3</w:t>
        </w:r>
        <w:r>
          <w:rPr>
            <w:noProof/>
            <w:webHidden/>
          </w:rPr>
          <w:tab/>
        </w:r>
        <w:r>
          <w:rPr>
            <w:noProof/>
            <w:webHidden/>
          </w:rPr>
          <w:fldChar w:fldCharType="begin"/>
        </w:r>
        <w:r>
          <w:rPr>
            <w:noProof/>
            <w:webHidden/>
          </w:rPr>
          <w:instrText xml:space="preserve"> PAGEREF _Toc91412882 \h </w:instrText>
        </w:r>
        <w:r>
          <w:rPr>
            <w:noProof/>
            <w:webHidden/>
          </w:rPr>
        </w:r>
        <w:r>
          <w:rPr>
            <w:noProof/>
            <w:webHidden/>
          </w:rPr>
          <w:fldChar w:fldCharType="separate"/>
        </w:r>
        <w:r>
          <w:rPr>
            <w:noProof/>
            <w:webHidden/>
          </w:rPr>
          <w:t>18</w:t>
        </w:r>
        <w:r>
          <w:rPr>
            <w:noProof/>
            <w:webHidden/>
          </w:rPr>
          <w:fldChar w:fldCharType="end"/>
        </w:r>
      </w:hyperlink>
    </w:p>
    <w:p w14:paraId="43931FA1" w14:textId="7C79A6C1"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3" w:history="1">
        <w:r w:rsidRPr="00345CE6">
          <w:rPr>
            <w:rStyle w:val="Hyperlink"/>
            <w:noProof/>
          </w:rPr>
          <w:t>Hình 4.4 Lưu đồ thuật toán phần cuối</w:t>
        </w:r>
        <w:r>
          <w:rPr>
            <w:noProof/>
            <w:webHidden/>
          </w:rPr>
          <w:tab/>
        </w:r>
        <w:r>
          <w:rPr>
            <w:noProof/>
            <w:webHidden/>
          </w:rPr>
          <w:fldChar w:fldCharType="begin"/>
        </w:r>
        <w:r>
          <w:rPr>
            <w:noProof/>
            <w:webHidden/>
          </w:rPr>
          <w:instrText xml:space="preserve"> PAGEREF _Toc91412883 \h </w:instrText>
        </w:r>
        <w:r>
          <w:rPr>
            <w:noProof/>
            <w:webHidden/>
          </w:rPr>
        </w:r>
        <w:r>
          <w:rPr>
            <w:noProof/>
            <w:webHidden/>
          </w:rPr>
          <w:fldChar w:fldCharType="separate"/>
        </w:r>
        <w:r>
          <w:rPr>
            <w:noProof/>
            <w:webHidden/>
          </w:rPr>
          <w:t>19</w:t>
        </w:r>
        <w:r>
          <w:rPr>
            <w:noProof/>
            <w:webHidden/>
          </w:rPr>
          <w:fldChar w:fldCharType="end"/>
        </w:r>
      </w:hyperlink>
    </w:p>
    <w:p w14:paraId="7E312C8A" w14:textId="72591F8C"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4" w:history="1">
        <w:r w:rsidRPr="00345CE6">
          <w:rPr>
            <w:rStyle w:val="Hyperlink"/>
            <w:noProof/>
          </w:rPr>
          <w:t>Hình 5.1 Giao diện bắt đầu</w:t>
        </w:r>
        <w:r>
          <w:rPr>
            <w:noProof/>
            <w:webHidden/>
          </w:rPr>
          <w:tab/>
        </w:r>
        <w:r>
          <w:rPr>
            <w:noProof/>
            <w:webHidden/>
          </w:rPr>
          <w:fldChar w:fldCharType="begin"/>
        </w:r>
        <w:r>
          <w:rPr>
            <w:noProof/>
            <w:webHidden/>
          </w:rPr>
          <w:instrText xml:space="preserve"> PAGEREF _Toc91412884 \h </w:instrText>
        </w:r>
        <w:r>
          <w:rPr>
            <w:noProof/>
            <w:webHidden/>
          </w:rPr>
        </w:r>
        <w:r>
          <w:rPr>
            <w:noProof/>
            <w:webHidden/>
          </w:rPr>
          <w:fldChar w:fldCharType="separate"/>
        </w:r>
        <w:r>
          <w:rPr>
            <w:noProof/>
            <w:webHidden/>
          </w:rPr>
          <w:t>22</w:t>
        </w:r>
        <w:r>
          <w:rPr>
            <w:noProof/>
            <w:webHidden/>
          </w:rPr>
          <w:fldChar w:fldCharType="end"/>
        </w:r>
      </w:hyperlink>
    </w:p>
    <w:p w14:paraId="3F86AE28" w14:textId="29F20243"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5" w:history="1">
        <w:r w:rsidRPr="00345CE6">
          <w:rPr>
            <w:rStyle w:val="Hyperlink"/>
            <w:noProof/>
          </w:rPr>
          <w:t>Hình 5.2 Giao diện đăng nhập</w:t>
        </w:r>
        <w:r>
          <w:rPr>
            <w:noProof/>
            <w:webHidden/>
          </w:rPr>
          <w:tab/>
        </w:r>
        <w:r>
          <w:rPr>
            <w:noProof/>
            <w:webHidden/>
          </w:rPr>
          <w:fldChar w:fldCharType="begin"/>
        </w:r>
        <w:r>
          <w:rPr>
            <w:noProof/>
            <w:webHidden/>
          </w:rPr>
          <w:instrText xml:space="preserve"> PAGEREF _Toc91412885 \h </w:instrText>
        </w:r>
        <w:r>
          <w:rPr>
            <w:noProof/>
            <w:webHidden/>
          </w:rPr>
        </w:r>
        <w:r>
          <w:rPr>
            <w:noProof/>
            <w:webHidden/>
          </w:rPr>
          <w:fldChar w:fldCharType="separate"/>
        </w:r>
        <w:r>
          <w:rPr>
            <w:noProof/>
            <w:webHidden/>
          </w:rPr>
          <w:t>22</w:t>
        </w:r>
        <w:r>
          <w:rPr>
            <w:noProof/>
            <w:webHidden/>
          </w:rPr>
          <w:fldChar w:fldCharType="end"/>
        </w:r>
      </w:hyperlink>
    </w:p>
    <w:p w14:paraId="2CD41078" w14:textId="7E5D6177"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6" w:history="1">
        <w:r w:rsidRPr="00345CE6">
          <w:rPr>
            <w:rStyle w:val="Hyperlink"/>
            <w:noProof/>
          </w:rPr>
          <w:t>Hình 5.3 Giao diện lỗi đăng nhập</w:t>
        </w:r>
        <w:r>
          <w:rPr>
            <w:noProof/>
            <w:webHidden/>
          </w:rPr>
          <w:tab/>
        </w:r>
        <w:r>
          <w:rPr>
            <w:noProof/>
            <w:webHidden/>
          </w:rPr>
          <w:fldChar w:fldCharType="begin"/>
        </w:r>
        <w:r>
          <w:rPr>
            <w:noProof/>
            <w:webHidden/>
          </w:rPr>
          <w:instrText xml:space="preserve"> PAGEREF _Toc91412886 \h </w:instrText>
        </w:r>
        <w:r>
          <w:rPr>
            <w:noProof/>
            <w:webHidden/>
          </w:rPr>
        </w:r>
        <w:r>
          <w:rPr>
            <w:noProof/>
            <w:webHidden/>
          </w:rPr>
          <w:fldChar w:fldCharType="separate"/>
        </w:r>
        <w:r>
          <w:rPr>
            <w:noProof/>
            <w:webHidden/>
          </w:rPr>
          <w:t>22</w:t>
        </w:r>
        <w:r>
          <w:rPr>
            <w:noProof/>
            <w:webHidden/>
          </w:rPr>
          <w:fldChar w:fldCharType="end"/>
        </w:r>
      </w:hyperlink>
    </w:p>
    <w:p w14:paraId="5E88A090" w14:textId="68780700"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7" w:history="1">
        <w:r w:rsidRPr="00345CE6">
          <w:rPr>
            <w:rStyle w:val="Hyperlink"/>
            <w:noProof/>
          </w:rPr>
          <w:t>Hình 5.4 Giao diện chính của máy giao dịch</w:t>
        </w:r>
        <w:r>
          <w:rPr>
            <w:noProof/>
            <w:webHidden/>
          </w:rPr>
          <w:tab/>
        </w:r>
        <w:r>
          <w:rPr>
            <w:noProof/>
            <w:webHidden/>
          </w:rPr>
          <w:fldChar w:fldCharType="begin"/>
        </w:r>
        <w:r>
          <w:rPr>
            <w:noProof/>
            <w:webHidden/>
          </w:rPr>
          <w:instrText xml:space="preserve"> PAGEREF _Toc91412887 \h </w:instrText>
        </w:r>
        <w:r>
          <w:rPr>
            <w:noProof/>
            <w:webHidden/>
          </w:rPr>
        </w:r>
        <w:r>
          <w:rPr>
            <w:noProof/>
            <w:webHidden/>
          </w:rPr>
          <w:fldChar w:fldCharType="separate"/>
        </w:r>
        <w:r>
          <w:rPr>
            <w:noProof/>
            <w:webHidden/>
          </w:rPr>
          <w:t>23</w:t>
        </w:r>
        <w:r>
          <w:rPr>
            <w:noProof/>
            <w:webHidden/>
          </w:rPr>
          <w:fldChar w:fldCharType="end"/>
        </w:r>
      </w:hyperlink>
    </w:p>
    <w:p w14:paraId="3A848D67" w14:textId="23F83CA4"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8" w:history="1">
        <w:r w:rsidRPr="00345CE6">
          <w:rPr>
            <w:rStyle w:val="Hyperlink"/>
            <w:noProof/>
          </w:rPr>
          <w:t>Hình 5.5 Giao diện chọn mục đích xin giấy chứng nhận</w:t>
        </w:r>
        <w:r>
          <w:rPr>
            <w:noProof/>
            <w:webHidden/>
          </w:rPr>
          <w:tab/>
        </w:r>
        <w:r>
          <w:rPr>
            <w:noProof/>
            <w:webHidden/>
          </w:rPr>
          <w:fldChar w:fldCharType="begin"/>
        </w:r>
        <w:r>
          <w:rPr>
            <w:noProof/>
            <w:webHidden/>
          </w:rPr>
          <w:instrText xml:space="preserve"> PAGEREF _Toc91412888 \h </w:instrText>
        </w:r>
        <w:r>
          <w:rPr>
            <w:noProof/>
            <w:webHidden/>
          </w:rPr>
        </w:r>
        <w:r>
          <w:rPr>
            <w:noProof/>
            <w:webHidden/>
          </w:rPr>
          <w:fldChar w:fldCharType="separate"/>
        </w:r>
        <w:r>
          <w:rPr>
            <w:noProof/>
            <w:webHidden/>
          </w:rPr>
          <w:t>23</w:t>
        </w:r>
        <w:r>
          <w:rPr>
            <w:noProof/>
            <w:webHidden/>
          </w:rPr>
          <w:fldChar w:fldCharType="end"/>
        </w:r>
      </w:hyperlink>
    </w:p>
    <w:p w14:paraId="0A318123" w14:textId="0BC4172B"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89" w:history="1">
        <w:r w:rsidRPr="00345CE6">
          <w:rPr>
            <w:rStyle w:val="Hyperlink"/>
            <w:noProof/>
          </w:rPr>
          <w:t>Hình 5.8 Giao diện thông tin giấy chứng nhận</w:t>
        </w:r>
        <w:r>
          <w:rPr>
            <w:noProof/>
            <w:webHidden/>
          </w:rPr>
          <w:tab/>
        </w:r>
        <w:r>
          <w:rPr>
            <w:noProof/>
            <w:webHidden/>
          </w:rPr>
          <w:fldChar w:fldCharType="begin"/>
        </w:r>
        <w:r>
          <w:rPr>
            <w:noProof/>
            <w:webHidden/>
          </w:rPr>
          <w:instrText xml:space="preserve"> PAGEREF _Toc91412889 \h </w:instrText>
        </w:r>
        <w:r>
          <w:rPr>
            <w:noProof/>
            <w:webHidden/>
          </w:rPr>
        </w:r>
        <w:r>
          <w:rPr>
            <w:noProof/>
            <w:webHidden/>
          </w:rPr>
          <w:fldChar w:fldCharType="separate"/>
        </w:r>
        <w:r>
          <w:rPr>
            <w:noProof/>
            <w:webHidden/>
          </w:rPr>
          <w:t>23</w:t>
        </w:r>
        <w:r>
          <w:rPr>
            <w:noProof/>
            <w:webHidden/>
          </w:rPr>
          <w:fldChar w:fldCharType="end"/>
        </w:r>
      </w:hyperlink>
    </w:p>
    <w:p w14:paraId="2833D197" w14:textId="59D65F5A"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0" w:history="1">
        <w:r w:rsidRPr="00345CE6">
          <w:rPr>
            <w:rStyle w:val="Hyperlink"/>
            <w:noProof/>
          </w:rPr>
          <w:t>Hình 5.9 Giao diện xác nhận in giấy chứng nhận</w:t>
        </w:r>
        <w:r>
          <w:rPr>
            <w:noProof/>
            <w:webHidden/>
          </w:rPr>
          <w:tab/>
        </w:r>
        <w:r>
          <w:rPr>
            <w:noProof/>
            <w:webHidden/>
          </w:rPr>
          <w:fldChar w:fldCharType="begin"/>
        </w:r>
        <w:r>
          <w:rPr>
            <w:noProof/>
            <w:webHidden/>
          </w:rPr>
          <w:instrText xml:space="preserve"> PAGEREF _Toc91412890 \h </w:instrText>
        </w:r>
        <w:r>
          <w:rPr>
            <w:noProof/>
            <w:webHidden/>
          </w:rPr>
        </w:r>
        <w:r>
          <w:rPr>
            <w:noProof/>
            <w:webHidden/>
          </w:rPr>
          <w:fldChar w:fldCharType="separate"/>
        </w:r>
        <w:r>
          <w:rPr>
            <w:noProof/>
            <w:webHidden/>
          </w:rPr>
          <w:t>24</w:t>
        </w:r>
        <w:r>
          <w:rPr>
            <w:noProof/>
            <w:webHidden/>
          </w:rPr>
          <w:fldChar w:fldCharType="end"/>
        </w:r>
      </w:hyperlink>
    </w:p>
    <w:p w14:paraId="66FC5855" w14:textId="376D34A6"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1" w:history="1">
        <w:r w:rsidRPr="00345CE6">
          <w:rPr>
            <w:rStyle w:val="Hyperlink"/>
            <w:noProof/>
          </w:rPr>
          <w:t>Hình 5.10 Giao diện đang in giấy</w:t>
        </w:r>
        <w:r>
          <w:rPr>
            <w:noProof/>
            <w:webHidden/>
          </w:rPr>
          <w:tab/>
        </w:r>
        <w:r>
          <w:rPr>
            <w:noProof/>
            <w:webHidden/>
          </w:rPr>
          <w:fldChar w:fldCharType="begin"/>
        </w:r>
        <w:r>
          <w:rPr>
            <w:noProof/>
            <w:webHidden/>
          </w:rPr>
          <w:instrText xml:space="preserve"> PAGEREF _Toc91412891 \h </w:instrText>
        </w:r>
        <w:r>
          <w:rPr>
            <w:noProof/>
            <w:webHidden/>
          </w:rPr>
        </w:r>
        <w:r>
          <w:rPr>
            <w:noProof/>
            <w:webHidden/>
          </w:rPr>
          <w:fldChar w:fldCharType="separate"/>
        </w:r>
        <w:r>
          <w:rPr>
            <w:noProof/>
            <w:webHidden/>
          </w:rPr>
          <w:t>24</w:t>
        </w:r>
        <w:r>
          <w:rPr>
            <w:noProof/>
            <w:webHidden/>
          </w:rPr>
          <w:fldChar w:fldCharType="end"/>
        </w:r>
      </w:hyperlink>
    </w:p>
    <w:p w14:paraId="79D5A3D8" w14:textId="7DC22086"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2" w:history="1">
        <w:r w:rsidRPr="00345CE6">
          <w:rPr>
            <w:rStyle w:val="Hyperlink"/>
            <w:noProof/>
          </w:rPr>
          <w:t>Hình 5.11 Giao diện thông báo in thành công</w:t>
        </w:r>
        <w:r>
          <w:rPr>
            <w:noProof/>
            <w:webHidden/>
          </w:rPr>
          <w:tab/>
        </w:r>
        <w:r>
          <w:rPr>
            <w:noProof/>
            <w:webHidden/>
          </w:rPr>
          <w:fldChar w:fldCharType="begin"/>
        </w:r>
        <w:r>
          <w:rPr>
            <w:noProof/>
            <w:webHidden/>
          </w:rPr>
          <w:instrText xml:space="preserve"> PAGEREF _Toc91412892 \h </w:instrText>
        </w:r>
        <w:r>
          <w:rPr>
            <w:noProof/>
            <w:webHidden/>
          </w:rPr>
        </w:r>
        <w:r>
          <w:rPr>
            <w:noProof/>
            <w:webHidden/>
          </w:rPr>
          <w:fldChar w:fldCharType="separate"/>
        </w:r>
        <w:r>
          <w:rPr>
            <w:noProof/>
            <w:webHidden/>
          </w:rPr>
          <w:t>24</w:t>
        </w:r>
        <w:r>
          <w:rPr>
            <w:noProof/>
            <w:webHidden/>
          </w:rPr>
          <w:fldChar w:fldCharType="end"/>
        </w:r>
      </w:hyperlink>
    </w:p>
    <w:p w14:paraId="13FB960C" w14:textId="6C0E8F66"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3" w:history="1">
        <w:r w:rsidRPr="00345CE6">
          <w:rPr>
            <w:rStyle w:val="Hyperlink"/>
            <w:noProof/>
          </w:rPr>
          <w:t>Hình 5.12 Giao diện tiếp tục giao dịch hoặc thoát</w:t>
        </w:r>
        <w:r>
          <w:rPr>
            <w:noProof/>
            <w:webHidden/>
          </w:rPr>
          <w:tab/>
        </w:r>
        <w:r>
          <w:rPr>
            <w:noProof/>
            <w:webHidden/>
          </w:rPr>
          <w:fldChar w:fldCharType="begin"/>
        </w:r>
        <w:r>
          <w:rPr>
            <w:noProof/>
            <w:webHidden/>
          </w:rPr>
          <w:instrText xml:space="preserve"> PAGEREF _Toc91412893 \h </w:instrText>
        </w:r>
        <w:r>
          <w:rPr>
            <w:noProof/>
            <w:webHidden/>
          </w:rPr>
        </w:r>
        <w:r>
          <w:rPr>
            <w:noProof/>
            <w:webHidden/>
          </w:rPr>
          <w:fldChar w:fldCharType="separate"/>
        </w:r>
        <w:r>
          <w:rPr>
            <w:noProof/>
            <w:webHidden/>
          </w:rPr>
          <w:t>24</w:t>
        </w:r>
        <w:r>
          <w:rPr>
            <w:noProof/>
            <w:webHidden/>
          </w:rPr>
          <w:fldChar w:fldCharType="end"/>
        </w:r>
      </w:hyperlink>
    </w:p>
    <w:p w14:paraId="35B81883" w14:textId="6FCDFCA3"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4" w:history="1">
        <w:r w:rsidRPr="00345CE6">
          <w:rPr>
            <w:rStyle w:val="Hyperlink"/>
            <w:noProof/>
          </w:rPr>
          <w:t>Hình 5.13 Giao diện chọn chức năng con</w:t>
        </w:r>
        <w:r>
          <w:rPr>
            <w:noProof/>
            <w:webHidden/>
          </w:rPr>
          <w:tab/>
        </w:r>
        <w:r>
          <w:rPr>
            <w:noProof/>
            <w:webHidden/>
          </w:rPr>
          <w:fldChar w:fldCharType="begin"/>
        </w:r>
        <w:r>
          <w:rPr>
            <w:noProof/>
            <w:webHidden/>
          </w:rPr>
          <w:instrText xml:space="preserve"> PAGEREF _Toc91412894 \h </w:instrText>
        </w:r>
        <w:r>
          <w:rPr>
            <w:noProof/>
            <w:webHidden/>
          </w:rPr>
        </w:r>
        <w:r>
          <w:rPr>
            <w:noProof/>
            <w:webHidden/>
          </w:rPr>
          <w:fldChar w:fldCharType="separate"/>
        </w:r>
        <w:r>
          <w:rPr>
            <w:noProof/>
            <w:webHidden/>
          </w:rPr>
          <w:t>25</w:t>
        </w:r>
        <w:r>
          <w:rPr>
            <w:noProof/>
            <w:webHidden/>
          </w:rPr>
          <w:fldChar w:fldCharType="end"/>
        </w:r>
      </w:hyperlink>
    </w:p>
    <w:p w14:paraId="72911E5F" w14:textId="4F127FDE"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5" w:history="1">
        <w:r w:rsidRPr="00345CE6">
          <w:rPr>
            <w:rStyle w:val="Hyperlink"/>
            <w:noProof/>
          </w:rPr>
          <w:t>Hình 5.14 Giao diện nhập mã lớp</w:t>
        </w:r>
        <w:r>
          <w:rPr>
            <w:noProof/>
            <w:webHidden/>
          </w:rPr>
          <w:tab/>
        </w:r>
        <w:r>
          <w:rPr>
            <w:noProof/>
            <w:webHidden/>
          </w:rPr>
          <w:fldChar w:fldCharType="begin"/>
        </w:r>
        <w:r>
          <w:rPr>
            <w:noProof/>
            <w:webHidden/>
          </w:rPr>
          <w:instrText xml:space="preserve"> PAGEREF _Toc91412895 \h </w:instrText>
        </w:r>
        <w:r>
          <w:rPr>
            <w:noProof/>
            <w:webHidden/>
          </w:rPr>
        </w:r>
        <w:r>
          <w:rPr>
            <w:noProof/>
            <w:webHidden/>
          </w:rPr>
          <w:fldChar w:fldCharType="separate"/>
        </w:r>
        <w:r>
          <w:rPr>
            <w:noProof/>
            <w:webHidden/>
          </w:rPr>
          <w:t>25</w:t>
        </w:r>
        <w:r>
          <w:rPr>
            <w:noProof/>
            <w:webHidden/>
          </w:rPr>
          <w:fldChar w:fldCharType="end"/>
        </w:r>
      </w:hyperlink>
    </w:p>
    <w:p w14:paraId="444718F9" w14:textId="6D18F057"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6" w:history="1">
        <w:r w:rsidRPr="00345CE6">
          <w:rPr>
            <w:rStyle w:val="Hyperlink"/>
            <w:noProof/>
          </w:rPr>
          <w:t>Hình 5.15 Giao diện lỗi mã lớp 1</w:t>
        </w:r>
        <w:r>
          <w:rPr>
            <w:noProof/>
            <w:webHidden/>
          </w:rPr>
          <w:tab/>
        </w:r>
        <w:r>
          <w:rPr>
            <w:noProof/>
            <w:webHidden/>
          </w:rPr>
          <w:fldChar w:fldCharType="begin"/>
        </w:r>
        <w:r>
          <w:rPr>
            <w:noProof/>
            <w:webHidden/>
          </w:rPr>
          <w:instrText xml:space="preserve"> PAGEREF _Toc91412896 \h </w:instrText>
        </w:r>
        <w:r>
          <w:rPr>
            <w:noProof/>
            <w:webHidden/>
          </w:rPr>
        </w:r>
        <w:r>
          <w:rPr>
            <w:noProof/>
            <w:webHidden/>
          </w:rPr>
          <w:fldChar w:fldCharType="separate"/>
        </w:r>
        <w:r>
          <w:rPr>
            <w:noProof/>
            <w:webHidden/>
          </w:rPr>
          <w:t>25</w:t>
        </w:r>
        <w:r>
          <w:rPr>
            <w:noProof/>
            <w:webHidden/>
          </w:rPr>
          <w:fldChar w:fldCharType="end"/>
        </w:r>
      </w:hyperlink>
    </w:p>
    <w:p w14:paraId="7695E909" w14:textId="4F9B94D5"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7" w:history="1">
        <w:r w:rsidRPr="00345CE6">
          <w:rPr>
            <w:rStyle w:val="Hyperlink"/>
            <w:noProof/>
          </w:rPr>
          <w:t>Hình 5.16 Giao diện lỗi mã lớp 2</w:t>
        </w:r>
        <w:r>
          <w:rPr>
            <w:noProof/>
            <w:webHidden/>
          </w:rPr>
          <w:tab/>
        </w:r>
        <w:r>
          <w:rPr>
            <w:noProof/>
            <w:webHidden/>
          </w:rPr>
          <w:fldChar w:fldCharType="begin"/>
        </w:r>
        <w:r>
          <w:rPr>
            <w:noProof/>
            <w:webHidden/>
          </w:rPr>
          <w:instrText xml:space="preserve"> PAGEREF _Toc91412897 \h </w:instrText>
        </w:r>
        <w:r>
          <w:rPr>
            <w:noProof/>
            <w:webHidden/>
          </w:rPr>
        </w:r>
        <w:r>
          <w:rPr>
            <w:noProof/>
            <w:webHidden/>
          </w:rPr>
          <w:fldChar w:fldCharType="separate"/>
        </w:r>
        <w:r>
          <w:rPr>
            <w:noProof/>
            <w:webHidden/>
          </w:rPr>
          <w:t>25</w:t>
        </w:r>
        <w:r>
          <w:rPr>
            <w:noProof/>
            <w:webHidden/>
          </w:rPr>
          <w:fldChar w:fldCharType="end"/>
        </w:r>
      </w:hyperlink>
    </w:p>
    <w:p w14:paraId="701A03A4" w14:textId="17DB2F2D"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8" w:history="1">
        <w:r w:rsidRPr="00345CE6">
          <w:rPr>
            <w:rStyle w:val="Hyperlink"/>
            <w:noProof/>
          </w:rPr>
          <w:t>Hình 5.17 Giao diện tên lớp đăng ký</w:t>
        </w:r>
        <w:r>
          <w:rPr>
            <w:noProof/>
            <w:webHidden/>
          </w:rPr>
          <w:tab/>
        </w:r>
        <w:r>
          <w:rPr>
            <w:noProof/>
            <w:webHidden/>
          </w:rPr>
          <w:fldChar w:fldCharType="begin"/>
        </w:r>
        <w:r>
          <w:rPr>
            <w:noProof/>
            <w:webHidden/>
          </w:rPr>
          <w:instrText xml:space="preserve"> PAGEREF _Toc91412898 \h </w:instrText>
        </w:r>
        <w:r>
          <w:rPr>
            <w:noProof/>
            <w:webHidden/>
          </w:rPr>
        </w:r>
        <w:r>
          <w:rPr>
            <w:noProof/>
            <w:webHidden/>
          </w:rPr>
          <w:fldChar w:fldCharType="separate"/>
        </w:r>
        <w:r>
          <w:rPr>
            <w:noProof/>
            <w:webHidden/>
          </w:rPr>
          <w:t>26</w:t>
        </w:r>
        <w:r>
          <w:rPr>
            <w:noProof/>
            <w:webHidden/>
          </w:rPr>
          <w:fldChar w:fldCharType="end"/>
        </w:r>
      </w:hyperlink>
    </w:p>
    <w:p w14:paraId="310A90B5" w14:textId="763E9FF8"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899" w:history="1">
        <w:r w:rsidRPr="00345CE6">
          <w:rPr>
            <w:rStyle w:val="Hyperlink"/>
            <w:noProof/>
          </w:rPr>
          <w:t>Hình 5.18 Giao diện chọn lý do đăng ký lớp</w:t>
        </w:r>
        <w:r>
          <w:rPr>
            <w:noProof/>
            <w:webHidden/>
          </w:rPr>
          <w:tab/>
        </w:r>
        <w:r>
          <w:rPr>
            <w:noProof/>
            <w:webHidden/>
          </w:rPr>
          <w:fldChar w:fldCharType="begin"/>
        </w:r>
        <w:r>
          <w:rPr>
            <w:noProof/>
            <w:webHidden/>
          </w:rPr>
          <w:instrText xml:space="preserve"> PAGEREF _Toc91412899 \h </w:instrText>
        </w:r>
        <w:r>
          <w:rPr>
            <w:noProof/>
            <w:webHidden/>
          </w:rPr>
        </w:r>
        <w:r>
          <w:rPr>
            <w:noProof/>
            <w:webHidden/>
          </w:rPr>
          <w:fldChar w:fldCharType="separate"/>
        </w:r>
        <w:r>
          <w:rPr>
            <w:noProof/>
            <w:webHidden/>
          </w:rPr>
          <w:t>26</w:t>
        </w:r>
        <w:r>
          <w:rPr>
            <w:noProof/>
            <w:webHidden/>
          </w:rPr>
          <w:fldChar w:fldCharType="end"/>
        </w:r>
      </w:hyperlink>
    </w:p>
    <w:p w14:paraId="7D5E3968" w14:textId="1AA2F4F1"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900" w:history="1">
        <w:r w:rsidRPr="00345CE6">
          <w:rPr>
            <w:rStyle w:val="Hyperlink"/>
            <w:noProof/>
          </w:rPr>
          <w:t>Hình 5.19 Giao diện đăng ký lớp thành công</w:t>
        </w:r>
        <w:r>
          <w:rPr>
            <w:noProof/>
            <w:webHidden/>
          </w:rPr>
          <w:tab/>
        </w:r>
        <w:r>
          <w:rPr>
            <w:noProof/>
            <w:webHidden/>
          </w:rPr>
          <w:fldChar w:fldCharType="begin"/>
        </w:r>
        <w:r>
          <w:rPr>
            <w:noProof/>
            <w:webHidden/>
          </w:rPr>
          <w:instrText xml:space="preserve"> PAGEREF _Toc91412900 \h </w:instrText>
        </w:r>
        <w:r>
          <w:rPr>
            <w:noProof/>
            <w:webHidden/>
          </w:rPr>
        </w:r>
        <w:r>
          <w:rPr>
            <w:noProof/>
            <w:webHidden/>
          </w:rPr>
          <w:fldChar w:fldCharType="separate"/>
        </w:r>
        <w:r>
          <w:rPr>
            <w:noProof/>
            <w:webHidden/>
          </w:rPr>
          <w:t>26</w:t>
        </w:r>
        <w:r>
          <w:rPr>
            <w:noProof/>
            <w:webHidden/>
          </w:rPr>
          <w:fldChar w:fldCharType="end"/>
        </w:r>
      </w:hyperlink>
    </w:p>
    <w:p w14:paraId="22CD39D4" w14:textId="06F9A22F"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901" w:history="1">
        <w:r w:rsidRPr="00345CE6">
          <w:rPr>
            <w:rStyle w:val="Hyperlink"/>
            <w:noProof/>
          </w:rPr>
          <w:t>Hình 5.20 Giao diện tiếp tục giao dịch hoặc thoát</w:t>
        </w:r>
        <w:r>
          <w:rPr>
            <w:noProof/>
            <w:webHidden/>
          </w:rPr>
          <w:tab/>
        </w:r>
        <w:r>
          <w:rPr>
            <w:noProof/>
            <w:webHidden/>
          </w:rPr>
          <w:fldChar w:fldCharType="begin"/>
        </w:r>
        <w:r>
          <w:rPr>
            <w:noProof/>
            <w:webHidden/>
          </w:rPr>
          <w:instrText xml:space="preserve"> PAGEREF _Toc91412901 \h </w:instrText>
        </w:r>
        <w:r>
          <w:rPr>
            <w:noProof/>
            <w:webHidden/>
          </w:rPr>
        </w:r>
        <w:r>
          <w:rPr>
            <w:noProof/>
            <w:webHidden/>
          </w:rPr>
          <w:fldChar w:fldCharType="separate"/>
        </w:r>
        <w:r>
          <w:rPr>
            <w:noProof/>
            <w:webHidden/>
          </w:rPr>
          <w:t>26</w:t>
        </w:r>
        <w:r>
          <w:rPr>
            <w:noProof/>
            <w:webHidden/>
          </w:rPr>
          <w:fldChar w:fldCharType="end"/>
        </w:r>
      </w:hyperlink>
    </w:p>
    <w:p w14:paraId="363034FC" w14:textId="2F178B22"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902" w:history="1">
        <w:r w:rsidRPr="00345CE6">
          <w:rPr>
            <w:rStyle w:val="Hyperlink"/>
            <w:noProof/>
          </w:rPr>
          <w:t>Hình 5.21 Giao diện chưa đăng ký lớp</w:t>
        </w:r>
        <w:r>
          <w:rPr>
            <w:noProof/>
            <w:webHidden/>
          </w:rPr>
          <w:tab/>
        </w:r>
        <w:r>
          <w:rPr>
            <w:noProof/>
            <w:webHidden/>
          </w:rPr>
          <w:fldChar w:fldCharType="begin"/>
        </w:r>
        <w:r>
          <w:rPr>
            <w:noProof/>
            <w:webHidden/>
          </w:rPr>
          <w:instrText xml:space="preserve"> PAGEREF _Toc91412902 \h </w:instrText>
        </w:r>
        <w:r>
          <w:rPr>
            <w:noProof/>
            <w:webHidden/>
          </w:rPr>
        </w:r>
        <w:r>
          <w:rPr>
            <w:noProof/>
            <w:webHidden/>
          </w:rPr>
          <w:fldChar w:fldCharType="separate"/>
        </w:r>
        <w:r>
          <w:rPr>
            <w:noProof/>
            <w:webHidden/>
          </w:rPr>
          <w:t>27</w:t>
        </w:r>
        <w:r>
          <w:rPr>
            <w:noProof/>
            <w:webHidden/>
          </w:rPr>
          <w:fldChar w:fldCharType="end"/>
        </w:r>
      </w:hyperlink>
    </w:p>
    <w:p w14:paraId="726D7F83" w14:textId="1B922287"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903" w:history="1">
        <w:r w:rsidRPr="00345CE6">
          <w:rPr>
            <w:rStyle w:val="Hyperlink"/>
            <w:noProof/>
          </w:rPr>
          <w:t>Hình 5.22 Giao diện các lớp đã đăng ký</w:t>
        </w:r>
        <w:r>
          <w:rPr>
            <w:noProof/>
            <w:webHidden/>
          </w:rPr>
          <w:tab/>
        </w:r>
        <w:r>
          <w:rPr>
            <w:noProof/>
            <w:webHidden/>
          </w:rPr>
          <w:fldChar w:fldCharType="begin"/>
        </w:r>
        <w:r>
          <w:rPr>
            <w:noProof/>
            <w:webHidden/>
          </w:rPr>
          <w:instrText xml:space="preserve"> PAGEREF _Toc91412903 \h </w:instrText>
        </w:r>
        <w:r>
          <w:rPr>
            <w:noProof/>
            <w:webHidden/>
          </w:rPr>
        </w:r>
        <w:r>
          <w:rPr>
            <w:noProof/>
            <w:webHidden/>
          </w:rPr>
          <w:fldChar w:fldCharType="separate"/>
        </w:r>
        <w:r>
          <w:rPr>
            <w:noProof/>
            <w:webHidden/>
          </w:rPr>
          <w:t>27</w:t>
        </w:r>
        <w:r>
          <w:rPr>
            <w:noProof/>
            <w:webHidden/>
          </w:rPr>
          <w:fldChar w:fldCharType="end"/>
        </w:r>
      </w:hyperlink>
    </w:p>
    <w:p w14:paraId="6DC1A7DE" w14:textId="42B867FE" w:rsidR="00CD6DB6" w:rsidRDefault="00CD6DB6">
      <w:pPr>
        <w:pStyle w:val="TableofFigures"/>
        <w:tabs>
          <w:tab w:val="right" w:leader="dot" w:pos="9059"/>
        </w:tabs>
        <w:rPr>
          <w:rFonts w:asciiTheme="minorHAnsi" w:eastAsiaTheme="minorEastAsia" w:hAnsiTheme="minorHAnsi" w:cstheme="minorBidi"/>
          <w:noProof/>
          <w:kern w:val="0"/>
          <w:sz w:val="22"/>
          <w:szCs w:val="22"/>
        </w:rPr>
      </w:pPr>
      <w:hyperlink w:anchor="_Toc91412904" w:history="1">
        <w:r w:rsidRPr="00345CE6">
          <w:rPr>
            <w:rStyle w:val="Hyperlink"/>
            <w:noProof/>
          </w:rPr>
          <w:t>Hình 5.23 Giao diện thông tin lớp đăng ký</w:t>
        </w:r>
        <w:r>
          <w:rPr>
            <w:noProof/>
            <w:webHidden/>
          </w:rPr>
          <w:tab/>
        </w:r>
        <w:r>
          <w:rPr>
            <w:noProof/>
            <w:webHidden/>
          </w:rPr>
          <w:fldChar w:fldCharType="begin"/>
        </w:r>
        <w:r>
          <w:rPr>
            <w:noProof/>
            <w:webHidden/>
          </w:rPr>
          <w:instrText xml:space="preserve"> PAGEREF _Toc91412904 \h </w:instrText>
        </w:r>
        <w:r>
          <w:rPr>
            <w:noProof/>
            <w:webHidden/>
          </w:rPr>
        </w:r>
        <w:r>
          <w:rPr>
            <w:noProof/>
            <w:webHidden/>
          </w:rPr>
          <w:fldChar w:fldCharType="separate"/>
        </w:r>
        <w:r>
          <w:rPr>
            <w:noProof/>
            <w:webHidden/>
          </w:rPr>
          <w:t>27</w:t>
        </w:r>
        <w:r>
          <w:rPr>
            <w:noProof/>
            <w:webHidden/>
          </w:rPr>
          <w:fldChar w:fldCharType="end"/>
        </w:r>
      </w:hyperlink>
    </w:p>
    <w:p w14:paraId="571AA7B7" w14:textId="6972FB04" w:rsidR="00A971B7" w:rsidRPr="00A971B7" w:rsidRDefault="00CD6DB6" w:rsidP="00A971B7">
      <w:r>
        <w:fldChar w:fldCharType="end"/>
      </w:r>
    </w:p>
    <w:p w14:paraId="7B2CE773" w14:textId="77777777" w:rsidR="000D6ECA" w:rsidRPr="000D6ECA" w:rsidRDefault="000D6ECA" w:rsidP="000D6ECA">
      <w:bookmarkStart w:id="2" w:name="_Toc75505500"/>
    </w:p>
    <w:p w14:paraId="35F16CF8" w14:textId="5DF12887" w:rsidR="00CF4A25" w:rsidRDefault="00391A7D" w:rsidP="009779FB">
      <w:pPr>
        <w:pStyle w:val="Heading1"/>
      </w:pPr>
      <w:r>
        <w:br w:type="page"/>
      </w:r>
      <w:bookmarkStart w:id="3" w:name="_Toc91413209"/>
      <w:bookmarkEnd w:id="2"/>
      <w:r w:rsidR="00D50144">
        <w:lastRenderedPageBreak/>
        <w:t xml:space="preserve">YÊU CẦU </w:t>
      </w:r>
      <w:r w:rsidR="005A6618">
        <w:t xml:space="preserve">CỦA </w:t>
      </w:r>
      <w:r w:rsidR="00D50144">
        <w:t>HỆ THỐNG</w:t>
      </w:r>
      <w:bookmarkEnd w:id="3"/>
    </w:p>
    <w:p w14:paraId="1DB15DC6" w14:textId="581D8C9F" w:rsidR="0015720F" w:rsidRPr="0015720F" w:rsidRDefault="0015720F" w:rsidP="0015720F">
      <w:pPr>
        <w:ind w:firstLine="357"/>
      </w:pPr>
      <w:r>
        <w:t>Chương 1 mô tả quy trình hoạt động của một máy giao dịch giải quyết thủ tục sinh viên. Chương này còn đưa ra các yêu cầu về chức năng và phi chức năng của hệ thống. Các yêu cầu này là cơ sở cần thiết</w:t>
      </w:r>
      <w:r w:rsidR="00E850FC">
        <w:t xml:space="preserve"> để</w:t>
      </w:r>
      <w:r>
        <w:t xml:space="preserve"> xây dựng hệ thống máy giao dịch giải quyết thủ tục sinh viên. </w:t>
      </w:r>
    </w:p>
    <w:p w14:paraId="2488A1F9" w14:textId="444E0E70" w:rsidR="005A6618" w:rsidRDefault="005A6618" w:rsidP="005A6618">
      <w:pPr>
        <w:pStyle w:val="Heading2"/>
      </w:pPr>
      <w:bookmarkStart w:id="4" w:name="_Toc91413210"/>
      <w:r w:rsidRPr="005A6618">
        <w:t>Hoạt động nghiệp vụ</w:t>
      </w:r>
      <w:bookmarkEnd w:id="4"/>
    </w:p>
    <w:p w14:paraId="654902D6" w14:textId="25B11261" w:rsidR="005A6618" w:rsidRPr="00311519" w:rsidRDefault="005A6618" w:rsidP="00811F0C">
      <w:pPr>
        <w:pStyle w:val="ListParagraph"/>
        <w:numPr>
          <w:ilvl w:val="0"/>
          <w:numId w:val="5"/>
        </w:numPr>
        <w:ind w:left="714" w:hanging="357"/>
        <w:contextualSpacing w:val="0"/>
        <w:rPr>
          <w:sz w:val="28"/>
          <w:szCs w:val="28"/>
        </w:rPr>
      </w:pPr>
      <w:r>
        <w:rPr>
          <w:sz w:val="28"/>
          <w:szCs w:val="28"/>
        </w:rPr>
        <w:t>Sinh viên sử dụng tài khoản và mật khẩu đã được cấp để đăng nhập vào hệ thống</w:t>
      </w:r>
      <w:r w:rsidR="00B2469C">
        <w:rPr>
          <w:sz w:val="28"/>
          <w:szCs w:val="28"/>
        </w:rPr>
        <w:t xml:space="preserve">. </w:t>
      </w:r>
    </w:p>
    <w:p w14:paraId="3CFEC7E6" w14:textId="1264D86F" w:rsidR="005A6618" w:rsidRPr="00311519" w:rsidRDefault="005A6618" w:rsidP="00811F0C">
      <w:pPr>
        <w:pStyle w:val="ListParagraph"/>
        <w:numPr>
          <w:ilvl w:val="0"/>
          <w:numId w:val="5"/>
        </w:numPr>
        <w:ind w:left="714" w:hanging="357"/>
        <w:contextualSpacing w:val="0"/>
        <w:rPr>
          <w:sz w:val="28"/>
          <w:szCs w:val="28"/>
        </w:rPr>
      </w:pPr>
      <w:r w:rsidRPr="00311519">
        <w:rPr>
          <w:sz w:val="28"/>
          <w:szCs w:val="28"/>
        </w:rPr>
        <w:t>Máy định danh sinh viên</w:t>
      </w:r>
      <w:r w:rsidR="00B2469C">
        <w:rPr>
          <w:sz w:val="28"/>
          <w:szCs w:val="28"/>
        </w:rPr>
        <w:t>, hiển thị thông tin</w:t>
      </w:r>
      <w:r w:rsidRPr="00311519">
        <w:rPr>
          <w:sz w:val="28"/>
          <w:szCs w:val="28"/>
        </w:rPr>
        <w:t xml:space="preserve"> </w:t>
      </w:r>
      <w:r w:rsidR="00B2469C">
        <w:rPr>
          <w:sz w:val="28"/>
          <w:szCs w:val="28"/>
        </w:rPr>
        <w:t xml:space="preserve">sinh viên và </w:t>
      </w:r>
      <w:r w:rsidR="00830B4C">
        <w:rPr>
          <w:sz w:val="28"/>
          <w:szCs w:val="28"/>
        </w:rPr>
        <w:t xml:space="preserve">các </w:t>
      </w:r>
      <w:r w:rsidRPr="00311519">
        <w:rPr>
          <w:sz w:val="28"/>
          <w:szCs w:val="28"/>
        </w:rPr>
        <w:t>chức năng</w:t>
      </w:r>
      <w:r w:rsidR="00B2469C">
        <w:rPr>
          <w:sz w:val="28"/>
          <w:szCs w:val="28"/>
        </w:rPr>
        <w:t xml:space="preserve"> lên màn hình.</w:t>
      </w:r>
      <w:r w:rsidR="00830B4C">
        <w:rPr>
          <w:sz w:val="28"/>
          <w:szCs w:val="28"/>
        </w:rPr>
        <w:t xml:space="preserve"> </w:t>
      </w:r>
    </w:p>
    <w:p w14:paraId="15479B93" w14:textId="10D43DC4" w:rsidR="005A6618" w:rsidRPr="00311519" w:rsidRDefault="00830B4C" w:rsidP="00811F0C">
      <w:pPr>
        <w:pStyle w:val="ListParagraph"/>
        <w:numPr>
          <w:ilvl w:val="0"/>
          <w:numId w:val="5"/>
        </w:numPr>
        <w:ind w:left="714" w:hanging="357"/>
        <w:contextualSpacing w:val="0"/>
        <w:rPr>
          <w:sz w:val="28"/>
          <w:szCs w:val="28"/>
        </w:rPr>
      </w:pPr>
      <w:r>
        <w:rPr>
          <w:sz w:val="28"/>
          <w:szCs w:val="28"/>
        </w:rPr>
        <w:t>Tiếp theo, sinh viên</w:t>
      </w:r>
      <w:r w:rsidR="005A6618" w:rsidRPr="00311519">
        <w:rPr>
          <w:sz w:val="28"/>
          <w:szCs w:val="28"/>
        </w:rPr>
        <w:t xml:space="preserve"> có thể in </w:t>
      </w:r>
      <w:r>
        <w:rPr>
          <w:sz w:val="28"/>
          <w:szCs w:val="28"/>
        </w:rPr>
        <w:t xml:space="preserve">ra </w:t>
      </w:r>
      <w:r w:rsidR="005A6618" w:rsidRPr="00311519">
        <w:rPr>
          <w:sz w:val="28"/>
          <w:szCs w:val="28"/>
        </w:rPr>
        <w:t>giấy chứng nhậ</w:t>
      </w:r>
      <w:r>
        <w:rPr>
          <w:sz w:val="28"/>
          <w:szCs w:val="28"/>
        </w:rPr>
        <w:t xml:space="preserve">n sinh viên hoặc </w:t>
      </w:r>
      <w:r w:rsidR="005A6618" w:rsidRPr="00311519">
        <w:rPr>
          <w:sz w:val="28"/>
          <w:szCs w:val="28"/>
        </w:rPr>
        <w:t>đăng ký mở rộng lớp</w:t>
      </w:r>
      <w:r>
        <w:rPr>
          <w:sz w:val="28"/>
          <w:szCs w:val="28"/>
        </w:rPr>
        <w:t xml:space="preserve"> cho các môn của học kì hiện tại. </w:t>
      </w:r>
    </w:p>
    <w:p w14:paraId="772801C8" w14:textId="1C814FF2" w:rsidR="005A6618" w:rsidRPr="00311519" w:rsidRDefault="005A6618" w:rsidP="00811F0C">
      <w:pPr>
        <w:pStyle w:val="ListParagraph"/>
        <w:numPr>
          <w:ilvl w:val="0"/>
          <w:numId w:val="5"/>
        </w:numPr>
        <w:ind w:left="714" w:hanging="357"/>
        <w:contextualSpacing w:val="0"/>
        <w:rPr>
          <w:sz w:val="28"/>
          <w:szCs w:val="28"/>
        </w:rPr>
      </w:pPr>
      <w:r w:rsidRPr="00311519">
        <w:rPr>
          <w:sz w:val="28"/>
          <w:szCs w:val="28"/>
        </w:rPr>
        <w:t>Ở bất kỳ thời gian nào, hệ thống chỉ</w:t>
      </w:r>
      <w:r w:rsidR="00830B4C">
        <w:rPr>
          <w:sz w:val="28"/>
          <w:szCs w:val="28"/>
        </w:rPr>
        <w:t xml:space="preserve"> cho phép một</w:t>
      </w:r>
      <w:r w:rsidRPr="00311519">
        <w:rPr>
          <w:sz w:val="28"/>
          <w:szCs w:val="28"/>
        </w:rPr>
        <w:t xml:space="preserve"> giao dịch</w:t>
      </w:r>
      <w:r w:rsidR="00830B4C">
        <w:rPr>
          <w:sz w:val="28"/>
          <w:szCs w:val="28"/>
        </w:rPr>
        <w:t>.</w:t>
      </w:r>
    </w:p>
    <w:p w14:paraId="54D95C60" w14:textId="7B4D9844" w:rsidR="005A6618" w:rsidRPr="00311519" w:rsidRDefault="005A6618" w:rsidP="00811F0C">
      <w:pPr>
        <w:pStyle w:val="ListParagraph"/>
        <w:numPr>
          <w:ilvl w:val="0"/>
          <w:numId w:val="5"/>
        </w:numPr>
        <w:ind w:left="714" w:hanging="357"/>
        <w:contextualSpacing w:val="0"/>
        <w:rPr>
          <w:sz w:val="28"/>
          <w:szCs w:val="28"/>
        </w:rPr>
      </w:pPr>
      <w:r w:rsidRPr="00311519">
        <w:rPr>
          <w:sz w:val="28"/>
          <w:szCs w:val="28"/>
        </w:rPr>
        <w:t>Máy thông báo thành công hoặc thất bại khi kết thúc giao dịch</w:t>
      </w:r>
      <w:r w:rsidR="00830B4C">
        <w:rPr>
          <w:sz w:val="28"/>
          <w:szCs w:val="28"/>
        </w:rPr>
        <w:t>.</w:t>
      </w:r>
      <w:r w:rsidRPr="00311519">
        <w:rPr>
          <w:sz w:val="28"/>
          <w:szCs w:val="28"/>
        </w:rPr>
        <w:t xml:space="preserve"> </w:t>
      </w:r>
    </w:p>
    <w:p w14:paraId="31B9BF7E" w14:textId="04969CD7" w:rsidR="005A6618" w:rsidRPr="00311519" w:rsidRDefault="005A6618" w:rsidP="00811F0C">
      <w:pPr>
        <w:pStyle w:val="ListParagraph"/>
        <w:numPr>
          <w:ilvl w:val="0"/>
          <w:numId w:val="5"/>
        </w:numPr>
        <w:ind w:left="714" w:hanging="357"/>
        <w:contextualSpacing w:val="0"/>
        <w:rPr>
          <w:sz w:val="28"/>
          <w:szCs w:val="28"/>
        </w:rPr>
      </w:pPr>
      <w:r w:rsidRPr="00311519">
        <w:rPr>
          <w:sz w:val="28"/>
          <w:szCs w:val="28"/>
        </w:rPr>
        <w:t>Sau khi hoàn thành giao dịch, sinh viên có thể thực hiện giao dịch khác</w:t>
      </w:r>
      <w:r w:rsidR="00830B4C">
        <w:rPr>
          <w:sz w:val="28"/>
          <w:szCs w:val="28"/>
        </w:rPr>
        <w:t>.</w:t>
      </w:r>
    </w:p>
    <w:p w14:paraId="018CA619" w14:textId="694E90C5" w:rsidR="005A6618" w:rsidRPr="005A6618" w:rsidRDefault="005A6618" w:rsidP="00811F0C">
      <w:pPr>
        <w:pStyle w:val="ListParagraph"/>
        <w:numPr>
          <w:ilvl w:val="0"/>
          <w:numId w:val="5"/>
        </w:numPr>
        <w:ind w:left="714" w:hanging="357"/>
        <w:contextualSpacing w:val="0"/>
        <w:rPr>
          <w:sz w:val="28"/>
          <w:szCs w:val="28"/>
        </w:rPr>
      </w:pPr>
      <w:r w:rsidRPr="00311519">
        <w:rPr>
          <w:sz w:val="28"/>
          <w:szCs w:val="28"/>
        </w:rPr>
        <w:t xml:space="preserve">Sinh viên chọn thoát để thoát khỏi hệ thống nếu không thực hiện giao dịch nào nữa. </w:t>
      </w:r>
    </w:p>
    <w:p w14:paraId="76C3483C" w14:textId="6FD250C9" w:rsidR="000732E9" w:rsidRPr="000732E9" w:rsidRDefault="005A6618" w:rsidP="005A6618">
      <w:pPr>
        <w:pStyle w:val="Heading2"/>
      </w:pPr>
      <w:bookmarkStart w:id="5" w:name="_Toc91413211"/>
      <w:r w:rsidRPr="005A6618">
        <w:t>Xác lậ</w:t>
      </w:r>
      <w:r>
        <w:t>p yêu cầu</w:t>
      </w:r>
      <w:r w:rsidRPr="005A6618">
        <w:t xml:space="preserve"> kĩ thuậ</w:t>
      </w:r>
      <w:r>
        <w:t>t</w:t>
      </w:r>
      <w:bookmarkEnd w:id="5"/>
    </w:p>
    <w:p w14:paraId="35770250" w14:textId="77777777" w:rsidR="005A6618" w:rsidRPr="00311519" w:rsidRDefault="005A6618" w:rsidP="005A6618">
      <w:pPr>
        <w:pStyle w:val="Heading3"/>
      </w:pPr>
      <w:bookmarkStart w:id="6" w:name="_Toc91413212"/>
      <w:r w:rsidRPr="00311519">
        <w:t>Yêu cầu chức năng</w:t>
      </w:r>
      <w:bookmarkEnd w:id="6"/>
      <w:r w:rsidRPr="00311519">
        <w:t xml:space="preserve"> </w:t>
      </w:r>
    </w:p>
    <w:p w14:paraId="31A079AD" w14:textId="58DB4D8A"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Giúp định danh sinh viên</w:t>
      </w:r>
      <w:r w:rsidR="00880E0D">
        <w:rPr>
          <w:sz w:val="28"/>
          <w:szCs w:val="28"/>
        </w:rPr>
        <w:t xml:space="preserve"> bằng cách đăng nhập</w:t>
      </w:r>
      <w:r>
        <w:rPr>
          <w:sz w:val="28"/>
          <w:szCs w:val="28"/>
        </w:rPr>
        <w:t>, hiển thị thông tin sinh viên</w:t>
      </w:r>
      <w:r w:rsidR="00880E0D">
        <w:rPr>
          <w:sz w:val="28"/>
          <w:szCs w:val="28"/>
        </w:rPr>
        <w:t xml:space="preserve"> lên màn hình</w:t>
      </w:r>
      <w:r>
        <w:rPr>
          <w:sz w:val="28"/>
          <w:szCs w:val="28"/>
        </w:rPr>
        <w:t>.</w:t>
      </w:r>
    </w:p>
    <w:p w14:paraId="7468A7AE" w14:textId="4C0FB689" w:rsidR="005A6618" w:rsidRPr="00311519" w:rsidRDefault="005A6618" w:rsidP="00811F0C">
      <w:pPr>
        <w:pStyle w:val="ListParagraph"/>
        <w:numPr>
          <w:ilvl w:val="0"/>
          <w:numId w:val="6"/>
        </w:numPr>
        <w:ind w:left="714" w:hanging="357"/>
        <w:contextualSpacing w:val="0"/>
        <w:jc w:val="left"/>
        <w:rPr>
          <w:sz w:val="28"/>
          <w:szCs w:val="28"/>
        </w:rPr>
      </w:pPr>
      <w:r w:rsidRPr="005A6618">
        <w:rPr>
          <w:color w:val="000000"/>
          <w:sz w:val="28"/>
          <w:szCs w:val="28"/>
        </w:rPr>
        <w:t xml:space="preserve">Giúp </w:t>
      </w:r>
      <w:r w:rsidRPr="00311519">
        <w:rPr>
          <w:sz w:val="28"/>
          <w:szCs w:val="28"/>
        </w:rPr>
        <w:t xml:space="preserve">in </w:t>
      </w:r>
      <w:r>
        <w:rPr>
          <w:sz w:val="28"/>
          <w:szCs w:val="28"/>
        </w:rPr>
        <w:t xml:space="preserve">ra </w:t>
      </w:r>
      <w:r w:rsidRPr="00311519">
        <w:rPr>
          <w:sz w:val="28"/>
          <w:szCs w:val="28"/>
        </w:rPr>
        <w:t>giấy chứng nhậ</w:t>
      </w:r>
      <w:r>
        <w:rPr>
          <w:sz w:val="28"/>
          <w:szCs w:val="28"/>
        </w:rPr>
        <w:t>n sinh viên.</w:t>
      </w:r>
    </w:p>
    <w:p w14:paraId="70559FD8" w14:textId="50BEAF6C" w:rsidR="005A6618" w:rsidRDefault="005A6618" w:rsidP="00811F0C">
      <w:pPr>
        <w:pStyle w:val="ListParagraph"/>
        <w:numPr>
          <w:ilvl w:val="0"/>
          <w:numId w:val="6"/>
        </w:numPr>
        <w:ind w:left="714" w:hanging="357"/>
        <w:contextualSpacing w:val="0"/>
        <w:jc w:val="left"/>
        <w:rPr>
          <w:sz w:val="28"/>
          <w:szCs w:val="28"/>
        </w:rPr>
      </w:pPr>
      <w:r w:rsidRPr="005A6618">
        <w:rPr>
          <w:color w:val="000000"/>
          <w:sz w:val="28"/>
          <w:szCs w:val="28"/>
        </w:rPr>
        <w:t>Hỗ trợ s</w:t>
      </w:r>
      <w:r>
        <w:rPr>
          <w:color w:val="000000"/>
          <w:sz w:val="28"/>
          <w:szCs w:val="28"/>
        </w:rPr>
        <w:t xml:space="preserve">inh </w:t>
      </w:r>
      <w:r w:rsidRPr="005A6618">
        <w:rPr>
          <w:color w:val="000000"/>
          <w:sz w:val="28"/>
          <w:szCs w:val="28"/>
        </w:rPr>
        <w:t>v</w:t>
      </w:r>
      <w:r>
        <w:rPr>
          <w:color w:val="000000"/>
          <w:sz w:val="28"/>
          <w:szCs w:val="28"/>
        </w:rPr>
        <w:t>iên</w:t>
      </w:r>
      <w:r w:rsidRPr="00311519">
        <w:rPr>
          <w:sz w:val="28"/>
          <w:szCs w:val="28"/>
        </w:rPr>
        <w:t xml:space="preserve"> đăng ký mở rộng lớp</w:t>
      </w:r>
      <w:r w:rsidR="00204948">
        <w:rPr>
          <w:sz w:val="28"/>
          <w:szCs w:val="28"/>
        </w:rPr>
        <w:t xml:space="preserve"> cho học kì hiện tạ</w:t>
      </w:r>
      <w:r w:rsidR="004D6F12">
        <w:rPr>
          <w:sz w:val="28"/>
          <w:szCs w:val="28"/>
        </w:rPr>
        <w:t>i, giúp sinh viên xem thông tin của các lớp đã đăng ký.</w:t>
      </w:r>
    </w:p>
    <w:p w14:paraId="31BF5121" w14:textId="65564842" w:rsidR="00E8468E" w:rsidRDefault="00E8468E" w:rsidP="00E8468E">
      <w:pPr>
        <w:jc w:val="left"/>
        <w:rPr>
          <w:sz w:val="28"/>
          <w:szCs w:val="28"/>
        </w:rPr>
      </w:pPr>
    </w:p>
    <w:p w14:paraId="3A1EEF8F" w14:textId="77777777" w:rsidR="00E8468E" w:rsidRPr="00E8468E" w:rsidRDefault="00E8468E" w:rsidP="00E8468E">
      <w:pPr>
        <w:jc w:val="left"/>
        <w:rPr>
          <w:sz w:val="28"/>
          <w:szCs w:val="28"/>
        </w:rPr>
      </w:pPr>
    </w:p>
    <w:p w14:paraId="3CB1E92B" w14:textId="6C7E7E83" w:rsidR="005A6618" w:rsidRPr="005A6618" w:rsidRDefault="005A6618" w:rsidP="005A6618">
      <w:pPr>
        <w:pStyle w:val="Heading3"/>
      </w:pPr>
      <w:bookmarkStart w:id="7" w:name="_Toc91413213"/>
      <w:r w:rsidRPr="00311519">
        <w:lastRenderedPageBreak/>
        <w:t>Yêu cầu phi chức năng</w:t>
      </w:r>
      <w:bookmarkEnd w:id="7"/>
    </w:p>
    <w:p w14:paraId="104ADA82" w14:textId="549626D7"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Sử dụng một màn hình để hiển thị thông tin và các chức năng của máy</w:t>
      </w:r>
      <w:r w:rsidR="00541787">
        <w:rPr>
          <w:sz w:val="28"/>
          <w:szCs w:val="28"/>
        </w:rPr>
        <w:t>.</w:t>
      </w:r>
      <w:r w:rsidRPr="00311519">
        <w:rPr>
          <w:sz w:val="28"/>
          <w:szCs w:val="28"/>
        </w:rPr>
        <w:t xml:space="preserve"> </w:t>
      </w:r>
    </w:p>
    <w:p w14:paraId="22AD766F" w14:textId="2530260F"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Sử dụng một keypad để nhậ</w:t>
      </w:r>
      <w:r w:rsidR="00541787">
        <w:rPr>
          <w:sz w:val="28"/>
          <w:szCs w:val="28"/>
        </w:rPr>
        <w:t>p dữ liệu và chọn các chức năng.</w:t>
      </w:r>
    </w:p>
    <w:p w14:paraId="73A5458E" w14:textId="7EAA6B07"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Sử dụ</w:t>
      </w:r>
      <w:r w:rsidR="00541787">
        <w:rPr>
          <w:sz w:val="28"/>
          <w:szCs w:val="28"/>
        </w:rPr>
        <w:t>ng nút bấm để xác nhận giao dịch.</w:t>
      </w:r>
    </w:p>
    <w:p w14:paraId="266A527F" w14:textId="48B0AD6F"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Sử dụng vi điều khiển STM32 để điều khiển các chức năng</w:t>
      </w:r>
      <w:r w:rsidR="00541787">
        <w:rPr>
          <w:sz w:val="28"/>
          <w:szCs w:val="28"/>
        </w:rPr>
        <w:t xml:space="preserve"> của hệ thống.</w:t>
      </w:r>
    </w:p>
    <w:p w14:paraId="57EB99FE" w14:textId="74A669AE" w:rsidR="005A6618" w:rsidRPr="00311519" w:rsidRDefault="005A6618" w:rsidP="00811F0C">
      <w:pPr>
        <w:pStyle w:val="ListParagraph"/>
        <w:numPr>
          <w:ilvl w:val="0"/>
          <w:numId w:val="6"/>
        </w:numPr>
        <w:ind w:left="714" w:hanging="357"/>
        <w:contextualSpacing w:val="0"/>
        <w:jc w:val="left"/>
        <w:rPr>
          <w:sz w:val="28"/>
          <w:szCs w:val="28"/>
        </w:rPr>
      </w:pPr>
      <w:r w:rsidRPr="00311519">
        <w:rPr>
          <w:sz w:val="28"/>
          <w:szCs w:val="28"/>
        </w:rPr>
        <w:t>Sử dụng một máy in để in giấy tờ</w:t>
      </w:r>
      <w:r w:rsidR="00541787">
        <w:rPr>
          <w:sz w:val="28"/>
          <w:szCs w:val="28"/>
        </w:rPr>
        <w:t>.</w:t>
      </w:r>
    </w:p>
    <w:p w14:paraId="2B58E068" w14:textId="2865DFBD" w:rsidR="005A6618" w:rsidRDefault="005A6618" w:rsidP="00811F0C">
      <w:pPr>
        <w:pStyle w:val="ListParagraph"/>
        <w:numPr>
          <w:ilvl w:val="0"/>
          <w:numId w:val="6"/>
        </w:numPr>
        <w:ind w:left="714" w:hanging="357"/>
        <w:contextualSpacing w:val="0"/>
        <w:jc w:val="left"/>
        <w:rPr>
          <w:sz w:val="28"/>
          <w:szCs w:val="28"/>
        </w:rPr>
      </w:pPr>
      <w:r w:rsidRPr="00311519">
        <w:rPr>
          <w:sz w:val="28"/>
          <w:szCs w:val="28"/>
        </w:rPr>
        <w:t>Tốc độ xử lý các thao tác chức năng phải nhanh, không quá 5s</w:t>
      </w:r>
      <w:r w:rsidR="00541787">
        <w:rPr>
          <w:sz w:val="28"/>
          <w:szCs w:val="28"/>
        </w:rPr>
        <w:t>.</w:t>
      </w:r>
    </w:p>
    <w:p w14:paraId="67450B15" w14:textId="3A07C8FD" w:rsidR="00E8468E" w:rsidRDefault="00E8468E" w:rsidP="00811F0C">
      <w:pPr>
        <w:pStyle w:val="ListParagraph"/>
        <w:numPr>
          <w:ilvl w:val="0"/>
          <w:numId w:val="6"/>
        </w:numPr>
        <w:ind w:left="714" w:hanging="357"/>
        <w:contextualSpacing w:val="0"/>
        <w:jc w:val="left"/>
        <w:rPr>
          <w:sz w:val="28"/>
          <w:szCs w:val="28"/>
        </w:rPr>
      </w:pPr>
      <w:r>
        <w:rPr>
          <w:sz w:val="28"/>
          <w:szCs w:val="28"/>
        </w:rPr>
        <w:t>Sử dụng phần mềm Rational Rose để vẽ mô hình UML cho hệ thống.</w:t>
      </w:r>
    </w:p>
    <w:p w14:paraId="7A1B04F0" w14:textId="01BE2AEE" w:rsidR="00242A66" w:rsidRDefault="00242A66" w:rsidP="00811F0C">
      <w:pPr>
        <w:pStyle w:val="ListParagraph"/>
        <w:numPr>
          <w:ilvl w:val="0"/>
          <w:numId w:val="6"/>
        </w:numPr>
        <w:ind w:left="714" w:hanging="357"/>
        <w:contextualSpacing w:val="0"/>
        <w:jc w:val="left"/>
        <w:rPr>
          <w:sz w:val="28"/>
          <w:szCs w:val="28"/>
        </w:rPr>
      </w:pPr>
      <w:r>
        <w:rPr>
          <w:sz w:val="28"/>
          <w:szCs w:val="28"/>
        </w:rPr>
        <w:t>Sử dụng phần mềm Proteus để thiết kế kiến trúc phần cứng và thực hiện mô phỏng hệ thống.</w:t>
      </w:r>
    </w:p>
    <w:p w14:paraId="7781A51B" w14:textId="291FE264" w:rsidR="00242A66" w:rsidRDefault="009631F3" w:rsidP="00811F0C">
      <w:pPr>
        <w:pStyle w:val="ListParagraph"/>
        <w:numPr>
          <w:ilvl w:val="0"/>
          <w:numId w:val="6"/>
        </w:numPr>
        <w:ind w:left="714" w:hanging="357"/>
        <w:contextualSpacing w:val="0"/>
        <w:jc w:val="left"/>
        <w:rPr>
          <w:sz w:val="28"/>
          <w:szCs w:val="28"/>
        </w:rPr>
      </w:pPr>
      <w:r>
        <w:rPr>
          <w:sz w:val="28"/>
          <w:szCs w:val="28"/>
        </w:rPr>
        <w:t>Sử dụng phần mềm STM32CubeMX để cấu hình các chân GPIO cho vi điểu khiển STM32.</w:t>
      </w:r>
    </w:p>
    <w:p w14:paraId="473CE035" w14:textId="7215524C" w:rsidR="009631F3" w:rsidRDefault="009631F3" w:rsidP="00811F0C">
      <w:pPr>
        <w:pStyle w:val="ListParagraph"/>
        <w:numPr>
          <w:ilvl w:val="0"/>
          <w:numId w:val="6"/>
        </w:numPr>
        <w:ind w:left="714" w:hanging="357"/>
        <w:contextualSpacing w:val="0"/>
        <w:jc w:val="left"/>
        <w:rPr>
          <w:sz w:val="28"/>
          <w:szCs w:val="28"/>
        </w:rPr>
      </w:pPr>
      <w:r>
        <w:rPr>
          <w:sz w:val="28"/>
          <w:szCs w:val="28"/>
        </w:rPr>
        <w:t>Sử dụng phần mềm KeilC uVision5 để</w:t>
      </w:r>
      <w:r w:rsidR="003509BF">
        <w:rPr>
          <w:sz w:val="28"/>
          <w:szCs w:val="28"/>
        </w:rPr>
        <w:t xml:space="preserve"> lậ</w:t>
      </w:r>
      <w:r w:rsidR="004D6F12">
        <w:rPr>
          <w:sz w:val="28"/>
          <w:szCs w:val="28"/>
        </w:rPr>
        <w:t>p trình</w:t>
      </w:r>
      <w:r>
        <w:rPr>
          <w:sz w:val="28"/>
          <w:szCs w:val="28"/>
        </w:rPr>
        <w:t xml:space="preserve"> firmware cho phần cứng của hệ thống. </w:t>
      </w:r>
    </w:p>
    <w:p w14:paraId="61605B26" w14:textId="3FA906A3" w:rsidR="00E850FC" w:rsidRPr="00E850FC" w:rsidRDefault="00E850FC" w:rsidP="00E850FC">
      <w:pPr>
        <w:spacing w:before="0" w:after="200" w:line="276" w:lineRule="auto"/>
        <w:jc w:val="left"/>
        <w:rPr>
          <w:sz w:val="28"/>
          <w:szCs w:val="28"/>
        </w:rPr>
      </w:pPr>
      <w:r>
        <w:rPr>
          <w:sz w:val="28"/>
          <w:szCs w:val="28"/>
        </w:rPr>
        <w:br w:type="page"/>
      </w:r>
    </w:p>
    <w:p w14:paraId="111AB2EF" w14:textId="53D5E539" w:rsidR="005D0F29" w:rsidRDefault="00541787" w:rsidP="00541787">
      <w:pPr>
        <w:pStyle w:val="Heading1"/>
      </w:pPr>
      <w:bookmarkStart w:id="8" w:name="_Toc91413214"/>
      <w:r>
        <w:lastRenderedPageBreak/>
        <w:t>MÔ HÌNH HÓA HỆ THỐNG</w:t>
      </w:r>
      <w:r w:rsidR="00E850FC">
        <w:t xml:space="preserve"> BẰNG UML</w:t>
      </w:r>
      <w:bookmarkEnd w:id="8"/>
    </w:p>
    <w:p w14:paraId="4FC78C8E" w14:textId="6047D880" w:rsidR="007D3996" w:rsidRPr="007D3996" w:rsidRDefault="003453D7" w:rsidP="007D3996">
      <w:pPr>
        <w:ind w:firstLine="357"/>
      </w:pPr>
      <w:r>
        <w:t>Chương 2</w:t>
      </w:r>
      <w:r w:rsidR="007D3996">
        <w:t xml:space="preserve"> mô tả</w:t>
      </w:r>
      <w:r w:rsidR="006F0A3A">
        <w:t xml:space="preserve"> </w:t>
      </w:r>
      <w:r w:rsidR="007D3996">
        <w:t xml:space="preserve">hệ thống bằng bốn biểu đồ UML là: Biểu đồ usecase, biểu đồ hoạt động, biểu đồ tuần tự, biểu đồ trạng thái. </w:t>
      </w:r>
      <w:r w:rsidR="006F0A3A">
        <w:t>Biểu đồ usecase biểu diễn các chức năng của hệ thống. Biểu đồ hoạt động biểu diễn quy trình hoạt động của hệ thống. Biểu đồ tuần tự biểu diễn tương tác giữa các đối tượng trong hệ thống. Biểu đồ trạng thái biểu diễn trạng thái tại một thời điểm của hệ thống.</w:t>
      </w:r>
    </w:p>
    <w:p w14:paraId="0CCBC916" w14:textId="63E9FC67" w:rsidR="00541787" w:rsidRDefault="00541787" w:rsidP="00541787">
      <w:pPr>
        <w:pStyle w:val="Heading2"/>
      </w:pPr>
      <w:bookmarkStart w:id="9" w:name="_Toc91413215"/>
      <w:r>
        <w:t>Biểu đồ usecase của hệ thống</w:t>
      </w:r>
      <w:bookmarkEnd w:id="9"/>
    </w:p>
    <w:p w14:paraId="2284D842" w14:textId="3E8E15DE" w:rsidR="007D2AA3" w:rsidRDefault="007D2AA3" w:rsidP="00242A66">
      <w:pPr>
        <w:ind w:firstLine="357"/>
      </w:pPr>
      <w:r>
        <w:t xml:space="preserve">Hệ thống </w:t>
      </w:r>
      <w:r w:rsidR="00F5021E">
        <w:t xml:space="preserve">máy </w:t>
      </w:r>
      <w:r>
        <w:t>giao dịch giải quyết thủ tụ</w:t>
      </w:r>
      <w:r w:rsidR="001F49EA">
        <w:t xml:space="preserve">c </w:t>
      </w:r>
      <w:r>
        <w:t>sinh viên bao gồ</w:t>
      </w:r>
      <w:r w:rsidR="00F5021E">
        <w:t>m năm usercase đại diện cho ba chức năng</w:t>
      </w:r>
      <w:r>
        <w:t xml:space="preserve"> chính là:</w:t>
      </w:r>
    </w:p>
    <w:p w14:paraId="4021C7C9" w14:textId="2D04752C" w:rsidR="007D2AA3" w:rsidRDefault="007D2AA3" w:rsidP="00242A66">
      <w:pPr>
        <w:pStyle w:val="ListParagraph"/>
        <w:numPr>
          <w:ilvl w:val="0"/>
          <w:numId w:val="6"/>
        </w:numPr>
        <w:ind w:left="714" w:hanging="357"/>
      </w:pPr>
      <w:r>
        <w:t>Đ</w:t>
      </w:r>
      <w:r w:rsidR="00BB6D8A">
        <w:t>ăng nhập</w:t>
      </w:r>
      <w:r>
        <w:t>: chức năng này kiểm tra xem</w:t>
      </w:r>
      <w:r w:rsidR="001F49EA">
        <w:t xml:space="preserve"> tài khoản</w:t>
      </w:r>
      <w:r>
        <w:t xml:space="preserve"> </w:t>
      </w:r>
      <w:r w:rsidR="001F49EA">
        <w:t xml:space="preserve">sinh viên </w:t>
      </w:r>
      <w:r>
        <w:t>có hợp lệ không và nếu hợp lệ</w:t>
      </w:r>
      <w:r w:rsidR="001F49EA">
        <w:t xml:space="preserve"> thì cho phép sinh viên giao dịch với hệ thống</w:t>
      </w:r>
      <w:r>
        <w:t>.</w:t>
      </w:r>
    </w:p>
    <w:p w14:paraId="2087E8A9" w14:textId="2EAA1725" w:rsidR="007D2AA3" w:rsidRDefault="007D2AA3" w:rsidP="00242A66">
      <w:pPr>
        <w:pStyle w:val="ListParagraph"/>
        <w:numPr>
          <w:ilvl w:val="0"/>
          <w:numId w:val="6"/>
        </w:numPr>
        <w:ind w:left="714" w:hanging="357"/>
      </w:pPr>
      <w:r>
        <w:t>Cấp giấy chứng nhận: chức năng này giúp in ra giấy chứng nhận sinh viên dựa trên thông tin của sinh viên đã đăng nhập.</w:t>
      </w:r>
    </w:p>
    <w:p w14:paraId="535FC52E" w14:textId="29233AF4" w:rsidR="007D2AA3" w:rsidRDefault="007D2AA3" w:rsidP="00242A66">
      <w:pPr>
        <w:pStyle w:val="ListParagraph"/>
        <w:numPr>
          <w:ilvl w:val="0"/>
          <w:numId w:val="6"/>
        </w:numPr>
        <w:ind w:left="714" w:hanging="357"/>
      </w:pPr>
      <w:r>
        <w:t>Đăng ký mở rộng lớp: chức năng này giúp sinh viên đăng ký vào một lớp đã đầ</w:t>
      </w:r>
      <w:r w:rsidR="00D96F51">
        <w:t>y của một học phầ</w:t>
      </w:r>
      <w:r w:rsidR="005C3060">
        <w:t>n và xem thông tin các lớp đã đăng ký.</w:t>
      </w:r>
    </w:p>
    <w:p w14:paraId="4E62EC81" w14:textId="298556B7" w:rsidR="00D96F51" w:rsidRPr="007D2AA3" w:rsidRDefault="00D96F51" w:rsidP="00D169E3">
      <w:pPr>
        <w:ind w:firstLine="357"/>
      </w:pPr>
      <w:r>
        <w:t>Dưới đây là biểu đồ usecase củ</w:t>
      </w:r>
      <w:r w:rsidR="00D169E3">
        <w:t xml:space="preserve">a </w:t>
      </w:r>
      <w:r>
        <w:t xml:space="preserve">máy giao dịch giải quyết thủ tục sinh viên: </w:t>
      </w:r>
    </w:p>
    <w:p w14:paraId="753F0040" w14:textId="2E10C1E9" w:rsidR="007D2AA3" w:rsidRDefault="005C3060" w:rsidP="00D96F51">
      <w:pPr>
        <w:keepNext/>
        <w:jc w:val="center"/>
      </w:pPr>
      <w:r>
        <w:rPr>
          <w:noProof/>
        </w:rPr>
        <w:drawing>
          <wp:inline distT="0" distB="0" distL="0" distR="0" wp14:anchorId="53EBD592" wp14:editId="3AD1BF1A">
            <wp:extent cx="5225415"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25415" cy="3162300"/>
                    </a:xfrm>
                    <a:prstGeom prst="rect">
                      <a:avLst/>
                    </a:prstGeom>
                  </pic:spPr>
                </pic:pic>
              </a:graphicData>
            </a:graphic>
          </wp:inline>
        </w:drawing>
      </w:r>
    </w:p>
    <w:p w14:paraId="367B7C24" w14:textId="0594510B" w:rsidR="007D2AA3" w:rsidRDefault="007D2AA3" w:rsidP="006F0A3A">
      <w:pPr>
        <w:pStyle w:val="Caption"/>
      </w:pPr>
      <w:bookmarkStart w:id="10" w:name="_Toc91412866"/>
      <w:r>
        <w:t xml:space="preserve">Hình </w:t>
      </w:r>
      <w:fldSimple w:instr=" STYLEREF 1 \s ">
        <w:r w:rsidR="0006295C">
          <w:rPr>
            <w:noProof/>
          </w:rPr>
          <w:t>2</w:t>
        </w:r>
      </w:fldSimple>
      <w:r w:rsidR="0006295C">
        <w:t>.</w:t>
      </w:r>
      <w:fldSimple w:instr=" SEQ Hình \* ARABIC \s 1 ">
        <w:r w:rsidR="0006295C">
          <w:rPr>
            <w:noProof/>
          </w:rPr>
          <w:t>1</w:t>
        </w:r>
      </w:fldSimple>
      <w:r>
        <w:t xml:space="preserve"> Biểu đồ usecase của hệ thống</w:t>
      </w:r>
      <w:bookmarkEnd w:id="10"/>
    </w:p>
    <w:p w14:paraId="25F5C80C" w14:textId="01E9D83B" w:rsidR="0046784F" w:rsidRDefault="001872D4" w:rsidP="001872D4">
      <w:pPr>
        <w:pStyle w:val="ListParagraph"/>
        <w:numPr>
          <w:ilvl w:val="0"/>
          <w:numId w:val="17"/>
        </w:numPr>
        <w:rPr>
          <w:b/>
        </w:rPr>
      </w:pPr>
      <w:r w:rsidRPr="001872D4">
        <w:rPr>
          <w:b/>
        </w:rPr>
        <w:lastRenderedPageBreak/>
        <w:t>Giải thích về &lt;&lt;include&gt;&gt; và &lt;&lt;</w:t>
      </w:r>
      <w:r w:rsidR="00070400">
        <w:rPr>
          <w:b/>
        </w:rPr>
        <w:t>extend</w:t>
      </w:r>
      <w:r w:rsidRPr="001872D4">
        <w:rPr>
          <w:b/>
        </w:rPr>
        <w:t>&gt;&gt;</w:t>
      </w:r>
    </w:p>
    <w:p w14:paraId="2E57B30F" w14:textId="4713FFF6" w:rsidR="001872D4" w:rsidRDefault="001872D4" w:rsidP="001872D4">
      <w:pPr>
        <w:pStyle w:val="ListParagraph"/>
        <w:numPr>
          <w:ilvl w:val="0"/>
          <w:numId w:val="6"/>
        </w:numPr>
        <w:ind w:left="714" w:hanging="357"/>
        <w:contextualSpacing w:val="0"/>
      </w:pPr>
      <w:r w:rsidRPr="001872D4">
        <w:t>&lt;&lt;</w:t>
      </w:r>
      <w:r>
        <w:t>include</w:t>
      </w:r>
      <w:r w:rsidRPr="001872D4">
        <w:t>&gt;&gt;</w:t>
      </w:r>
      <w:r>
        <w:t xml:space="preserve"> : chỉ ra rằng muốn sử dụng được chức năng này thì phải sử dụng chức năng kia trước. </w:t>
      </w:r>
    </w:p>
    <w:p w14:paraId="654F5FD3" w14:textId="7B74E1A6" w:rsidR="001872D4" w:rsidRPr="001872D4" w:rsidRDefault="001872D4" w:rsidP="001872D4">
      <w:pPr>
        <w:pStyle w:val="ListParagraph"/>
        <w:numPr>
          <w:ilvl w:val="0"/>
          <w:numId w:val="6"/>
        </w:numPr>
        <w:ind w:left="714" w:hanging="357"/>
        <w:contextualSpacing w:val="0"/>
      </w:pPr>
      <w:r>
        <w:t>&lt;&lt;extend&gt;&gt; : chỉ ra rằng chức năng này là một chức năng con cụ thể của chức năng lớn kia.</w:t>
      </w:r>
    </w:p>
    <w:p w14:paraId="1F30D7F1" w14:textId="5EE4C371" w:rsidR="00E112E3" w:rsidRDefault="00E112E3" w:rsidP="00E112E3">
      <w:pPr>
        <w:pStyle w:val="Heading2"/>
      </w:pPr>
      <w:bookmarkStart w:id="11" w:name="_Toc91413216"/>
      <w:r>
        <w:t xml:space="preserve">Biểu đồ hoạt động </w:t>
      </w:r>
      <w:r w:rsidR="006B321E">
        <w:t>của hệ thống</w:t>
      </w:r>
      <w:bookmarkEnd w:id="11"/>
    </w:p>
    <w:p w14:paraId="092AC0A3" w14:textId="73B1C0EB" w:rsidR="00D96F51" w:rsidRDefault="00D96F51" w:rsidP="00861CFB">
      <w:pPr>
        <w:ind w:firstLine="357"/>
      </w:pPr>
      <w:r>
        <w:t>Biểu đồ hoạt động biểu diễn các hoạt động tương tác giữa sinh viên và máy giao dịch theo một quá trình cụ thể từ khi sinh viên bắt đầu mở máy đến khi sinh viên thoát khỏi hệ thống.</w:t>
      </w:r>
    </w:p>
    <w:p w14:paraId="2727E3C0" w14:textId="1E6EE18B" w:rsidR="003979E9" w:rsidRDefault="003979E9" w:rsidP="00861CFB">
      <w:pPr>
        <w:ind w:firstLine="357"/>
      </w:pPr>
      <w:r>
        <w:t>Các hoạt động chính bao gồm: nhập thông tin tài khoản, chọn giao dịch, hiển thị lỗi, xin giấy chứng nhận sinh viên, đăng ký mở rộng lớp, thoát.</w:t>
      </w:r>
    </w:p>
    <w:p w14:paraId="7DC3A3D9" w14:textId="45011138" w:rsidR="003979E9" w:rsidRPr="00D96F51" w:rsidRDefault="003979E9" w:rsidP="00861CFB">
      <w:pPr>
        <w:ind w:firstLine="357"/>
      </w:pPr>
      <w:r>
        <w:t xml:space="preserve">Dưới đây là biểu đồ hoạt động của máy giao dịch giải quyết thủ tục sinh viên: </w:t>
      </w:r>
    </w:p>
    <w:p w14:paraId="70D610A1" w14:textId="77777777" w:rsidR="00D96F51" w:rsidRDefault="00383AED" w:rsidP="003979E9">
      <w:pPr>
        <w:keepNext/>
        <w:jc w:val="center"/>
      </w:pPr>
      <w:r>
        <w:rPr>
          <w:noProof/>
        </w:rPr>
        <w:drawing>
          <wp:inline distT="0" distB="0" distL="0" distR="0" wp14:anchorId="18888E7E" wp14:editId="12FDDD2F">
            <wp:extent cx="5251450"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51450" cy="4686300"/>
                    </a:xfrm>
                    <a:prstGeom prst="rect">
                      <a:avLst/>
                    </a:prstGeom>
                  </pic:spPr>
                </pic:pic>
              </a:graphicData>
            </a:graphic>
          </wp:inline>
        </w:drawing>
      </w:r>
    </w:p>
    <w:p w14:paraId="30EB50DE" w14:textId="0B2B846F" w:rsidR="003979E9" w:rsidRPr="003979E9" w:rsidRDefault="00D96F51" w:rsidP="00070400">
      <w:pPr>
        <w:pStyle w:val="Caption"/>
      </w:pPr>
      <w:bookmarkStart w:id="12" w:name="_Toc91412867"/>
      <w:r>
        <w:t xml:space="preserve">Hình </w:t>
      </w:r>
      <w:fldSimple w:instr=" STYLEREF 1 \s ">
        <w:r w:rsidR="0006295C">
          <w:rPr>
            <w:noProof/>
          </w:rPr>
          <w:t>2</w:t>
        </w:r>
      </w:fldSimple>
      <w:r w:rsidR="0006295C">
        <w:t>.</w:t>
      </w:r>
      <w:fldSimple w:instr=" SEQ Hình \* ARABIC \s 1 ">
        <w:r w:rsidR="0006295C">
          <w:rPr>
            <w:noProof/>
          </w:rPr>
          <w:t>2</w:t>
        </w:r>
      </w:fldSimple>
      <w:r>
        <w:t xml:space="preserve"> Biểu đồ hoạt động của hệ thống</w:t>
      </w:r>
      <w:bookmarkEnd w:id="12"/>
      <w:r>
        <w:t xml:space="preserve"> </w:t>
      </w:r>
    </w:p>
    <w:p w14:paraId="7C4CB56A" w14:textId="13CB8AE0" w:rsidR="00541787" w:rsidRDefault="00541787" w:rsidP="00541787">
      <w:pPr>
        <w:pStyle w:val="Heading2"/>
      </w:pPr>
      <w:bookmarkStart w:id="13" w:name="_Toc91413217"/>
      <w:r>
        <w:lastRenderedPageBreak/>
        <w:t>Biểu đồ tuần tự của hệ thống</w:t>
      </w:r>
      <w:bookmarkEnd w:id="13"/>
    </w:p>
    <w:p w14:paraId="029B6D00" w14:textId="54007799" w:rsidR="00FD260C" w:rsidRDefault="00211CD3" w:rsidP="00211CD3">
      <w:pPr>
        <w:pStyle w:val="Heading3"/>
      </w:pPr>
      <w:bookmarkStart w:id="14" w:name="_Toc91413218"/>
      <w:r>
        <w:t>Biểu đồ tuần tự cho chức năng Đ</w:t>
      </w:r>
      <w:r w:rsidR="00970B10">
        <w:t>ăng nhập</w:t>
      </w:r>
      <w:bookmarkEnd w:id="14"/>
    </w:p>
    <w:p w14:paraId="6D266574" w14:textId="4C7DF5FA" w:rsidR="00E850FC" w:rsidRPr="00E850FC" w:rsidRDefault="00E850FC" w:rsidP="005C3060">
      <w:pPr>
        <w:ind w:firstLine="357"/>
      </w:pPr>
      <w:r>
        <w:t>Dưới đây là biểu đồ tuần tự của chức năng Đ</w:t>
      </w:r>
      <w:r w:rsidR="00E6731F">
        <w:t>ăng nhập</w:t>
      </w:r>
      <w:r>
        <w:t xml:space="preserve">: </w:t>
      </w:r>
    </w:p>
    <w:p w14:paraId="10EDCAA2" w14:textId="77777777" w:rsidR="00211CD3" w:rsidRDefault="00211CD3" w:rsidP="00070400">
      <w:pPr>
        <w:keepNext/>
        <w:spacing w:before="0" w:after="0" w:line="240" w:lineRule="auto"/>
        <w:jc w:val="center"/>
      </w:pPr>
      <w:r>
        <w:rPr>
          <w:noProof/>
        </w:rPr>
        <w:drawing>
          <wp:inline distT="0" distB="0" distL="0" distR="0" wp14:anchorId="607D3B78" wp14:editId="0BD1D114">
            <wp:extent cx="525780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fy student.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1900"/>
                    </a:xfrm>
                    <a:prstGeom prst="rect">
                      <a:avLst/>
                    </a:prstGeom>
                  </pic:spPr>
                </pic:pic>
              </a:graphicData>
            </a:graphic>
          </wp:inline>
        </w:drawing>
      </w:r>
    </w:p>
    <w:p w14:paraId="30ABF6C1" w14:textId="2ED68030" w:rsidR="00211CD3" w:rsidRPr="00211CD3" w:rsidRDefault="00211CD3" w:rsidP="00E850FC">
      <w:pPr>
        <w:pStyle w:val="Caption"/>
      </w:pPr>
      <w:bookmarkStart w:id="15" w:name="_Toc91412868"/>
      <w:r>
        <w:t xml:space="preserve">Hình </w:t>
      </w:r>
      <w:fldSimple w:instr=" STYLEREF 1 \s ">
        <w:r w:rsidR="0006295C">
          <w:rPr>
            <w:noProof/>
          </w:rPr>
          <w:t>2</w:t>
        </w:r>
      </w:fldSimple>
      <w:r w:rsidR="0006295C">
        <w:t>.</w:t>
      </w:r>
      <w:fldSimple w:instr=" SEQ Hình \* ARABIC \s 1 ">
        <w:r w:rsidR="0006295C">
          <w:rPr>
            <w:noProof/>
          </w:rPr>
          <w:t>3</w:t>
        </w:r>
      </w:fldSimple>
      <w:r>
        <w:t xml:space="preserve"> Biểu đồ tuần tự củ</w:t>
      </w:r>
      <w:r w:rsidR="004963A9">
        <w:t>a usecase Đăng nhập</w:t>
      </w:r>
      <w:bookmarkEnd w:id="15"/>
    </w:p>
    <w:p w14:paraId="38F81B04" w14:textId="4BBC2059" w:rsidR="00211CD3" w:rsidRDefault="00211CD3" w:rsidP="00211CD3">
      <w:pPr>
        <w:pStyle w:val="Heading3"/>
      </w:pPr>
      <w:bookmarkStart w:id="16" w:name="_Toc91413219"/>
      <w:r>
        <w:t>Biểu đồ tuần tự cho chức năng Đăng ký mở rộng lớp</w:t>
      </w:r>
      <w:bookmarkEnd w:id="16"/>
    </w:p>
    <w:p w14:paraId="0B31DAAA" w14:textId="1F5E82E2" w:rsidR="00E850FC" w:rsidRPr="00E850FC" w:rsidRDefault="00E850FC" w:rsidP="005C3060">
      <w:pPr>
        <w:ind w:firstLine="357"/>
      </w:pPr>
      <w:r>
        <w:t>Dưới đây là biểu đồ tuần tự của chứ</w:t>
      </w:r>
      <w:r w:rsidR="00070400">
        <w:t>c năng Đăng ký</w:t>
      </w:r>
      <w:r>
        <w:t xml:space="preserve"> mở rộng</w:t>
      </w:r>
      <w:r w:rsidR="00070400">
        <w:t xml:space="preserve"> lớp</w:t>
      </w:r>
      <w:r>
        <w:t xml:space="preserve">: </w:t>
      </w:r>
    </w:p>
    <w:p w14:paraId="0B1B1A6A" w14:textId="76170FF9" w:rsidR="00211CD3" w:rsidRDefault="005C3060" w:rsidP="005C3060">
      <w:pPr>
        <w:keepNext/>
        <w:spacing w:before="0" w:after="0" w:line="240" w:lineRule="auto"/>
        <w:jc w:val="center"/>
      </w:pPr>
      <w:r>
        <w:rPr>
          <w:noProof/>
        </w:rPr>
        <w:drawing>
          <wp:inline distT="0" distB="0" distL="0" distR="0" wp14:anchorId="6DCCBD5D" wp14:editId="6A2BC63C">
            <wp:extent cx="5530850" cy="3848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gister class.PNG"/>
                    <pic:cNvPicPr/>
                  </pic:nvPicPr>
                  <pic:blipFill>
                    <a:blip r:embed="rId14">
                      <a:extLst>
                        <a:ext uri="{28A0092B-C50C-407E-A947-70E740481C1C}">
                          <a14:useLocalDpi xmlns:a14="http://schemas.microsoft.com/office/drawing/2010/main" val="0"/>
                        </a:ext>
                      </a:extLst>
                    </a:blip>
                    <a:stretch>
                      <a:fillRect/>
                    </a:stretch>
                  </pic:blipFill>
                  <pic:spPr>
                    <a:xfrm>
                      <a:off x="0" y="0"/>
                      <a:ext cx="5530850" cy="3848100"/>
                    </a:xfrm>
                    <a:prstGeom prst="rect">
                      <a:avLst/>
                    </a:prstGeom>
                  </pic:spPr>
                </pic:pic>
              </a:graphicData>
            </a:graphic>
          </wp:inline>
        </w:drawing>
      </w:r>
    </w:p>
    <w:p w14:paraId="62D25619" w14:textId="57036F51" w:rsidR="00211CD3" w:rsidRPr="00211CD3" w:rsidRDefault="00211CD3" w:rsidP="00211CD3">
      <w:pPr>
        <w:pStyle w:val="Caption"/>
      </w:pPr>
      <w:bookmarkStart w:id="17" w:name="_Toc91412869"/>
      <w:r>
        <w:t xml:space="preserve">Hình </w:t>
      </w:r>
      <w:fldSimple w:instr=" STYLEREF 1 \s ">
        <w:r w:rsidR="0006295C">
          <w:rPr>
            <w:noProof/>
          </w:rPr>
          <w:t>2</w:t>
        </w:r>
      </w:fldSimple>
      <w:r w:rsidR="0006295C">
        <w:t>.</w:t>
      </w:r>
      <w:fldSimple w:instr=" SEQ Hình \* ARABIC \s 1 ">
        <w:r w:rsidR="0006295C">
          <w:rPr>
            <w:noProof/>
          </w:rPr>
          <w:t>4</w:t>
        </w:r>
      </w:fldSimple>
      <w:r>
        <w:t xml:space="preserve"> Biểu đồ tuần tự của usecase Đăng ký mở rộng lớp</w:t>
      </w:r>
      <w:bookmarkEnd w:id="17"/>
    </w:p>
    <w:p w14:paraId="442AD4EE" w14:textId="67E600F4" w:rsidR="00211CD3" w:rsidRDefault="00211CD3" w:rsidP="00211CD3">
      <w:pPr>
        <w:pStyle w:val="Heading3"/>
      </w:pPr>
      <w:bookmarkStart w:id="18" w:name="_Toc91413220"/>
      <w:r>
        <w:lastRenderedPageBreak/>
        <w:t>Biểu đồ tuần tự cho chức năng Cấp giấy chứng nhận</w:t>
      </w:r>
      <w:bookmarkEnd w:id="18"/>
    </w:p>
    <w:p w14:paraId="7DBF6D8C" w14:textId="764D5FFD" w:rsidR="007F4221" w:rsidRPr="007F4221" w:rsidRDefault="007F4221" w:rsidP="00070400">
      <w:pPr>
        <w:ind w:firstLine="357"/>
      </w:pPr>
      <w:r>
        <w:t xml:space="preserve">Dưới đây là biểu đồ tuần tự của chức năng Cấp giấy chứng nhận: </w:t>
      </w:r>
    </w:p>
    <w:p w14:paraId="30AAF8F7" w14:textId="77777777" w:rsidR="00211CD3" w:rsidRDefault="00211CD3" w:rsidP="00211CD3">
      <w:pPr>
        <w:keepNext/>
        <w:jc w:val="center"/>
      </w:pPr>
      <w:r>
        <w:rPr>
          <w:noProof/>
        </w:rPr>
        <w:drawing>
          <wp:inline distT="0" distB="0" distL="0" distR="0" wp14:anchorId="5B3CFC06" wp14:editId="75EF8FE6">
            <wp:extent cx="5638800" cy="387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nt paper.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3873500"/>
                    </a:xfrm>
                    <a:prstGeom prst="rect">
                      <a:avLst/>
                    </a:prstGeom>
                  </pic:spPr>
                </pic:pic>
              </a:graphicData>
            </a:graphic>
          </wp:inline>
        </w:drawing>
      </w:r>
    </w:p>
    <w:p w14:paraId="1AA3774B" w14:textId="507EC335" w:rsidR="00211CD3" w:rsidRPr="00211CD3" w:rsidRDefault="00211CD3" w:rsidP="00211CD3">
      <w:pPr>
        <w:pStyle w:val="Caption"/>
      </w:pPr>
      <w:bookmarkStart w:id="19" w:name="_Toc91412870"/>
      <w:r>
        <w:t xml:space="preserve">Hình </w:t>
      </w:r>
      <w:fldSimple w:instr=" STYLEREF 1 \s ">
        <w:r w:rsidR="0006295C">
          <w:rPr>
            <w:noProof/>
          </w:rPr>
          <w:t>2</w:t>
        </w:r>
      </w:fldSimple>
      <w:r w:rsidR="0006295C">
        <w:t>.</w:t>
      </w:r>
      <w:fldSimple w:instr=" SEQ Hình \* ARABIC \s 1 ">
        <w:r w:rsidR="0006295C">
          <w:rPr>
            <w:noProof/>
          </w:rPr>
          <w:t>5</w:t>
        </w:r>
      </w:fldSimple>
      <w:r>
        <w:t xml:space="preserve"> Biểu đồ tuần tự của usecase Cấp giấy chứng nhận</w:t>
      </w:r>
      <w:bookmarkEnd w:id="19"/>
    </w:p>
    <w:p w14:paraId="0208211E" w14:textId="522CA3A2" w:rsidR="00541787" w:rsidRDefault="00541787" w:rsidP="00541787">
      <w:pPr>
        <w:pStyle w:val="Heading2"/>
      </w:pPr>
      <w:bookmarkStart w:id="20" w:name="_Toc91413221"/>
      <w:r>
        <w:t>Biểu đồ trạng thái của hệ thống</w:t>
      </w:r>
      <w:bookmarkEnd w:id="20"/>
    </w:p>
    <w:p w14:paraId="158E6016" w14:textId="44BC98A7" w:rsidR="00E850FC" w:rsidRPr="00070400" w:rsidRDefault="007F4221" w:rsidP="00070400">
      <w:pPr>
        <w:pStyle w:val="ListParagraph"/>
        <w:numPr>
          <w:ilvl w:val="0"/>
          <w:numId w:val="17"/>
        </w:numPr>
        <w:rPr>
          <w:b/>
        </w:rPr>
      </w:pPr>
      <w:r w:rsidRPr="00070400">
        <w:rPr>
          <w:b/>
        </w:rPr>
        <w:t xml:space="preserve">Các trạng thái của hệ thống gồm: </w:t>
      </w:r>
    </w:p>
    <w:p w14:paraId="12391D75" w14:textId="7B0BCF65" w:rsidR="007F4221" w:rsidRDefault="007F4221" w:rsidP="00861CFB">
      <w:pPr>
        <w:pStyle w:val="ListParagraph"/>
        <w:numPr>
          <w:ilvl w:val="0"/>
          <w:numId w:val="6"/>
        </w:numPr>
        <w:ind w:left="714" w:hanging="357"/>
      </w:pPr>
      <w:r>
        <w:t>Sẵn sàng: sẵn s</w:t>
      </w:r>
      <w:r w:rsidR="009F66F0">
        <w:t>àng</w:t>
      </w:r>
      <w:r>
        <w:t xml:space="preserve"> hoạt động.</w:t>
      </w:r>
    </w:p>
    <w:p w14:paraId="30770B36" w14:textId="3ACA8A07" w:rsidR="007F4221" w:rsidRDefault="007F4221" w:rsidP="00861CFB">
      <w:pPr>
        <w:pStyle w:val="ListParagraph"/>
        <w:numPr>
          <w:ilvl w:val="0"/>
          <w:numId w:val="6"/>
        </w:numPr>
        <w:ind w:left="714" w:hanging="357"/>
      </w:pPr>
      <w:r>
        <w:t xml:space="preserve">Nhập tài khoản: </w:t>
      </w:r>
      <w:r w:rsidR="009F66F0">
        <w:t>đ</w:t>
      </w:r>
      <w:r>
        <w:t>ợi cho sinh viên nhập thông tin tài khoản.</w:t>
      </w:r>
    </w:p>
    <w:p w14:paraId="0A26AE6E" w14:textId="70F571D3" w:rsidR="007F4221" w:rsidRDefault="007F4221" w:rsidP="00861CFB">
      <w:pPr>
        <w:pStyle w:val="ListParagraph"/>
        <w:numPr>
          <w:ilvl w:val="0"/>
          <w:numId w:val="6"/>
        </w:numPr>
        <w:ind w:left="714" w:hanging="357"/>
      </w:pPr>
      <w:r>
        <w:t xml:space="preserve">Chọn giao dịch: </w:t>
      </w:r>
      <w:r w:rsidR="009F66F0">
        <w:t>đợi cho sinh viên chọn một giao dịch.</w:t>
      </w:r>
    </w:p>
    <w:p w14:paraId="3B081622" w14:textId="38E44AD5" w:rsidR="007F4221" w:rsidRDefault="007F4221" w:rsidP="00861CFB">
      <w:pPr>
        <w:pStyle w:val="ListParagraph"/>
        <w:numPr>
          <w:ilvl w:val="0"/>
          <w:numId w:val="6"/>
        </w:numPr>
        <w:ind w:left="714" w:hanging="357"/>
      </w:pPr>
      <w:r>
        <w:t>Mở rộng lớp</w:t>
      </w:r>
      <w:r w:rsidR="009F66F0">
        <w:t>: đợi cho sinh viên chọn lý do và nhập mã lớp.</w:t>
      </w:r>
    </w:p>
    <w:p w14:paraId="40917403" w14:textId="78441E3E" w:rsidR="007F4221" w:rsidRDefault="007F4221" w:rsidP="00861CFB">
      <w:pPr>
        <w:pStyle w:val="ListParagraph"/>
        <w:numPr>
          <w:ilvl w:val="0"/>
          <w:numId w:val="6"/>
        </w:numPr>
        <w:ind w:left="714" w:hanging="357"/>
      </w:pPr>
      <w:r>
        <w:t>Cấp giấy chứng nhận</w:t>
      </w:r>
      <w:r w:rsidR="009F66F0">
        <w:t>: đợi cho sinh viên chọn mục đích.</w:t>
      </w:r>
    </w:p>
    <w:p w14:paraId="3F091744" w14:textId="4F11A252" w:rsidR="007F4221" w:rsidRDefault="007F4221" w:rsidP="00861CFB">
      <w:pPr>
        <w:pStyle w:val="ListParagraph"/>
        <w:numPr>
          <w:ilvl w:val="0"/>
          <w:numId w:val="6"/>
        </w:numPr>
        <w:ind w:left="714" w:hanging="357"/>
      </w:pPr>
      <w:r>
        <w:t>Thông tin giấy hiển thị</w:t>
      </w:r>
      <w:r w:rsidR="009F66F0">
        <w:t>: hiển thị thông tin giấ</w:t>
      </w:r>
      <w:r w:rsidR="00861CFB">
        <w:t>y chứng nhận sau</w:t>
      </w:r>
      <w:r w:rsidR="009F66F0">
        <w:t xml:space="preserve"> khi sinh viên chọn một mục đích. </w:t>
      </w:r>
    </w:p>
    <w:p w14:paraId="1CB2D846" w14:textId="76EF07CD" w:rsidR="007F4221" w:rsidRDefault="007F4221" w:rsidP="00861CFB">
      <w:pPr>
        <w:pStyle w:val="ListParagraph"/>
        <w:numPr>
          <w:ilvl w:val="0"/>
          <w:numId w:val="6"/>
        </w:numPr>
        <w:ind w:left="714" w:hanging="357"/>
      </w:pPr>
      <w:r>
        <w:t>In giấy chứng nhận</w:t>
      </w:r>
      <w:r w:rsidR="009F66F0">
        <w:t>: đợi cho máy in in ra giấy chứng nhận.</w:t>
      </w:r>
    </w:p>
    <w:p w14:paraId="11C4C9CB" w14:textId="34BE5E7A" w:rsidR="007F4221" w:rsidRDefault="007F4221" w:rsidP="00861CFB">
      <w:pPr>
        <w:pStyle w:val="ListParagraph"/>
        <w:numPr>
          <w:ilvl w:val="0"/>
          <w:numId w:val="6"/>
        </w:numPr>
        <w:ind w:left="714" w:hanging="357"/>
      </w:pPr>
      <w:r>
        <w:t>Tin nhắn thông báo hiển thị</w:t>
      </w:r>
      <w:r w:rsidR="009F66F0">
        <w:t>: hiển thị thông báo thành công hoặc thất bại sau khi giao dịch.</w:t>
      </w:r>
    </w:p>
    <w:p w14:paraId="4B34A0A8" w14:textId="39B145A3" w:rsidR="007F4221" w:rsidRDefault="007F4221" w:rsidP="00861CFB">
      <w:pPr>
        <w:pStyle w:val="ListParagraph"/>
        <w:numPr>
          <w:ilvl w:val="0"/>
          <w:numId w:val="6"/>
        </w:numPr>
        <w:ind w:left="714" w:hanging="357"/>
      </w:pPr>
      <w:r>
        <w:t>Tin nhắn thoát hiển thị</w:t>
      </w:r>
      <w:r w:rsidR="009F66F0">
        <w:t>: hiển thị thông báo thoát khi sinh viên thoát hệ thống.</w:t>
      </w:r>
    </w:p>
    <w:p w14:paraId="454ADD1C" w14:textId="0F82E765" w:rsidR="00861CFB" w:rsidRDefault="00861CFB" w:rsidP="007D3996"/>
    <w:p w14:paraId="7891CDAB" w14:textId="270675C9" w:rsidR="007D3996" w:rsidRPr="00E850FC" w:rsidRDefault="007D3996" w:rsidP="00241596">
      <w:pPr>
        <w:ind w:firstLine="357"/>
      </w:pPr>
      <w:r>
        <w:lastRenderedPageBreak/>
        <w:t xml:space="preserve">Dưới đây là biểu đồ trạng thái của máy giao dịch giải quyết thủ tục sinh viên: </w:t>
      </w:r>
    </w:p>
    <w:p w14:paraId="77CB449E" w14:textId="3834464A" w:rsidR="00211CD3" w:rsidRDefault="007F4221" w:rsidP="00211CD3">
      <w:pPr>
        <w:keepNext/>
        <w:jc w:val="center"/>
      </w:pPr>
      <w:r>
        <w:rPr>
          <w:noProof/>
        </w:rPr>
        <w:drawing>
          <wp:inline distT="0" distB="0" distL="0" distR="0" wp14:anchorId="48794D0A" wp14:editId="2432AF9E">
            <wp:extent cx="5758815" cy="512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chart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5123180"/>
                    </a:xfrm>
                    <a:prstGeom prst="rect">
                      <a:avLst/>
                    </a:prstGeom>
                  </pic:spPr>
                </pic:pic>
              </a:graphicData>
            </a:graphic>
          </wp:inline>
        </w:drawing>
      </w:r>
    </w:p>
    <w:p w14:paraId="1589BC2E" w14:textId="540A082F" w:rsidR="00FD260C" w:rsidRDefault="00211CD3" w:rsidP="00211CD3">
      <w:pPr>
        <w:pStyle w:val="Caption"/>
      </w:pPr>
      <w:bookmarkStart w:id="21" w:name="_Toc91412871"/>
      <w:r>
        <w:t xml:space="preserve">Hình </w:t>
      </w:r>
      <w:fldSimple w:instr=" STYLEREF 1 \s ">
        <w:r w:rsidR="0006295C">
          <w:rPr>
            <w:noProof/>
          </w:rPr>
          <w:t>2</w:t>
        </w:r>
      </w:fldSimple>
      <w:r w:rsidR="0006295C">
        <w:t>.</w:t>
      </w:r>
      <w:fldSimple w:instr=" SEQ Hình \* ARABIC \s 1 ">
        <w:r w:rsidR="0006295C">
          <w:rPr>
            <w:noProof/>
          </w:rPr>
          <w:t>6</w:t>
        </w:r>
      </w:fldSimple>
      <w:r>
        <w:t xml:space="preserve"> Biểu đồ trạng thái củ</w:t>
      </w:r>
      <w:r w:rsidR="00070400">
        <w:t>a hệ thống</w:t>
      </w:r>
      <w:bookmarkEnd w:id="21"/>
    </w:p>
    <w:p w14:paraId="48E5203F" w14:textId="127485FB" w:rsidR="0015720F" w:rsidRDefault="0015720F">
      <w:pPr>
        <w:spacing w:before="0" w:after="200" w:line="276" w:lineRule="auto"/>
        <w:jc w:val="left"/>
      </w:pPr>
      <w:r>
        <w:br w:type="page"/>
      </w:r>
    </w:p>
    <w:p w14:paraId="1B44A436" w14:textId="3BA4FBAE" w:rsidR="0015720F" w:rsidRDefault="0015720F" w:rsidP="0015720F">
      <w:pPr>
        <w:pStyle w:val="Heading1"/>
      </w:pPr>
      <w:bookmarkStart w:id="22" w:name="_Toc91413222"/>
      <w:r>
        <w:lastRenderedPageBreak/>
        <w:t>THIẾT KẾ PHẦN CỨ</w:t>
      </w:r>
      <w:r w:rsidR="007F60FE">
        <w:t>NG HỆ THỐNG</w:t>
      </w:r>
      <w:bookmarkEnd w:id="22"/>
    </w:p>
    <w:p w14:paraId="43582830" w14:textId="2CCBB5DD" w:rsidR="00C007E7" w:rsidRPr="00C007E7" w:rsidRDefault="00182388" w:rsidP="00182388">
      <w:pPr>
        <w:ind w:firstLine="357"/>
      </w:pPr>
      <w:r>
        <w:t>Chương 3 trình bày về các linh kiệ</w:t>
      </w:r>
      <w:r w:rsidR="00166F7D">
        <w:t>n thành phần</w:t>
      </w:r>
      <w:r>
        <w:t xml:space="preserve"> được sử dụng trong việc thiết kế máy giao dịch giải quyết thủ tục sinh viên. Các linh kiện này được mô tả dựa trên các linh kiện mô phỏng của phần mềm Proteus. Chương này cũng đưa ra sơ đồ mạc</w:t>
      </w:r>
      <w:r w:rsidR="00166F7D">
        <w:t xml:space="preserve">h </w:t>
      </w:r>
      <w:r>
        <w:t xml:space="preserve">thiết kế của máy giao dịch giải quyết thủ tục sinh viên và mô tả cách kết nối </w:t>
      </w:r>
      <w:r w:rsidR="00166F7D">
        <w:t xml:space="preserve">giữa các </w:t>
      </w:r>
      <w:r>
        <w:t>phần cứng của hệ thống.</w:t>
      </w:r>
    </w:p>
    <w:p w14:paraId="7BB4ED28" w14:textId="23513B28" w:rsidR="007972C5" w:rsidRDefault="007972C5" w:rsidP="007972C5">
      <w:pPr>
        <w:pStyle w:val="Heading2"/>
      </w:pPr>
      <w:bookmarkStart w:id="23" w:name="_Toc91413223"/>
      <w:r>
        <w:t>Giới thiệu về phần mềm Proteus</w:t>
      </w:r>
      <w:r w:rsidR="00DA7BC7">
        <w:t xml:space="preserve"> và STM32CubeMX</w:t>
      </w:r>
      <w:bookmarkEnd w:id="23"/>
    </w:p>
    <w:p w14:paraId="7E573097" w14:textId="11F44860" w:rsidR="00DA7BC7" w:rsidRPr="00DA7BC7" w:rsidRDefault="00DA7BC7" w:rsidP="00DA7BC7">
      <w:pPr>
        <w:pStyle w:val="Heading3"/>
      </w:pPr>
      <w:bookmarkStart w:id="24" w:name="_Toc91413224"/>
      <w:r>
        <w:t>Phần mềm Proteus</w:t>
      </w:r>
      <w:bookmarkEnd w:id="24"/>
    </w:p>
    <w:p w14:paraId="483145CB" w14:textId="101C5942" w:rsidR="007972C5" w:rsidRDefault="007972C5" w:rsidP="00815F64">
      <w:pPr>
        <w:ind w:firstLine="357"/>
      </w:pPr>
      <w:r>
        <w:t>Proteus là phần mềm mô phỏng mạch điện tử của Labcenter Electronics, mô phỏng cho hầu hết các linh kiện điện tử thông dụng, đặc biệt hỗ trợ cho cả các MCU</w:t>
      </w:r>
      <w:r w:rsidR="00815F64">
        <w:t xml:space="preserve"> (Micro</w:t>
      </w:r>
      <w:r w:rsidR="008767C2">
        <w:t xml:space="preserve"> C</w:t>
      </w:r>
      <w:r w:rsidR="00815F64">
        <w:t>ontroller Unit)</w:t>
      </w:r>
      <w:r>
        <w:t xml:space="preserve"> như PIC, 8051, AVR, Motorola.</w:t>
      </w:r>
      <w:r w:rsidR="00815F64">
        <w:t xml:space="preserve"> Phần mềm Proteus cho phép mô phỏng hoạt động của mạch điện tử bao gồm phần thiết kế mạch và viết chương trình điều khiển cho các họ vi điều khiển như MCS-51, PIC, AVR, STM32, …</w:t>
      </w:r>
    </w:p>
    <w:p w14:paraId="14E6C055" w14:textId="60F17632" w:rsidR="00DA7BC7" w:rsidRDefault="00DA7BC7" w:rsidP="00DA7BC7">
      <w:pPr>
        <w:pStyle w:val="Heading3"/>
      </w:pPr>
      <w:bookmarkStart w:id="25" w:name="_Toc91413225"/>
      <w:r>
        <w:t>Phần mềm STM32CubeMX</w:t>
      </w:r>
      <w:bookmarkEnd w:id="25"/>
    </w:p>
    <w:p w14:paraId="2962FA04" w14:textId="5C97869E" w:rsidR="004A3D5C" w:rsidRDefault="004A3D5C" w:rsidP="0089318D">
      <w:pPr>
        <w:ind w:firstLine="357"/>
      </w:pPr>
      <w:r>
        <w:t>STM32CubeMX là một công cụ hỗ trợ cấu hình và sinh code cho vi điều khiển STM32. Tất cả các công việc cấu hình, nâng cấp đều được thực hiện qua giao diện đồ họa. Việc này giúp cho việc lập trình trên STM32 dễ dàng hơn, rút ngắn được thời gian nghiên cứu cũng như thời gian phát triể</w:t>
      </w:r>
      <w:r w:rsidR="0089318D">
        <w:t>n.</w:t>
      </w:r>
    </w:p>
    <w:p w14:paraId="2A503C39" w14:textId="551E35A2" w:rsidR="00DA7BC7" w:rsidRPr="00DA7BC7" w:rsidRDefault="004A3D5C" w:rsidP="004A3D5C">
      <w:pPr>
        <w:ind w:firstLine="357"/>
      </w:pPr>
      <w:r>
        <w:t>STM32CubeMX tạo code và copy các driver cần thiết vào project. Sau đó, nó tạo project trên các công cụ lập trình như Keil C.</w:t>
      </w:r>
    </w:p>
    <w:p w14:paraId="6D10DEB7" w14:textId="4519E503" w:rsidR="00242A66" w:rsidRDefault="00C27BC8" w:rsidP="00242A66">
      <w:pPr>
        <w:pStyle w:val="Heading2"/>
      </w:pPr>
      <w:bookmarkStart w:id="26" w:name="_Toc91413226"/>
      <w:r>
        <w:t>Các phần tử trong sơ đồ mạch</w:t>
      </w:r>
      <w:bookmarkEnd w:id="26"/>
      <w:r>
        <w:t xml:space="preserve"> </w:t>
      </w:r>
    </w:p>
    <w:p w14:paraId="0D7371A5" w14:textId="658F7B3F" w:rsidR="00C27BC8" w:rsidRDefault="00C27BC8" w:rsidP="00C27BC8">
      <w:pPr>
        <w:pStyle w:val="Heading3"/>
      </w:pPr>
      <w:bookmarkStart w:id="27" w:name="_Toc91413227"/>
      <w:r>
        <w:t>Màn hình LCD LM044L</w:t>
      </w:r>
      <w:bookmarkEnd w:id="27"/>
    </w:p>
    <w:p w14:paraId="4C781BD1" w14:textId="3610467F" w:rsidR="00C27BC8" w:rsidRDefault="00C27BC8" w:rsidP="00C27BC8">
      <w:pPr>
        <w:ind w:firstLine="357"/>
      </w:pPr>
      <w:r>
        <w:t xml:space="preserve">Màn hình LCD </w:t>
      </w:r>
      <w:r w:rsidR="00C10E38">
        <w:t xml:space="preserve">đại diện cho màn hình của máy giao dịch giải quyết thủ tục sinh viên. </w:t>
      </w:r>
      <w:r w:rsidR="001A50F9">
        <w:t xml:space="preserve">Màn hình này </w:t>
      </w:r>
      <w:r w:rsidR="00F22FB3">
        <w:t xml:space="preserve">chỉ </w:t>
      </w:r>
      <w:r w:rsidR="00DB5847">
        <w:t>dùng để hiển thị</w:t>
      </w:r>
      <w:r w:rsidR="001A50F9">
        <w:t xml:space="preserve"> thông tin và chức năng hệ thống</w:t>
      </w:r>
      <w:r w:rsidR="00F22FB3">
        <w:t>. Màn hình LCD LM044L</w:t>
      </w:r>
      <w:r w:rsidR="00C10E38">
        <w:t xml:space="preserve"> có thể hiển thị được tối đa 4 dòng chữ và mỗi dòng hiển thị được tối đa là 20 kí tự. </w:t>
      </w:r>
    </w:p>
    <w:p w14:paraId="3C77C97F" w14:textId="5CD849B6" w:rsidR="00182388" w:rsidRDefault="00182388" w:rsidP="00182388">
      <w:r>
        <w:t xml:space="preserve"> </w:t>
      </w:r>
    </w:p>
    <w:p w14:paraId="00DA75E0" w14:textId="675DF0C0" w:rsidR="00182388" w:rsidRDefault="00182388" w:rsidP="00182388">
      <w:pPr>
        <w:ind w:firstLine="357"/>
      </w:pPr>
      <w:r>
        <w:lastRenderedPageBreak/>
        <w:t>Dưới đây là hình ảnh của LCD LM044L trong phần mềm Proteus:</w:t>
      </w:r>
    </w:p>
    <w:p w14:paraId="244328E1" w14:textId="77777777" w:rsidR="00C10E38" w:rsidRDefault="00C10E38" w:rsidP="00C31D0A">
      <w:pPr>
        <w:keepNext/>
        <w:jc w:val="center"/>
      </w:pPr>
      <w:r>
        <w:rPr>
          <w:noProof/>
        </w:rPr>
        <w:drawing>
          <wp:inline distT="0" distB="0" distL="0" distR="0" wp14:anchorId="19253E5D" wp14:editId="335D5C91">
            <wp:extent cx="3124200"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cd.PNG"/>
                    <pic:cNvPicPr/>
                  </pic:nvPicPr>
                  <pic:blipFill>
                    <a:blip r:embed="rId17">
                      <a:extLst>
                        <a:ext uri="{28A0092B-C50C-407E-A947-70E740481C1C}">
                          <a14:useLocalDpi xmlns:a14="http://schemas.microsoft.com/office/drawing/2010/main" val="0"/>
                        </a:ext>
                      </a:extLst>
                    </a:blip>
                    <a:stretch>
                      <a:fillRect/>
                    </a:stretch>
                  </pic:blipFill>
                  <pic:spPr>
                    <a:xfrm>
                      <a:off x="0" y="0"/>
                      <a:ext cx="3124649" cy="1682992"/>
                    </a:xfrm>
                    <a:prstGeom prst="rect">
                      <a:avLst/>
                    </a:prstGeom>
                  </pic:spPr>
                </pic:pic>
              </a:graphicData>
            </a:graphic>
          </wp:inline>
        </w:drawing>
      </w:r>
    </w:p>
    <w:p w14:paraId="7EA40242" w14:textId="4269AB8B" w:rsidR="00112BDD" w:rsidRPr="00112BDD" w:rsidRDefault="00C10E38" w:rsidP="00140CBF">
      <w:pPr>
        <w:pStyle w:val="Caption"/>
      </w:pPr>
      <w:bookmarkStart w:id="28" w:name="_Toc91412872"/>
      <w:r>
        <w:t xml:space="preserve">Hình </w:t>
      </w:r>
      <w:fldSimple w:instr=" STYLEREF 1 \s ">
        <w:r w:rsidR="0006295C">
          <w:rPr>
            <w:noProof/>
          </w:rPr>
          <w:t>3</w:t>
        </w:r>
      </w:fldSimple>
      <w:r w:rsidR="0006295C">
        <w:t>.</w:t>
      </w:r>
      <w:fldSimple w:instr=" SEQ Hình \* ARABIC \s 1 ">
        <w:r w:rsidR="0006295C">
          <w:rPr>
            <w:noProof/>
          </w:rPr>
          <w:t>1</w:t>
        </w:r>
      </w:fldSimple>
      <w:r>
        <w:t xml:space="preserve"> Hình ảnh của LCD LM044L</w:t>
      </w:r>
      <w:r w:rsidR="00C31D0A">
        <w:t xml:space="preserve"> trong Proteus</w:t>
      </w:r>
      <w:bookmarkEnd w:id="28"/>
    </w:p>
    <w:p w14:paraId="1DDD76E8" w14:textId="6E7C6EB5" w:rsidR="007E575D" w:rsidRPr="007E575D" w:rsidRDefault="007E575D" w:rsidP="007E575D">
      <w:pPr>
        <w:pStyle w:val="ListParagraph"/>
        <w:numPr>
          <w:ilvl w:val="0"/>
          <w:numId w:val="10"/>
        </w:numPr>
        <w:ind w:left="714" w:hanging="357"/>
        <w:contextualSpacing w:val="0"/>
        <w:rPr>
          <w:b/>
          <w:bCs/>
        </w:rPr>
      </w:pPr>
      <w:r w:rsidRPr="007E575D">
        <w:rPr>
          <w:b/>
          <w:bCs/>
        </w:rPr>
        <w:t>Sơ đồ</w:t>
      </w:r>
      <w:r>
        <w:rPr>
          <w:b/>
          <w:bCs/>
        </w:rPr>
        <w:t xml:space="preserve"> chân của LCD</w:t>
      </w:r>
    </w:p>
    <w:p w14:paraId="54275F0C" w14:textId="6572CECD" w:rsidR="007E575D" w:rsidRPr="007E575D" w:rsidRDefault="007E575D" w:rsidP="007E575D">
      <w:pPr>
        <w:numPr>
          <w:ilvl w:val="0"/>
          <w:numId w:val="9"/>
        </w:numPr>
      </w:pPr>
      <w:r w:rsidRPr="007E575D">
        <w:t>VSS: tương đương với GND – cực âm</w:t>
      </w:r>
      <w:r w:rsidR="008D58EF">
        <w:t>.</w:t>
      </w:r>
    </w:p>
    <w:p w14:paraId="0576351E" w14:textId="774B3836" w:rsidR="007E575D" w:rsidRPr="007E575D" w:rsidRDefault="007E575D" w:rsidP="007E575D">
      <w:pPr>
        <w:numPr>
          <w:ilvl w:val="0"/>
          <w:numId w:val="9"/>
        </w:numPr>
      </w:pPr>
      <w:r w:rsidRPr="007E575D">
        <w:t>VDD: tương đương với VCC – cự</w:t>
      </w:r>
      <w:r w:rsidR="00F22FB3">
        <w:t>c dương</w:t>
      </w:r>
      <w:r w:rsidR="008D58EF">
        <w:t>.</w:t>
      </w:r>
    </w:p>
    <w:p w14:paraId="22E066A3" w14:textId="5DE4BA4F" w:rsidR="007E575D" w:rsidRPr="007E575D" w:rsidRDefault="00385826" w:rsidP="007E575D">
      <w:pPr>
        <w:numPr>
          <w:ilvl w:val="0"/>
          <w:numId w:val="9"/>
        </w:numPr>
      </w:pPr>
      <w:r>
        <w:t>VEE</w:t>
      </w:r>
      <w:r w:rsidR="00E830BD">
        <w:t xml:space="preserve"> (Constrast Voltage)</w:t>
      </w:r>
      <w:r w:rsidR="007E575D" w:rsidRPr="007E575D">
        <w:t>: điều khiển độ sáng màn hình</w:t>
      </w:r>
      <w:r w:rsidR="008D58EF">
        <w:t>.</w:t>
      </w:r>
    </w:p>
    <w:p w14:paraId="15CE5189" w14:textId="5F41D258" w:rsidR="007E575D" w:rsidRPr="007E575D" w:rsidRDefault="007E575D" w:rsidP="007E575D">
      <w:pPr>
        <w:numPr>
          <w:ilvl w:val="0"/>
          <w:numId w:val="9"/>
        </w:numPr>
      </w:pPr>
      <w:r w:rsidRPr="007E575D">
        <w:t>Register Select (RS): điều khiển địa chỉ nào sẽ được ghi dữ liệu</w:t>
      </w:r>
      <w:r w:rsidR="008D58EF">
        <w:t>.</w:t>
      </w:r>
    </w:p>
    <w:p w14:paraId="271AB1D7" w14:textId="7F3BCA5A" w:rsidR="007E575D" w:rsidRPr="007E575D" w:rsidRDefault="00DB5847" w:rsidP="007E575D">
      <w:pPr>
        <w:numPr>
          <w:ilvl w:val="0"/>
          <w:numId w:val="9"/>
        </w:numPr>
      </w:pPr>
      <w:r>
        <w:t xml:space="preserve">Read/Write (RW): chế độ </w:t>
      </w:r>
      <w:r w:rsidR="007E575D" w:rsidRPr="007E575D">
        <w:t>đọ</w:t>
      </w:r>
      <w:r w:rsidR="008D58EF">
        <w:t>c (read mode) hoặc</w:t>
      </w:r>
      <w:r w:rsidR="007E575D" w:rsidRPr="007E575D">
        <w:t xml:space="preserve"> ghi (write mode) dữ liệ</w:t>
      </w:r>
      <w:r>
        <w:t xml:space="preserve">u, </w:t>
      </w:r>
      <w:r w:rsidR="007E575D" w:rsidRPr="007E575D">
        <w:t>phụ thuộ</w:t>
      </w:r>
      <w:r>
        <w:t xml:space="preserve">c vào việc </w:t>
      </w:r>
      <w:r w:rsidR="007E575D" w:rsidRPr="007E575D">
        <w:t>gửi giá trị gì vào.</w:t>
      </w:r>
    </w:p>
    <w:p w14:paraId="46253A01" w14:textId="527250C9" w:rsidR="007E575D" w:rsidRPr="007E575D" w:rsidRDefault="007E575D" w:rsidP="007E575D">
      <w:pPr>
        <w:numPr>
          <w:ilvl w:val="0"/>
          <w:numId w:val="9"/>
        </w:numPr>
      </w:pPr>
      <w:r w:rsidRPr="007E575D">
        <w:t>Enable pin</w:t>
      </w:r>
      <w:r w:rsidR="008D58EF">
        <w:t xml:space="preserve"> (E): c</w:t>
      </w:r>
      <w:r w:rsidRPr="007E575D">
        <w:t xml:space="preserve">ho phép ghi </w:t>
      </w:r>
      <w:r w:rsidR="00F22FB3">
        <w:t xml:space="preserve">dữ liệu </w:t>
      </w:r>
      <w:r w:rsidRPr="007E575D">
        <w:t>vào LCD</w:t>
      </w:r>
      <w:r w:rsidR="008D58EF">
        <w:t>.</w:t>
      </w:r>
    </w:p>
    <w:p w14:paraId="1D2F1B59" w14:textId="459DEB3C" w:rsidR="007E575D" w:rsidRPr="007E575D" w:rsidRDefault="008D58EF" w:rsidP="007E575D">
      <w:pPr>
        <w:numPr>
          <w:ilvl w:val="0"/>
          <w:numId w:val="9"/>
        </w:numPr>
      </w:pPr>
      <w:r>
        <w:t>D0 – D7: 8 chân dữ</w:t>
      </w:r>
      <w:r w:rsidR="007E575D" w:rsidRPr="007E575D">
        <w:t xml:space="preserve"> liệu, mỗi chân sẽ có giá trị</w:t>
      </w:r>
      <w:r w:rsidR="004338D9">
        <w:t xml:space="preserve"> 1</w:t>
      </w:r>
      <w:r w:rsidR="007E575D" w:rsidRPr="007E575D">
        <w:t xml:space="preserve"> hoặ</w:t>
      </w:r>
      <w:r w:rsidR="004338D9">
        <w:t>c 0</w:t>
      </w:r>
      <w:r w:rsidR="007E575D" w:rsidRPr="007E575D">
        <w:t xml:space="preserve"> nế</w:t>
      </w:r>
      <w:r>
        <w:t xml:space="preserve">u </w:t>
      </w:r>
      <w:r w:rsidR="007E575D" w:rsidRPr="007E575D">
        <w:t>đang ở chế độ đọ</w:t>
      </w:r>
      <w:r>
        <w:t xml:space="preserve">c (read mode) và </w:t>
      </w:r>
      <w:r w:rsidR="007E575D" w:rsidRPr="007E575D">
        <w:t>sẽ nhận giá trị</w:t>
      </w:r>
      <w:r w:rsidR="004338D9">
        <w:t xml:space="preserve"> 1</w:t>
      </w:r>
      <w:r w:rsidR="007E575D" w:rsidRPr="007E575D">
        <w:t xml:space="preserve"> hoặ</w:t>
      </w:r>
      <w:r w:rsidR="004338D9">
        <w:t>c 0</w:t>
      </w:r>
      <w:r w:rsidR="007E575D" w:rsidRPr="007E575D">
        <w:t xml:space="preserve"> nếu đang ở chế độ ghi (write mode)</w:t>
      </w:r>
      <w:r>
        <w:t>.</w:t>
      </w:r>
    </w:p>
    <w:p w14:paraId="3C07BB1E" w14:textId="63DC886D" w:rsidR="00505600" w:rsidRDefault="00505600" w:rsidP="00505600">
      <w:pPr>
        <w:pStyle w:val="Heading3"/>
      </w:pPr>
      <w:bookmarkStart w:id="29" w:name="_Toc91413228"/>
      <w:r>
        <w:t>Nút bấm</w:t>
      </w:r>
      <w:bookmarkEnd w:id="29"/>
      <w:r>
        <w:t xml:space="preserve"> </w:t>
      </w:r>
    </w:p>
    <w:p w14:paraId="342FACF1" w14:textId="614C770D" w:rsidR="00505600" w:rsidRDefault="00505600" w:rsidP="00E01DE0">
      <w:pPr>
        <w:ind w:firstLine="357"/>
      </w:pPr>
      <w:r>
        <w:t>Nút bấm này hoạt động giống như một nút bấm thông thường</w:t>
      </w:r>
      <w:r w:rsidR="007E575D">
        <w:t xml:space="preserve"> trong thực tế</w:t>
      </w:r>
      <w:r>
        <w:t>.</w:t>
      </w:r>
      <w:r w:rsidR="00112BDD">
        <w:t xml:space="preserve"> Khi người dùng nhấn vào nút thì hai đầu dây ở bên nút được nối liền với nhau và cho phép tín hiệu điện đi qua.</w:t>
      </w:r>
      <w:r w:rsidR="00620C90">
        <w:t xml:space="preserve"> Dưới đây là hình ảnh nút bấm trong phần mềm Proteus: </w:t>
      </w:r>
    </w:p>
    <w:p w14:paraId="04360018" w14:textId="77777777" w:rsidR="00505600" w:rsidRDefault="00505600" w:rsidP="00505600">
      <w:pPr>
        <w:keepNext/>
        <w:jc w:val="center"/>
      </w:pPr>
      <w:r>
        <w:rPr>
          <w:noProof/>
        </w:rPr>
        <w:drawing>
          <wp:inline distT="0" distB="0" distL="0" distR="0" wp14:anchorId="4614707B" wp14:editId="34728DBE">
            <wp:extent cx="1606550" cy="120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PNG"/>
                    <pic:cNvPicPr/>
                  </pic:nvPicPr>
                  <pic:blipFill>
                    <a:blip r:embed="rId18">
                      <a:extLst>
                        <a:ext uri="{28A0092B-C50C-407E-A947-70E740481C1C}">
                          <a14:useLocalDpi xmlns:a14="http://schemas.microsoft.com/office/drawing/2010/main" val="0"/>
                        </a:ext>
                      </a:extLst>
                    </a:blip>
                    <a:stretch>
                      <a:fillRect/>
                    </a:stretch>
                  </pic:blipFill>
                  <pic:spPr>
                    <a:xfrm>
                      <a:off x="0" y="0"/>
                      <a:ext cx="1643287" cy="1234089"/>
                    </a:xfrm>
                    <a:prstGeom prst="rect">
                      <a:avLst/>
                    </a:prstGeom>
                  </pic:spPr>
                </pic:pic>
              </a:graphicData>
            </a:graphic>
          </wp:inline>
        </w:drawing>
      </w:r>
    </w:p>
    <w:p w14:paraId="1E6AB1AA" w14:textId="71A8A642" w:rsidR="00505600" w:rsidRPr="00505600" w:rsidRDefault="00505600" w:rsidP="00505600">
      <w:pPr>
        <w:pStyle w:val="Caption"/>
      </w:pPr>
      <w:bookmarkStart w:id="30" w:name="_Toc91412873"/>
      <w:r>
        <w:t xml:space="preserve">Hình </w:t>
      </w:r>
      <w:fldSimple w:instr=" STYLEREF 1 \s ">
        <w:r w:rsidR="0006295C">
          <w:rPr>
            <w:noProof/>
          </w:rPr>
          <w:t>3</w:t>
        </w:r>
      </w:fldSimple>
      <w:r w:rsidR="0006295C">
        <w:t>.</w:t>
      </w:r>
      <w:fldSimple w:instr=" SEQ Hình \* ARABIC \s 1 ">
        <w:r w:rsidR="0006295C">
          <w:rPr>
            <w:noProof/>
          </w:rPr>
          <w:t>2</w:t>
        </w:r>
      </w:fldSimple>
      <w:r>
        <w:t xml:space="preserve"> Nút bấm trong Proteus</w:t>
      </w:r>
      <w:bookmarkEnd w:id="30"/>
    </w:p>
    <w:p w14:paraId="5650865D" w14:textId="78EF0DF6" w:rsidR="00C31D0A" w:rsidRDefault="00C31D0A" w:rsidP="00C31D0A">
      <w:pPr>
        <w:pStyle w:val="Heading3"/>
      </w:pPr>
      <w:bookmarkStart w:id="31" w:name="_Toc91413229"/>
      <w:r>
        <w:lastRenderedPageBreak/>
        <w:t>Vi điều khiển STM32F103C6</w:t>
      </w:r>
      <w:bookmarkEnd w:id="31"/>
    </w:p>
    <w:p w14:paraId="4B6D437C" w14:textId="784349AF" w:rsidR="0057048F" w:rsidRDefault="00C31D0A" w:rsidP="005B792D">
      <w:pPr>
        <w:ind w:firstLine="357"/>
      </w:pPr>
      <w:r>
        <w:t>Vi điều khiển STM32</w:t>
      </w:r>
      <w:r w:rsidR="00AD50C0">
        <w:t>F103C6</w:t>
      </w:r>
      <w:r>
        <w:t xml:space="preserve"> đóng vai trò như một CPU điều khiển toàn bộ các chức năng của máy giao dịch giải quyết thủ tục </w:t>
      </w:r>
      <w:r w:rsidR="00AD50C0">
        <w:t xml:space="preserve">sinh viên. </w:t>
      </w:r>
      <w:r w:rsidR="00F94D13">
        <w:t>C</w:t>
      </w:r>
      <w:r w:rsidR="00B01971">
        <w:t>ác chân củ</w:t>
      </w:r>
      <w:r w:rsidR="00F94D13">
        <w:t xml:space="preserve">a nó </w:t>
      </w:r>
      <w:r w:rsidR="00B01971">
        <w:t>sẽ được ghép nối với các chân củ</w:t>
      </w:r>
      <w:r w:rsidR="0057048F">
        <w:t>a những</w:t>
      </w:r>
      <w:r w:rsidR="00B01971">
        <w:t xml:space="preserve"> phần tử khác.</w:t>
      </w:r>
      <w:r w:rsidR="00D37E2B">
        <w:t xml:space="preserve"> </w:t>
      </w:r>
      <w:r w:rsidR="0057048F">
        <w:t xml:space="preserve">Dưới đây là hình ảnh của vi điều khiển STM32F103C6 trong Proteus: </w:t>
      </w:r>
    </w:p>
    <w:p w14:paraId="1459730E" w14:textId="77777777" w:rsidR="007D7CAF" w:rsidRDefault="00C31D0A" w:rsidP="007D7CAF">
      <w:pPr>
        <w:keepNext/>
        <w:jc w:val="center"/>
      </w:pPr>
      <w:r>
        <w:rPr>
          <w:noProof/>
        </w:rPr>
        <w:drawing>
          <wp:inline distT="0" distB="0" distL="0" distR="0" wp14:anchorId="1DF11A1B" wp14:editId="444220F7">
            <wp:extent cx="1498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32.PNG"/>
                    <pic:cNvPicPr/>
                  </pic:nvPicPr>
                  <pic:blipFill>
                    <a:blip r:embed="rId19">
                      <a:extLst>
                        <a:ext uri="{28A0092B-C50C-407E-A947-70E740481C1C}">
                          <a14:useLocalDpi xmlns:a14="http://schemas.microsoft.com/office/drawing/2010/main" val="0"/>
                        </a:ext>
                      </a:extLst>
                    </a:blip>
                    <a:stretch>
                      <a:fillRect/>
                    </a:stretch>
                  </pic:blipFill>
                  <pic:spPr>
                    <a:xfrm>
                      <a:off x="0" y="0"/>
                      <a:ext cx="1498834" cy="3048476"/>
                    </a:xfrm>
                    <a:prstGeom prst="rect">
                      <a:avLst/>
                    </a:prstGeom>
                  </pic:spPr>
                </pic:pic>
              </a:graphicData>
            </a:graphic>
          </wp:inline>
        </w:drawing>
      </w:r>
    </w:p>
    <w:p w14:paraId="75A07D31" w14:textId="38320D9D" w:rsidR="00C31D0A" w:rsidRDefault="007D7CAF" w:rsidP="007D7CAF">
      <w:pPr>
        <w:pStyle w:val="Caption"/>
      </w:pPr>
      <w:bookmarkStart w:id="32" w:name="_Toc91412874"/>
      <w:r>
        <w:t xml:space="preserve">Hình </w:t>
      </w:r>
      <w:fldSimple w:instr=" STYLEREF 1 \s ">
        <w:r w:rsidR="0006295C">
          <w:rPr>
            <w:noProof/>
          </w:rPr>
          <w:t>3</w:t>
        </w:r>
      </w:fldSimple>
      <w:r w:rsidR="0006295C">
        <w:t>.</w:t>
      </w:r>
      <w:fldSimple w:instr=" SEQ Hình \* ARABIC \s 1 ">
        <w:r w:rsidR="0006295C">
          <w:rPr>
            <w:noProof/>
          </w:rPr>
          <w:t>3</w:t>
        </w:r>
      </w:fldSimple>
      <w:r>
        <w:t xml:space="preserve"> Hình ảnh của STM32F103C6 trong Proteus</w:t>
      </w:r>
      <w:bookmarkEnd w:id="32"/>
    </w:p>
    <w:p w14:paraId="6D43D02E" w14:textId="3A3C55E6" w:rsidR="00352AC5" w:rsidRDefault="00352AC5" w:rsidP="00352AC5">
      <w:pPr>
        <w:pStyle w:val="ListParagraph"/>
        <w:numPr>
          <w:ilvl w:val="0"/>
          <w:numId w:val="8"/>
        </w:numPr>
        <w:rPr>
          <w:b/>
        </w:rPr>
      </w:pPr>
      <w:r w:rsidRPr="00DA7BC7">
        <w:rPr>
          <w:b/>
        </w:rPr>
        <w:t>Cấ</w:t>
      </w:r>
      <w:r w:rsidR="00DA7BC7" w:rsidRPr="00DA7BC7">
        <w:rPr>
          <w:b/>
        </w:rPr>
        <w:t>u hình chân cho vi điều khiển</w:t>
      </w:r>
      <w:r w:rsidRPr="00DA7BC7">
        <w:rPr>
          <w:b/>
        </w:rPr>
        <w:t xml:space="preserve"> STM32F103C6</w:t>
      </w:r>
    </w:p>
    <w:p w14:paraId="37B83E3C" w14:textId="5CB582B5" w:rsidR="00DA7BC7" w:rsidRPr="00DA7BC7" w:rsidRDefault="00DA7BC7" w:rsidP="0089318D">
      <w:pPr>
        <w:pStyle w:val="ListParagraph"/>
        <w:ind w:left="0" w:firstLine="720"/>
      </w:pPr>
      <w:r>
        <w:t xml:space="preserve">Dưới đây là sơ đồ chân của STM32F103C6: </w:t>
      </w:r>
    </w:p>
    <w:p w14:paraId="1BB7C19C" w14:textId="77777777" w:rsidR="00352AC5" w:rsidRDefault="00352AC5" w:rsidP="00352AC5">
      <w:pPr>
        <w:pStyle w:val="ListParagraph"/>
        <w:keepNext/>
        <w:ind w:left="0"/>
        <w:jc w:val="center"/>
      </w:pPr>
      <w:r>
        <w:rPr>
          <w:noProof/>
        </w:rPr>
        <w:drawing>
          <wp:inline distT="0" distB="0" distL="0" distR="0" wp14:anchorId="01B7BABF" wp14:editId="7BAEE6D9">
            <wp:extent cx="33401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n vdk.PNG"/>
                    <pic:cNvPicPr/>
                  </pic:nvPicPr>
                  <pic:blipFill>
                    <a:blip r:embed="rId20">
                      <a:extLst>
                        <a:ext uri="{28A0092B-C50C-407E-A947-70E740481C1C}">
                          <a14:useLocalDpi xmlns:a14="http://schemas.microsoft.com/office/drawing/2010/main" val="0"/>
                        </a:ext>
                      </a:extLst>
                    </a:blip>
                    <a:stretch>
                      <a:fillRect/>
                    </a:stretch>
                  </pic:blipFill>
                  <pic:spPr>
                    <a:xfrm>
                      <a:off x="0" y="0"/>
                      <a:ext cx="3352863" cy="2983156"/>
                    </a:xfrm>
                    <a:prstGeom prst="rect">
                      <a:avLst/>
                    </a:prstGeom>
                  </pic:spPr>
                </pic:pic>
              </a:graphicData>
            </a:graphic>
          </wp:inline>
        </w:drawing>
      </w:r>
    </w:p>
    <w:p w14:paraId="1ED0D819" w14:textId="1EC1F385" w:rsidR="00352AC5" w:rsidRDefault="00352AC5" w:rsidP="00352AC5">
      <w:pPr>
        <w:pStyle w:val="Caption"/>
      </w:pPr>
      <w:bookmarkStart w:id="33" w:name="_Toc91412875"/>
      <w:r>
        <w:t xml:space="preserve">Hình </w:t>
      </w:r>
      <w:fldSimple w:instr=" STYLEREF 1 \s ">
        <w:r w:rsidR="0006295C">
          <w:rPr>
            <w:noProof/>
          </w:rPr>
          <w:t>3</w:t>
        </w:r>
      </w:fldSimple>
      <w:r w:rsidR="0006295C">
        <w:t>.</w:t>
      </w:r>
      <w:fldSimple w:instr=" SEQ Hình \* ARABIC \s 1 ">
        <w:r w:rsidR="0006295C">
          <w:rPr>
            <w:noProof/>
          </w:rPr>
          <w:t>4</w:t>
        </w:r>
      </w:fldSimple>
      <w:r>
        <w:t xml:space="preserve"> Cấu hình chân của STM32F103C6 trong STM32CubeMX</w:t>
      </w:r>
      <w:bookmarkEnd w:id="33"/>
    </w:p>
    <w:p w14:paraId="52BE675B" w14:textId="33997528" w:rsidR="00352AC5" w:rsidRDefault="00DA7BC7" w:rsidP="00F94D13">
      <w:pPr>
        <w:pStyle w:val="ListParagraph"/>
        <w:numPr>
          <w:ilvl w:val="0"/>
          <w:numId w:val="6"/>
        </w:numPr>
        <w:ind w:left="714" w:hanging="357"/>
      </w:pPr>
      <w:r>
        <w:lastRenderedPageBreak/>
        <w:softHyphen/>
      </w:r>
      <w:r>
        <w:softHyphen/>
      </w:r>
      <w:r>
        <w:softHyphen/>
      </w:r>
      <w:r w:rsidR="002D1860">
        <w:t xml:space="preserve">Các chân PA4, PA5, PA6, PA8, PA9, PA10, PA11, PA12, PB0, PB1, PB11, PB12, PB13, PB14, PB15 là các chân GPIO output có giá trị ban đầu bằng 0. </w:t>
      </w:r>
      <w:r w:rsidR="00EC67A5">
        <w:t>Vi điều khiển STM32F103C6 sẽ xuất tín hiệu điều khiển ra các chân này.</w:t>
      </w:r>
    </w:p>
    <w:p w14:paraId="76AE39BE" w14:textId="3F90C296" w:rsidR="002D1860" w:rsidRPr="00352AC5" w:rsidRDefault="002D1860" w:rsidP="00F94D13">
      <w:pPr>
        <w:pStyle w:val="ListParagraph"/>
        <w:numPr>
          <w:ilvl w:val="0"/>
          <w:numId w:val="6"/>
        </w:numPr>
        <w:ind w:left="714" w:hanging="357"/>
      </w:pPr>
      <w:r>
        <w:t>Các chân PC13, PA0, PA1, PA2, PA3 là các chân GPIO input.</w:t>
      </w:r>
      <w:r w:rsidR="00EC67A5">
        <w:t xml:space="preserve"> Vi điều khiển STM32F103C6 sẽ nhận tín hiệu điện từ các chân này.</w:t>
      </w:r>
      <w:r w:rsidR="00FA6D91">
        <w:t xml:space="preserve"> </w:t>
      </w:r>
    </w:p>
    <w:p w14:paraId="28094B39" w14:textId="32F2E7DC" w:rsidR="00CB0FE8" w:rsidRPr="00CB0FE8" w:rsidRDefault="00CB0FE8" w:rsidP="00CB0FE8">
      <w:pPr>
        <w:pStyle w:val="Heading3"/>
      </w:pPr>
      <w:bookmarkStart w:id="34" w:name="_Toc91413230"/>
      <w:r>
        <w:t>K</w:t>
      </w:r>
      <w:r w:rsidR="00DA4B3B">
        <w:t>eypad tự tạo</w:t>
      </w:r>
      <w:bookmarkEnd w:id="34"/>
    </w:p>
    <w:p w14:paraId="5C94C042" w14:textId="1740A808" w:rsidR="0003515B" w:rsidRDefault="00DA4B3B" w:rsidP="00620C90">
      <w:pPr>
        <w:ind w:firstLine="357"/>
      </w:pPr>
      <w:r>
        <w:t>Ghép nối 12 nút bấm để tạo thành một Keypad</w:t>
      </w:r>
      <w:r w:rsidR="0003515B">
        <w:t xml:space="preserve"> 4x3</w:t>
      </w:r>
      <w:r>
        <w:t xml:space="preserve">. Các nút bấm trong Keypad này tương ứng với các nút của một Keypad </w:t>
      </w:r>
      <w:r w:rsidR="0003515B">
        <w:t xml:space="preserve">4x3 </w:t>
      </w:r>
      <w:r>
        <w:t>trong thực tế.</w:t>
      </w:r>
      <w:r w:rsidR="0003515B">
        <w:t xml:space="preserve"> Kí tự đại diện cho 12 nút gồm 10 kí tự từ 0 đến 9 và hai kí tự ‘*’, ‘#’. Sinh viên sẽ sử dụng Keypad này để nhập các thông tin cần thiết và lựa chọn các chức năng của máy giao dịch giải quyết thủ tục sinh viên.</w:t>
      </w:r>
      <w:r w:rsidR="00620C90">
        <w:t xml:space="preserve"> </w:t>
      </w:r>
      <w:r w:rsidR="0003515B">
        <w:t xml:space="preserve">Dưới đây là hình ảnh của Keypad tự tạo trong Proteus: </w:t>
      </w:r>
    </w:p>
    <w:p w14:paraId="005FA584" w14:textId="77777777" w:rsidR="00DA4B3B" w:rsidRDefault="00DA4B3B" w:rsidP="00DA4B3B">
      <w:pPr>
        <w:keepNext/>
        <w:jc w:val="center"/>
      </w:pPr>
      <w:r>
        <w:rPr>
          <w:noProof/>
        </w:rPr>
        <w:drawing>
          <wp:inline distT="0" distB="0" distL="0" distR="0" wp14:anchorId="439549F4" wp14:editId="486EF874">
            <wp:extent cx="3724275"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pad.PNG"/>
                    <pic:cNvPicPr/>
                  </pic:nvPicPr>
                  <pic:blipFill>
                    <a:blip r:embed="rId21">
                      <a:extLst>
                        <a:ext uri="{28A0092B-C50C-407E-A947-70E740481C1C}">
                          <a14:useLocalDpi xmlns:a14="http://schemas.microsoft.com/office/drawing/2010/main" val="0"/>
                        </a:ext>
                      </a:extLst>
                    </a:blip>
                    <a:stretch>
                      <a:fillRect/>
                    </a:stretch>
                  </pic:blipFill>
                  <pic:spPr>
                    <a:xfrm>
                      <a:off x="0" y="0"/>
                      <a:ext cx="3724798" cy="2438742"/>
                    </a:xfrm>
                    <a:prstGeom prst="rect">
                      <a:avLst/>
                    </a:prstGeom>
                  </pic:spPr>
                </pic:pic>
              </a:graphicData>
            </a:graphic>
          </wp:inline>
        </w:drawing>
      </w:r>
    </w:p>
    <w:p w14:paraId="02970549" w14:textId="2C03122F" w:rsidR="00DA4B3B" w:rsidRDefault="00DA4B3B" w:rsidP="00DA4B3B">
      <w:pPr>
        <w:pStyle w:val="Caption"/>
      </w:pPr>
      <w:bookmarkStart w:id="35" w:name="_Toc91412876"/>
      <w:r>
        <w:t xml:space="preserve">Hình </w:t>
      </w:r>
      <w:fldSimple w:instr=" STYLEREF 1 \s ">
        <w:r w:rsidR="0006295C">
          <w:rPr>
            <w:noProof/>
          </w:rPr>
          <w:t>3</w:t>
        </w:r>
      </w:fldSimple>
      <w:r w:rsidR="0006295C">
        <w:t>.</w:t>
      </w:r>
      <w:fldSimple w:instr=" SEQ Hình \* ARABIC \s 1 ">
        <w:r w:rsidR="0006295C">
          <w:rPr>
            <w:noProof/>
          </w:rPr>
          <w:t>5</w:t>
        </w:r>
      </w:fldSimple>
      <w:r>
        <w:t xml:space="preserve"> Hình ảnh Keypad tự tạo trong Proteus</w:t>
      </w:r>
      <w:bookmarkEnd w:id="35"/>
    </w:p>
    <w:p w14:paraId="316653E1" w14:textId="0D951A67" w:rsidR="0004480C" w:rsidRPr="0004480C" w:rsidRDefault="00F02730" w:rsidP="0004480C">
      <w:pPr>
        <w:pStyle w:val="Heading3"/>
        <w:rPr>
          <w:sz w:val="24"/>
          <w:szCs w:val="18"/>
        </w:rPr>
      </w:pPr>
      <w:bookmarkStart w:id="36" w:name="_Toc91413231"/>
      <w:r>
        <w:t>Motor và mạch</w:t>
      </w:r>
      <w:r w:rsidR="0004480C">
        <w:t xml:space="preserve"> điều khiển L293D</w:t>
      </w:r>
      <w:bookmarkEnd w:id="36"/>
      <w:r w:rsidR="0004480C">
        <w:t xml:space="preserve"> </w:t>
      </w:r>
    </w:p>
    <w:p w14:paraId="1625F596" w14:textId="4B62C91C" w:rsidR="0004480C" w:rsidRDefault="0004480C" w:rsidP="0004480C">
      <w:pPr>
        <w:ind w:firstLine="357"/>
      </w:pPr>
      <w:r>
        <w:t xml:space="preserve">Hai phần tử này được dùng để đại diện cho một máy in do không có linh kiện máy in trong Proteus. </w:t>
      </w:r>
      <w:r w:rsidR="00994D1C">
        <w:t xml:space="preserve">Motor quay đại diện cho việc </w:t>
      </w:r>
      <w:r w:rsidR="005B792D">
        <w:t xml:space="preserve">máy </w:t>
      </w:r>
      <w:r w:rsidR="00994D1C">
        <w:t xml:space="preserve">in </w:t>
      </w:r>
      <w:r w:rsidR="005B792D">
        <w:t xml:space="preserve">đang in </w:t>
      </w:r>
      <w:r w:rsidR="00994D1C">
        <w:t>ra giấ</w:t>
      </w:r>
      <w:r w:rsidR="005B792D">
        <w:t>y</w:t>
      </w:r>
      <w:r w:rsidR="00994D1C">
        <w:t xml:space="preserve">. </w:t>
      </w:r>
      <w:r w:rsidR="00620C90">
        <w:t>Dưới đây là hình ả</w:t>
      </w:r>
      <w:r w:rsidR="005B792D">
        <w:t>nh M</w:t>
      </w:r>
      <w:r w:rsidR="00620C90">
        <w:t xml:space="preserve">otor trong phần mềm Proteus: </w:t>
      </w:r>
    </w:p>
    <w:p w14:paraId="0687CA8E" w14:textId="77777777" w:rsidR="00994D1C" w:rsidRDefault="00994D1C" w:rsidP="00994D1C">
      <w:pPr>
        <w:keepNext/>
        <w:jc w:val="center"/>
      </w:pPr>
      <w:r>
        <w:rPr>
          <w:noProof/>
        </w:rPr>
        <w:drawing>
          <wp:inline distT="0" distB="0" distL="0" distR="0" wp14:anchorId="008725E4" wp14:editId="583121F9">
            <wp:extent cx="1457325"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or.PNG"/>
                    <pic:cNvPicPr/>
                  </pic:nvPicPr>
                  <pic:blipFill>
                    <a:blip r:embed="rId22">
                      <a:extLst>
                        <a:ext uri="{28A0092B-C50C-407E-A947-70E740481C1C}">
                          <a14:useLocalDpi xmlns:a14="http://schemas.microsoft.com/office/drawing/2010/main" val="0"/>
                        </a:ext>
                      </a:extLst>
                    </a:blip>
                    <a:stretch>
                      <a:fillRect/>
                    </a:stretch>
                  </pic:blipFill>
                  <pic:spPr>
                    <a:xfrm>
                      <a:off x="0" y="0"/>
                      <a:ext cx="1457538" cy="1124114"/>
                    </a:xfrm>
                    <a:prstGeom prst="rect">
                      <a:avLst/>
                    </a:prstGeom>
                  </pic:spPr>
                </pic:pic>
              </a:graphicData>
            </a:graphic>
          </wp:inline>
        </w:drawing>
      </w:r>
    </w:p>
    <w:p w14:paraId="73BB657C" w14:textId="76C73602" w:rsidR="00994D1C" w:rsidRDefault="00994D1C" w:rsidP="00994D1C">
      <w:pPr>
        <w:pStyle w:val="Caption"/>
      </w:pPr>
      <w:bookmarkStart w:id="37" w:name="_Toc91412877"/>
      <w:r>
        <w:t xml:space="preserve">Hình </w:t>
      </w:r>
      <w:fldSimple w:instr=" STYLEREF 1 \s ">
        <w:r w:rsidR="0006295C">
          <w:rPr>
            <w:noProof/>
          </w:rPr>
          <w:t>3</w:t>
        </w:r>
      </w:fldSimple>
      <w:r w:rsidR="0006295C">
        <w:t>.</w:t>
      </w:r>
      <w:fldSimple w:instr=" SEQ Hình \* ARABIC \s 1 ">
        <w:r w:rsidR="0006295C">
          <w:rPr>
            <w:noProof/>
          </w:rPr>
          <w:t>6</w:t>
        </w:r>
      </w:fldSimple>
      <w:r>
        <w:t xml:space="preserve"> Hình ảnh Motor trong Proteus</w:t>
      </w:r>
      <w:bookmarkEnd w:id="37"/>
    </w:p>
    <w:p w14:paraId="14C0BF1E" w14:textId="581B0F60" w:rsidR="00994D1C" w:rsidRDefault="00604F4C" w:rsidP="00604F4C">
      <w:pPr>
        <w:ind w:firstLine="357"/>
        <w:jc w:val="left"/>
      </w:pPr>
      <w:r>
        <w:lastRenderedPageBreak/>
        <w:t>Linh kiện L293D là một mạch điều khiển độ</w:t>
      </w:r>
      <w:r w:rsidR="005B792D">
        <w:t xml:space="preserve">ng cơ dùng cho các Motor </w:t>
      </w:r>
      <w:r w:rsidR="00AF1AF7">
        <w:t xml:space="preserve">theo kiểu có thể </w:t>
      </w:r>
      <w:r w:rsidR="005B792D">
        <w:t>quay</w:t>
      </w:r>
      <w:r w:rsidR="00AF1AF7">
        <w:t xml:space="preserve"> tròn</w:t>
      </w:r>
      <w:r>
        <w:t>.</w:t>
      </w:r>
    </w:p>
    <w:p w14:paraId="2CC5EFE4" w14:textId="6BF6C53E" w:rsidR="00620C90" w:rsidRDefault="00620C90" w:rsidP="00604F4C">
      <w:pPr>
        <w:ind w:firstLine="357"/>
        <w:jc w:val="left"/>
      </w:pPr>
      <w:r>
        <w:t xml:space="preserve">Dưới đây là hình ảnh L293D trong phần mềm Proteus: </w:t>
      </w:r>
    </w:p>
    <w:p w14:paraId="2477C05A" w14:textId="6D13341E" w:rsidR="0004480C" w:rsidRDefault="0004480C" w:rsidP="0004480C">
      <w:pPr>
        <w:keepNext/>
        <w:jc w:val="center"/>
      </w:pPr>
      <w:r>
        <w:rPr>
          <w:noProof/>
        </w:rPr>
        <w:drawing>
          <wp:inline distT="0" distB="0" distL="0" distR="0" wp14:anchorId="3760577F" wp14:editId="5C546A65">
            <wp:extent cx="261620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293d.PNG"/>
                    <pic:cNvPicPr/>
                  </pic:nvPicPr>
                  <pic:blipFill>
                    <a:blip r:embed="rId23">
                      <a:extLst>
                        <a:ext uri="{28A0092B-C50C-407E-A947-70E740481C1C}">
                          <a14:useLocalDpi xmlns:a14="http://schemas.microsoft.com/office/drawing/2010/main" val="0"/>
                        </a:ext>
                      </a:extLst>
                    </a:blip>
                    <a:stretch>
                      <a:fillRect/>
                    </a:stretch>
                  </pic:blipFill>
                  <pic:spPr>
                    <a:xfrm>
                      <a:off x="0" y="0"/>
                      <a:ext cx="2616571" cy="2267271"/>
                    </a:xfrm>
                    <a:prstGeom prst="rect">
                      <a:avLst/>
                    </a:prstGeom>
                  </pic:spPr>
                </pic:pic>
              </a:graphicData>
            </a:graphic>
          </wp:inline>
        </w:drawing>
      </w:r>
    </w:p>
    <w:p w14:paraId="482629CC" w14:textId="533C7BA6" w:rsidR="0004480C" w:rsidRDefault="0004480C" w:rsidP="0004480C">
      <w:pPr>
        <w:pStyle w:val="Caption"/>
      </w:pPr>
      <w:bookmarkStart w:id="38" w:name="_Toc91412878"/>
      <w:r>
        <w:t xml:space="preserve">Hình </w:t>
      </w:r>
      <w:fldSimple w:instr=" STYLEREF 1 \s ">
        <w:r w:rsidR="0006295C">
          <w:rPr>
            <w:noProof/>
          </w:rPr>
          <w:t>3</w:t>
        </w:r>
      </w:fldSimple>
      <w:r w:rsidR="0006295C">
        <w:t>.</w:t>
      </w:r>
      <w:fldSimple w:instr=" SEQ Hình \* ARABIC \s 1 ">
        <w:r w:rsidR="0006295C">
          <w:rPr>
            <w:noProof/>
          </w:rPr>
          <w:t>7</w:t>
        </w:r>
      </w:fldSimple>
      <w:r>
        <w:t xml:space="preserve"> Hình ảnh củ</w:t>
      </w:r>
      <w:r w:rsidR="00994D1C">
        <w:t>a</w:t>
      </w:r>
      <w:r w:rsidR="00604F4C">
        <w:t xml:space="preserve"> </w:t>
      </w:r>
      <w:r>
        <w:t>L293D</w:t>
      </w:r>
      <w:r w:rsidR="00994D1C">
        <w:t xml:space="preserve"> trong Proteus</w:t>
      </w:r>
      <w:bookmarkEnd w:id="38"/>
    </w:p>
    <w:p w14:paraId="67C79434" w14:textId="656DB428" w:rsidR="007F60FE" w:rsidRPr="007F60FE" w:rsidRDefault="007F60FE" w:rsidP="007F60FE">
      <w:pPr>
        <w:pStyle w:val="Heading2"/>
      </w:pPr>
      <w:bookmarkStart w:id="39" w:name="_Toc91413232"/>
      <w:r>
        <w:t>Sơ đồ mạch hoàn chỉnh</w:t>
      </w:r>
      <w:bookmarkEnd w:id="39"/>
    </w:p>
    <w:p w14:paraId="23F9600A" w14:textId="77777777" w:rsidR="00CD791B" w:rsidRDefault="00CD791B" w:rsidP="00994D1C">
      <w:pPr>
        <w:ind w:firstLine="357"/>
      </w:pPr>
      <w:r>
        <w:t>Dưới đây là sơ đồ mạch hoàn chỉnh của máy giao dịch giải quyết thủ tục sinh viên:</w:t>
      </w:r>
    </w:p>
    <w:p w14:paraId="5B65E432" w14:textId="77777777" w:rsidR="00CD791B" w:rsidRDefault="00CD791B" w:rsidP="00CD791B">
      <w:pPr>
        <w:keepNext/>
        <w:jc w:val="center"/>
      </w:pPr>
      <w:r>
        <w:rPr>
          <w:noProof/>
        </w:rPr>
        <w:drawing>
          <wp:inline distT="0" distB="0" distL="0" distR="0" wp14:anchorId="2C17CFE5" wp14:editId="3CB7CDD5">
            <wp:extent cx="5758815" cy="408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chine circuit.PNG"/>
                    <pic:cNvPicPr/>
                  </pic:nvPicPr>
                  <pic:blipFill>
                    <a:blip r:embed="rId24">
                      <a:extLst>
                        <a:ext uri="{28A0092B-C50C-407E-A947-70E740481C1C}">
                          <a14:useLocalDpi xmlns:a14="http://schemas.microsoft.com/office/drawing/2010/main" val="0"/>
                        </a:ext>
                      </a:extLst>
                    </a:blip>
                    <a:stretch>
                      <a:fillRect/>
                    </a:stretch>
                  </pic:blipFill>
                  <pic:spPr>
                    <a:xfrm>
                      <a:off x="0" y="0"/>
                      <a:ext cx="5758815" cy="4089400"/>
                    </a:xfrm>
                    <a:prstGeom prst="rect">
                      <a:avLst/>
                    </a:prstGeom>
                  </pic:spPr>
                </pic:pic>
              </a:graphicData>
            </a:graphic>
          </wp:inline>
        </w:drawing>
      </w:r>
    </w:p>
    <w:p w14:paraId="4C15C875" w14:textId="52E4BF91" w:rsidR="00D24BE9" w:rsidRDefault="00CD791B" w:rsidP="00D24BE9">
      <w:pPr>
        <w:pStyle w:val="Caption"/>
      </w:pPr>
      <w:bookmarkStart w:id="40" w:name="_Toc91412879"/>
      <w:r>
        <w:t xml:space="preserve">Hình </w:t>
      </w:r>
      <w:fldSimple w:instr=" STYLEREF 1 \s ">
        <w:r w:rsidR="0006295C">
          <w:rPr>
            <w:noProof/>
          </w:rPr>
          <w:t>3</w:t>
        </w:r>
      </w:fldSimple>
      <w:r w:rsidR="0006295C">
        <w:t>.</w:t>
      </w:r>
      <w:fldSimple w:instr=" SEQ Hình \* ARABIC \s 1 ">
        <w:r w:rsidR="0006295C">
          <w:rPr>
            <w:noProof/>
          </w:rPr>
          <w:t>8</w:t>
        </w:r>
      </w:fldSimple>
      <w:r>
        <w:t xml:space="preserve"> Sơ đồ mạch hoàn chỉnh trong Proteus</w:t>
      </w:r>
      <w:bookmarkEnd w:id="40"/>
    </w:p>
    <w:p w14:paraId="378FBE41" w14:textId="25DF22D8" w:rsidR="00112BDD" w:rsidRDefault="00485AA4" w:rsidP="00485AA4">
      <w:pPr>
        <w:pStyle w:val="Heading3"/>
      </w:pPr>
      <w:bookmarkStart w:id="41" w:name="_Toc91413233"/>
      <w:r>
        <w:lastRenderedPageBreak/>
        <w:t>Kết nối chân giữa LCD và STM32F103C6</w:t>
      </w:r>
      <w:bookmarkEnd w:id="41"/>
    </w:p>
    <w:p w14:paraId="7C488411" w14:textId="70386C55" w:rsidR="008E767B" w:rsidRDefault="00D35D2F" w:rsidP="00D35D2F">
      <w:pPr>
        <w:pStyle w:val="ListParagraph"/>
        <w:numPr>
          <w:ilvl w:val="0"/>
          <w:numId w:val="6"/>
        </w:numPr>
        <w:ind w:left="357" w:hanging="357"/>
      </w:pPr>
      <w:r>
        <w:t xml:space="preserve">Các chân từ D0 đến D7 của LCD </w:t>
      </w:r>
      <w:r w:rsidR="008C6050">
        <w:t xml:space="preserve">ở chế độ input </w:t>
      </w:r>
      <w:r>
        <w:t>được ghép nối với các chân PB11 đến PB15, PA8 đến PA10 của STM32F103C6 tương ứng</w:t>
      </w:r>
      <w:r w:rsidR="008C6050">
        <w:t xml:space="preserve"> ở chế độ output</w:t>
      </w:r>
      <w:r>
        <w:t xml:space="preserve">. </w:t>
      </w:r>
      <w:r w:rsidR="005C3E61">
        <w:t xml:space="preserve">Khi vi điều khiển muốn LCD xuất kí tự lên màn hình, nó sẽ gửi tín hiệu điện (0 hoặc 1) ra các chân PB11 đến PB15 và PA8 đến PA10. Các chân </w:t>
      </w:r>
      <w:r w:rsidR="009764D7">
        <w:t xml:space="preserve">từ </w:t>
      </w:r>
      <w:r w:rsidR="005C3E61">
        <w:t>D0 đến D7 của LCD sẽ nhận</w:t>
      </w:r>
      <w:r w:rsidR="008C6050">
        <w:t xml:space="preserve"> </w:t>
      </w:r>
      <w:r w:rsidR="005C3E61">
        <w:t>tín hiệ</w:t>
      </w:r>
      <w:r w:rsidR="008C6050">
        <w:t>u và được đọc dưới dạng</w:t>
      </w:r>
      <w:r w:rsidR="005C3E61">
        <w:t xml:space="preserve"> một số nhị phân 8 bit có dạng D7D6D5D4D3D2D1D0. Giá trị của số nhị phân này tương ứng với một kí tự trong bảng mã ASCII. LCD sẽ </w:t>
      </w:r>
      <w:r w:rsidR="008C6050">
        <w:t xml:space="preserve">ghi giá trị </w:t>
      </w:r>
      <w:r w:rsidR="009764D7">
        <w:t xml:space="preserve">này </w:t>
      </w:r>
      <w:r w:rsidR="008C6050">
        <w:t xml:space="preserve">vào bộ nhớ và </w:t>
      </w:r>
      <w:r w:rsidR="005C3E61">
        <w:t>xuất kí tự</w:t>
      </w:r>
      <w:r w:rsidR="008C6050">
        <w:t xml:space="preserve"> </w:t>
      </w:r>
      <w:r w:rsidR="005C3E61">
        <w:t xml:space="preserve">lên màn hình. </w:t>
      </w:r>
    </w:p>
    <w:p w14:paraId="0DF81FC3" w14:textId="21AD95B0" w:rsidR="005C3E61" w:rsidRDefault="008C6050" w:rsidP="009E1170">
      <w:pPr>
        <w:pStyle w:val="ListParagraph"/>
        <w:numPr>
          <w:ilvl w:val="0"/>
          <w:numId w:val="6"/>
        </w:numPr>
        <w:ind w:left="357" w:hanging="357"/>
      </w:pPr>
      <w:r>
        <w:t>Chân RS của LCD ở chế độ input được ghép nối với chân PA</w:t>
      </w:r>
      <w:r w:rsidR="009E1170">
        <w:t xml:space="preserve">12 của STM32F103C6 ở chế độ output. Khi </w:t>
      </w:r>
      <w:r w:rsidR="00863C18">
        <w:t xml:space="preserve">vi </w:t>
      </w:r>
      <w:r w:rsidR="009E1170">
        <w:t>điều khiển muốn gử</w:t>
      </w:r>
      <w:r w:rsidR="00863C18">
        <w:t>i L</w:t>
      </w:r>
      <w:r w:rsidR="009E1170">
        <w:t>ệnh điều khiển LCD</w:t>
      </w:r>
      <w:r w:rsidR="00863C18">
        <w:t xml:space="preserve"> thì xuất ra chân PA12 mức 0 (RS =</w:t>
      </w:r>
      <w:r w:rsidR="00373E77">
        <w:t xml:space="preserve"> </w:t>
      </w:r>
      <w:r w:rsidR="00863C18">
        <w:t>0), nếu muốn ghi dữ liệu vào bộ nhớ</w:t>
      </w:r>
      <w:r w:rsidR="009E1170">
        <w:t xml:space="preserve"> </w:t>
      </w:r>
      <w:r w:rsidR="00863C18">
        <w:t>LCD thì xuất ra chân PA12 mức 1 (RS = 1).</w:t>
      </w:r>
      <w:r w:rsidR="00D45882">
        <w:t xml:space="preserve"> </w:t>
      </w:r>
    </w:p>
    <w:p w14:paraId="71FE5A43" w14:textId="79E54457" w:rsidR="009E1170" w:rsidRPr="009E1170" w:rsidRDefault="009E1170" w:rsidP="009E1170">
      <w:pPr>
        <w:pStyle w:val="ListParagraph"/>
        <w:numPr>
          <w:ilvl w:val="0"/>
          <w:numId w:val="6"/>
        </w:numPr>
        <w:ind w:left="357" w:hanging="357"/>
      </w:pPr>
      <w:r>
        <w:t xml:space="preserve">Chân E của LCD ở chế độ input được ghép nối với chân PA11 của STM32F103C6 ở chế độ output. </w:t>
      </w:r>
      <w:r w:rsidR="00863C18">
        <w:t xml:space="preserve">Vi điều khiển </w:t>
      </w:r>
      <w:r w:rsidR="000047CD">
        <w:t xml:space="preserve">chốt dữ liệu vào LCD bằng cách </w:t>
      </w:r>
      <w:r w:rsidR="00863C18">
        <w:t>xuất ra chân PA11 mứ</w:t>
      </w:r>
      <w:r w:rsidR="000047CD">
        <w:t>c 1 (E = 1)</w:t>
      </w:r>
      <w:r w:rsidRPr="009E1170">
        <w:t>, sau đó lại nhả về 0</w:t>
      </w:r>
      <w:r w:rsidR="00373E77">
        <w:t xml:space="preserve"> (E = 0)</w:t>
      </w:r>
      <w:r w:rsidR="00863C18">
        <w:t>.</w:t>
      </w:r>
      <w:r w:rsidR="00D45882">
        <w:t xml:space="preserve"> </w:t>
      </w:r>
    </w:p>
    <w:p w14:paraId="0505F974" w14:textId="342A4DC6" w:rsidR="009E1170" w:rsidRPr="008E767B" w:rsidRDefault="00436392" w:rsidP="00436392">
      <w:pPr>
        <w:pStyle w:val="ListParagraph"/>
        <w:numPr>
          <w:ilvl w:val="0"/>
          <w:numId w:val="6"/>
        </w:numPr>
        <w:ind w:left="357" w:hanging="357"/>
      </w:pPr>
      <w:r>
        <w:t>Do khi lập trình hệ thống chỉ ghi dữ liệu lên LCD nên chân RW của LCD luôn được nối với đất hay bằng 0.</w:t>
      </w:r>
      <w:r w:rsidR="009A0AFF">
        <w:t xml:space="preserve"> Chân VSS nối đất và chân VDD nối nguồn.</w:t>
      </w:r>
      <w:r w:rsidR="00D45882">
        <w:t xml:space="preserve"> </w:t>
      </w:r>
    </w:p>
    <w:p w14:paraId="68D4F887" w14:textId="3D58F407" w:rsidR="00604F4C" w:rsidRDefault="00472561" w:rsidP="00472561">
      <w:pPr>
        <w:pStyle w:val="Heading3"/>
      </w:pPr>
      <w:bookmarkStart w:id="42" w:name="_Toc91413234"/>
      <w:r>
        <w:t>Kết nối chân giữa Keypad và STM32F103C6</w:t>
      </w:r>
      <w:bookmarkEnd w:id="42"/>
    </w:p>
    <w:p w14:paraId="18967781" w14:textId="4895C8E5" w:rsidR="00D45882" w:rsidRDefault="00373E77" w:rsidP="00D45882">
      <w:pPr>
        <w:pStyle w:val="ListParagraph"/>
        <w:numPr>
          <w:ilvl w:val="0"/>
          <w:numId w:val="6"/>
        </w:numPr>
        <w:ind w:left="357" w:hanging="357"/>
        <w:contextualSpacing w:val="0"/>
      </w:pPr>
      <w:r>
        <w:t>Các chân 1, 2,</w:t>
      </w:r>
      <w:r w:rsidR="00DC50E3">
        <w:t xml:space="preserve"> 3 của Keypad ở chế độ input được ghép nối vớ</w:t>
      </w:r>
      <w:r>
        <w:t>i các chân PA4, PB5,</w:t>
      </w:r>
      <w:r w:rsidR="00DC50E3">
        <w:t xml:space="preserve"> PA6 của STM32F103C6 tương ứng ở chế độ</w:t>
      </w:r>
      <w:r w:rsidR="00F316DD">
        <w:t xml:space="preserve"> output. Các chân </w:t>
      </w:r>
      <w:r>
        <w:t>A</w:t>
      </w:r>
      <w:r w:rsidR="00F316DD">
        <w:t xml:space="preserve">, B, C, </w:t>
      </w:r>
      <w:r>
        <w:t>D</w:t>
      </w:r>
      <w:r w:rsidR="00DC50E3">
        <w:t xml:space="preserve"> của LCD ở chế độ output được ghép nối với các chân từ PA0 đến PA3 của STM32F103C6 tương ứng ở chế độ input.</w:t>
      </w:r>
    </w:p>
    <w:p w14:paraId="5E439C56" w14:textId="24DEA76A" w:rsidR="00057E30" w:rsidRDefault="00AA1801" w:rsidP="00D45882">
      <w:pPr>
        <w:pStyle w:val="ListParagraph"/>
        <w:numPr>
          <w:ilvl w:val="0"/>
          <w:numId w:val="6"/>
        </w:numPr>
        <w:ind w:left="357" w:hanging="357"/>
        <w:contextualSpacing w:val="0"/>
      </w:pPr>
      <w:r>
        <w:t xml:space="preserve">Vi điều khiển kiểm tra xem nút nào trên Keypad được nhấn như sau: </w:t>
      </w:r>
    </w:p>
    <w:p w14:paraId="0CC95DAF" w14:textId="35BABACA" w:rsidR="00AA1801" w:rsidRDefault="00AA1801" w:rsidP="00AA1801">
      <w:pPr>
        <w:pStyle w:val="ListParagraph"/>
        <w:ind w:left="357"/>
        <w:contextualSpacing w:val="0"/>
      </w:pPr>
      <w:r>
        <w:t xml:space="preserve">+ Ban đầu, vi điều khiển xuất ra các chân PA4, PA5, PA6 mức 1. </w:t>
      </w:r>
    </w:p>
    <w:p w14:paraId="4720330F" w14:textId="2EE7856D" w:rsidR="00AA1801" w:rsidRDefault="00AA1801" w:rsidP="00AA1801">
      <w:pPr>
        <w:pStyle w:val="ListParagraph"/>
        <w:ind w:left="357"/>
        <w:contextualSpacing w:val="0"/>
      </w:pPr>
      <w:r>
        <w:t xml:space="preserve">+ Tiếp theo, vi điều khiển lần lượt xuất ra các chân trên mức 0. </w:t>
      </w:r>
    </w:p>
    <w:p w14:paraId="1FDD0DEE" w14:textId="138D8F76" w:rsidR="00AA1801" w:rsidRDefault="00AA1801" w:rsidP="00AA1801">
      <w:pPr>
        <w:pStyle w:val="ListParagraph"/>
        <w:ind w:left="357"/>
        <w:contextualSpacing w:val="0"/>
      </w:pPr>
      <w:r>
        <w:t>+ Nếu có nút được nhấn thì một trong các chân từ PA0 đến PA3 sẽ</w:t>
      </w:r>
      <w:r w:rsidR="00F316DD">
        <w:t xml:space="preserve"> nhận được tín hiệu</w:t>
      </w:r>
      <w:r>
        <w:t xml:space="preserve"> mức 0 vì khi nhấn nút, hai chân của vi điều khiển sẽ nối liền với nhau. </w:t>
      </w:r>
    </w:p>
    <w:p w14:paraId="34EF940C" w14:textId="75DE9AC7" w:rsidR="00AA1801" w:rsidRPr="00D45882" w:rsidRDefault="00AA1801" w:rsidP="00AA1801">
      <w:pPr>
        <w:pStyle w:val="ListParagraph"/>
        <w:ind w:left="357"/>
        <w:contextualSpacing w:val="0"/>
      </w:pPr>
      <w:r>
        <w:t>+ Kiểm tra xem cặp chân nào cùng có mức 0, vi điều khiển sẽ xác đị</w:t>
      </w:r>
      <w:r w:rsidR="00F316DD">
        <w:t>nh</w:t>
      </w:r>
      <w:r>
        <w:t xml:space="preserve"> nút được nhấn tương ứng. </w:t>
      </w:r>
      <w:r w:rsidRPr="00AA1801">
        <w:t>Quá trì</w:t>
      </w:r>
      <w:r w:rsidR="00324DB7">
        <w:t>nh kiểm tra</w:t>
      </w:r>
      <w:r w:rsidRPr="00AA1801">
        <w:t xml:space="preserve"> phả</w:t>
      </w:r>
      <w:r w:rsidR="00F316DD">
        <w:t>i x</w:t>
      </w:r>
      <w:r w:rsidRPr="00AA1801">
        <w:t>ảy ra rất nhanh, để có thể kiểm tra được tất cả các nút trong thời gian nhấn và thả ra.</w:t>
      </w:r>
    </w:p>
    <w:p w14:paraId="0DD8CCA2" w14:textId="3BFEAD49" w:rsidR="00472561" w:rsidRDefault="00472561" w:rsidP="00472561">
      <w:pPr>
        <w:pStyle w:val="Heading3"/>
      </w:pPr>
      <w:bookmarkStart w:id="43" w:name="_Toc91413235"/>
      <w:r>
        <w:lastRenderedPageBreak/>
        <w:t>Kết nối chân giữa L293D và STM32F103C6</w:t>
      </w:r>
      <w:bookmarkEnd w:id="43"/>
    </w:p>
    <w:p w14:paraId="344AA3F6" w14:textId="5A2A31C9" w:rsidR="00D45882" w:rsidRDefault="002C3A80" w:rsidP="00F967BB">
      <w:pPr>
        <w:pStyle w:val="ListParagraph"/>
        <w:numPr>
          <w:ilvl w:val="0"/>
          <w:numId w:val="6"/>
        </w:numPr>
        <w:ind w:left="357" w:hanging="357"/>
      </w:pPr>
      <w:r>
        <w:t>Hai chân IN1, IN2 của L293D ở chế độ input được ghép nối với hai chân PB0, PB1 của STM32F103C6 tương ứng ở chế độ output. Tín hiệu từ hai chân input IN1, IN2 sẽ được truyền đến hai chân output OUT1, OUT2 của L293D tương ứng. Khi vi điều khiển muố</w:t>
      </w:r>
      <w:r w:rsidR="00C449F2">
        <w:t>n làm M</w:t>
      </w:r>
      <w:r>
        <w:t xml:space="preserve">otor quay, nó sẽ xuất ra chân PB0 mức 1, PB1 mức 0 hoặc ngược lại. </w:t>
      </w:r>
    </w:p>
    <w:p w14:paraId="50D546C5" w14:textId="4D394BAC" w:rsidR="00C007E7" w:rsidRPr="00D45882" w:rsidRDefault="00C007E7" w:rsidP="00F967BB">
      <w:pPr>
        <w:pStyle w:val="ListParagraph"/>
        <w:numPr>
          <w:ilvl w:val="0"/>
          <w:numId w:val="6"/>
        </w:numPr>
        <w:ind w:left="357" w:hanging="357"/>
      </w:pPr>
      <w:r>
        <w:t xml:space="preserve">Chân EN1 của L293D nối với nguồn </w:t>
      </w:r>
      <w:r w:rsidR="00C449F2">
        <w:t xml:space="preserve">để </w:t>
      </w:r>
      <w:r>
        <w:t>cho phép hai chân IN1, IN2 nhận tín hiệu vào. Chân GND nối đấ</w:t>
      </w:r>
      <w:r w:rsidR="00C449F2">
        <w:t>t, chân VSS và</w:t>
      </w:r>
      <w:r>
        <w:t xml:space="preserve"> VS nối nguồn.</w:t>
      </w:r>
    </w:p>
    <w:p w14:paraId="1ED4D987" w14:textId="0A79D1A7" w:rsidR="00472561" w:rsidRPr="00472561" w:rsidRDefault="00472561" w:rsidP="00472561">
      <w:pPr>
        <w:pStyle w:val="Heading3"/>
      </w:pPr>
      <w:bookmarkStart w:id="44" w:name="_Toc91413236"/>
      <w:r>
        <w:t>Kết nối chân giữ</w:t>
      </w:r>
      <w:r w:rsidR="00C449F2">
        <w:t>a L293D và M</w:t>
      </w:r>
      <w:r>
        <w:t>otor</w:t>
      </w:r>
      <w:bookmarkEnd w:id="44"/>
    </w:p>
    <w:p w14:paraId="288293F5" w14:textId="73DEFE57" w:rsidR="00D24BE9" w:rsidRPr="00D24BE9" w:rsidRDefault="002C3A80" w:rsidP="00F41A15">
      <w:pPr>
        <w:pStyle w:val="ListParagraph"/>
        <w:numPr>
          <w:ilvl w:val="0"/>
          <w:numId w:val="6"/>
        </w:numPr>
        <w:ind w:left="357" w:hanging="357"/>
      </w:pPr>
      <w:r>
        <w:t>Hai chân OUT1, OUT2 của L293D ở chế độ output được ghép nối với hai chân input củ</w:t>
      </w:r>
      <w:r w:rsidR="00D530BE">
        <w:t>a M</w:t>
      </w:r>
      <w:r>
        <w:t>otor. Motor sẽ quay khi hai chân</w:t>
      </w:r>
      <w:r w:rsidR="00C007E7">
        <w:t xml:space="preserve"> đầu vào</w:t>
      </w:r>
      <w:r>
        <w:t xml:space="preserve"> củ</w:t>
      </w:r>
      <w:r w:rsidR="001E10CA">
        <w:t>a M</w:t>
      </w:r>
      <w:r>
        <w:t xml:space="preserve">otor khác mức </w:t>
      </w:r>
      <w:r w:rsidR="00C007E7">
        <w:t>điện áp. Lúc đó, chân OUT1 ở mức 1, chân OUT2 ở mức 0 hoặc ngược lại.</w:t>
      </w:r>
    </w:p>
    <w:p w14:paraId="72B360A0" w14:textId="479FE01F" w:rsidR="00DA4B3B" w:rsidRDefault="00DA4B3B" w:rsidP="005F1F5E">
      <w:pPr>
        <w:jc w:val="left"/>
        <w:rPr>
          <w:sz w:val="24"/>
          <w:szCs w:val="18"/>
        </w:rPr>
      </w:pPr>
      <w:r>
        <w:br w:type="page"/>
      </w:r>
    </w:p>
    <w:p w14:paraId="455A50BF" w14:textId="17367CD7" w:rsidR="00DA4B3B" w:rsidRDefault="00145734" w:rsidP="00145734">
      <w:pPr>
        <w:pStyle w:val="Heading1"/>
      </w:pPr>
      <w:bookmarkStart w:id="45" w:name="_Toc91413237"/>
      <w:r>
        <w:lastRenderedPageBreak/>
        <w:t>PHÁT TRIỂN PHẦN MỀM HỆ THỐNG</w:t>
      </w:r>
      <w:bookmarkEnd w:id="45"/>
    </w:p>
    <w:p w14:paraId="206013E8" w14:textId="7093690A" w:rsidR="00040AA3" w:rsidRPr="00040AA3" w:rsidRDefault="00A82671" w:rsidP="00027A1F">
      <w:pPr>
        <w:pStyle w:val="ListParagraph"/>
        <w:ind w:left="0" w:firstLine="357"/>
        <w:contextualSpacing w:val="0"/>
      </w:pPr>
      <w:r>
        <w:t xml:space="preserve">Để hệ thống hoạt động được thì </w:t>
      </w:r>
      <w:r w:rsidR="00027A1F">
        <w:t>hệ thống cần có</w:t>
      </w:r>
      <w:r>
        <w:t xml:space="preserve"> một chương trình điều khiể</w:t>
      </w:r>
      <w:r w:rsidR="00027A1F">
        <w:t xml:space="preserve">n và </w:t>
      </w:r>
      <w:r>
        <w:t xml:space="preserve">chương trình đó </w:t>
      </w:r>
      <w:r w:rsidR="00027A1F">
        <w:t xml:space="preserve">phải được nạp </w:t>
      </w:r>
      <w:r>
        <w:t>vào vi điều khiể</w:t>
      </w:r>
      <w:r w:rsidR="006F2518">
        <w:t>n</w:t>
      </w:r>
      <w:r w:rsidR="00027A1F">
        <w:t>. Chương trình điều khiển máy giao dịch giải quyết thủ tục sinh viên được viế</w:t>
      </w:r>
      <w:r w:rsidR="001276D7">
        <w:t>t trên</w:t>
      </w:r>
      <w:r w:rsidR="00027A1F">
        <w:t xml:space="preserve"> phần mềm KeilC uVision5 và được biên dịch ra file có đuôi .hex. File này được dùng để nạp cho vi điều khiể</w:t>
      </w:r>
      <w:r w:rsidR="0084165F">
        <w:t>n STM32. Chương 4</w:t>
      </w:r>
      <w:r w:rsidR="00027A1F">
        <w:t xml:space="preserve"> trình bày về thuật toán sử dụng trong lập trình chương trình điều khiển hệ thống và giải thích chức năng của các hàm chính được sử dụng trong chương trình. Mã nguồn của hệ thống </w:t>
      </w:r>
      <w:r w:rsidR="00C31818">
        <w:t xml:space="preserve">được lưu trữ trên Github, </w:t>
      </w:r>
      <w:r w:rsidR="00027A1F">
        <w:t xml:space="preserve">đường dẫn </w:t>
      </w:r>
      <w:r w:rsidR="00C31818">
        <w:t xml:space="preserve">đến mã nguồn được trích dẫn </w:t>
      </w:r>
      <w:r w:rsidR="00027A1F">
        <w:t>trong phần Phụ Lục.</w:t>
      </w:r>
      <w:r w:rsidR="00631E31">
        <w:t xml:space="preserve"> </w:t>
      </w:r>
    </w:p>
    <w:p w14:paraId="69E85C8F" w14:textId="6EB1615B" w:rsidR="00134CBC" w:rsidRDefault="00F75BB5" w:rsidP="00277C27">
      <w:pPr>
        <w:pStyle w:val="Heading2"/>
      </w:pPr>
      <w:bookmarkStart w:id="46" w:name="_Toc91413238"/>
      <w:r>
        <w:t>Giới thiệu về phần mềm KeilC uVision5</w:t>
      </w:r>
      <w:bookmarkEnd w:id="46"/>
    </w:p>
    <w:p w14:paraId="25F0DCF7" w14:textId="088B7360" w:rsidR="00B835F7" w:rsidRPr="00B835F7" w:rsidRDefault="004A3D5C" w:rsidP="004A3D5C">
      <w:pPr>
        <w:ind w:firstLine="357"/>
      </w:pPr>
      <w:r>
        <w:t>KeilC</w:t>
      </w:r>
      <w:r w:rsidRPr="004A3D5C">
        <w:t xml:space="preserve"> là một phần mềm hỗ trợ cho người dùng trong việc lập trình cho vi điều khiển các dòng khác n</w:t>
      </w:r>
      <w:r w:rsidR="00F11E91">
        <w:t>hau (Atmel, AVR, ST, ...). Keil</w:t>
      </w:r>
      <w:r w:rsidRPr="004A3D5C">
        <w:t>C giúp người dùng soạn thảo và biên dịch chương trình C hay cả assembly thành ngôn ngữ máy để nạp vào vi điều khiển giúp tương tác giữa vi điều khiển và người lập trình.</w:t>
      </w:r>
    </w:p>
    <w:p w14:paraId="50AB0CBC" w14:textId="5A58066A" w:rsidR="00F75BB5" w:rsidRDefault="003D6577" w:rsidP="00F75BB5">
      <w:pPr>
        <w:pStyle w:val="Heading2"/>
      </w:pPr>
      <w:bookmarkStart w:id="47" w:name="_Toc91413239"/>
      <w:r>
        <w:t>Lưu đồ t</w:t>
      </w:r>
      <w:r w:rsidR="00F75BB5">
        <w:t>huậ</w:t>
      </w:r>
      <w:r>
        <w:t>t toán</w:t>
      </w:r>
      <w:r w:rsidR="0020248E">
        <w:t xml:space="preserve"> trong</w:t>
      </w:r>
      <w:r>
        <w:t xml:space="preserve"> </w:t>
      </w:r>
      <w:r w:rsidR="0020248E">
        <w:t xml:space="preserve">lập trình </w:t>
      </w:r>
      <w:r w:rsidR="00F75BB5">
        <w:t>hệ thống</w:t>
      </w:r>
      <w:bookmarkEnd w:id="47"/>
    </w:p>
    <w:p w14:paraId="7DFAEF24" w14:textId="11E148B6" w:rsidR="006F2518" w:rsidRPr="006F2518" w:rsidRDefault="006F2518" w:rsidP="006F2518">
      <w:pPr>
        <w:ind w:firstLine="357"/>
      </w:pPr>
      <w:r>
        <w:t xml:space="preserve">Dưới đây là phần đầu tiên của lưu đồ thuật toán: </w:t>
      </w:r>
    </w:p>
    <w:p w14:paraId="10402106" w14:textId="77777777" w:rsidR="00D758FF" w:rsidRDefault="00D758FF" w:rsidP="00D758FF">
      <w:pPr>
        <w:keepNext/>
        <w:jc w:val="center"/>
      </w:pPr>
      <w:r>
        <w:rPr>
          <w:noProof/>
        </w:rPr>
        <w:drawing>
          <wp:inline distT="0" distB="0" distL="0" distR="0" wp14:anchorId="02243441" wp14:editId="1FF9CAE4">
            <wp:extent cx="5758815"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p1.PNG"/>
                    <pic:cNvPicPr/>
                  </pic:nvPicPr>
                  <pic:blipFill>
                    <a:blip r:embed="rId25">
                      <a:extLst>
                        <a:ext uri="{28A0092B-C50C-407E-A947-70E740481C1C}">
                          <a14:useLocalDpi xmlns:a14="http://schemas.microsoft.com/office/drawing/2010/main" val="0"/>
                        </a:ext>
                      </a:extLst>
                    </a:blip>
                    <a:stretch>
                      <a:fillRect/>
                    </a:stretch>
                  </pic:blipFill>
                  <pic:spPr>
                    <a:xfrm>
                      <a:off x="0" y="0"/>
                      <a:ext cx="5758815" cy="3162300"/>
                    </a:xfrm>
                    <a:prstGeom prst="rect">
                      <a:avLst/>
                    </a:prstGeom>
                  </pic:spPr>
                </pic:pic>
              </a:graphicData>
            </a:graphic>
          </wp:inline>
        </w:drawing>
      </w:r>
    </w:p>
    <w:p w14:paraId="36DE053D" w14:textId="7BA67BF3" w:rsidR="00B835F7" w:rsidRDefault="00D758FF" w:rsidP="00D758FF">
      <w:pPr>
        <w:pStyle w:val="Caption"/>
      </w:pPr>
      <w:bookmarkStart w:id="48" w:name="_Toc91412880"/>
      <w:r>
        <w:t xml:space="preserve">Hình </w:t>
      </w:r>
      <w:fldSimple w:instr=" STYLEREF 1 \s ">
        <w:r w:rsidR="0006295C">
          <w:rPr>
            <w:noProof/>
          </w:rPr>
          <w:t>4</w:t>
        </w:r>
      </w:fldSimple>
      <w:r w:rsidR="0006295C">
        <w:t>.</w:t>
      </w:r>
      <w:fldSimple w:instr=" SEQ Hình \* ARABIC \s 1 ">
        <w:r w:rsidR="0006295C">
          <w:rPr>
            <w:noProof/>
          </w:rPr>
          <w:t>1</w:t>
        </w:r>
      </w:fldSimple>
      <w:r>
        <w:t xml:space="preserve"> Lưu đồ thuật toán phần 1</w:t>
      </w:r>
      <w:bookmarkEnd w:id="48"/>
    </w:p>
    <w:p w14:paraId="3CCBBC4E" w14:textId="1473A2F8" w:rsidR="006F2518" w:rsidRPr="006F2518" w:rsidRDefault="00DE5642" w:rsidP="00DE5642">
      <w:pPr>
        <w:ind w:firstLine="357"/>
      </w:pPr>
      <w:r>
        <w:lastRenderedPageBreak/>
        <w:t>Dưới đây là phần thứ hai của lưu đồ thuật toán:</w:t>
      </w:r>
    </w:p>
    <w:p w14:paraId="420958D2" w14:textId="77777777" w:rsidR="00D758FF" w:rsidRDefault="00D758FF" w:rsidP="00D758FF">
      <w:pPr>
        <w:keepNext/>
        <w:jc w:val="center"/>
      </w:pPr>
      <w:r>
        <w:rPr>
          <w:noProof/>
        </w:rPr>
        <w:drawing>
          <wp:inline distT="0" distB="0" distL="0" distR="0" wp14:anchorId="201589C6" wp14:editId="6E415D37">
            <wp:extent cx="5758815"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 p2.PNG"/>
                    <pic:cNvPicPr/>
                  </pic:nvPicPr>
                  <pic:blipFill>
                    <a:blip r:embed="rId26">
                      <a:extLst>
                        <a:ext uri="{28A0092B-C50C-407E-A947-70E740481C1C}">
                          <a14:useLocalDpi xmlns:a14="http://schemas.microsoft.com/office/drawing/2010/main" val="0"/>
                        </a:ext>
                      </a:extLst>
                    </a:blip>
                    <a:stretch>
                      <a:fillRect/>
                    </a:stretch>
                  </pic:blipFill>
                  <pic:spPr>
                    <a:xfrm>
                      <a:off x="0" y="0"/>
                      <a:ext cx="5758815" cy="3771900"/>
                    </a:xfrm>
                    <a:prstGeom prst="rect">
                      <a:avLst/>
                    </a:prstGeom>
                  </pic:spPr>
                </pic:pic>
              </a:graphicData>
            </a:graphic>
          </wp:inline>
        </w:drawing>
      </w:r>
    </w:p>
    <w:p w14:paraId="770131AC" w14:textId="6BA3E350" w:rsidR="00D758FF" w:rsidRDefault="00D758FF" w:rsidP="00D758FF">
      <w:pPr>
        <w:pStyle w:val="Caption"/>
      </w:pPr>
      <w:bookmarkStart w:id="49" w:name="_Toc91412881"/>
      <w:r>
        <w:t xml:space="preserve">Hình </w:t>
      </w:r>
      <w:fldSimple w:instr=" STYLEREF 1 \s ">
        <w:r w:rsidR="0006295C">
          <w:rPr>
            <w:noProof/>
          </w:rPr>
          <w:t>4</w:t>
        </w:r>
      </w:fldSimple>
      <w:r w:rsidR="0006295C">
        <w:t>.</w:t>
      </w:r>
      <w:fldSimple w:instr=" SEQ Hình \* ARABIC \s 1 ">
        <w:r w:rsidR="0006295C">
          <w:rPr>
            <w:noProof/>
          </w:rPr>
          <w:t>2</w:t>
        </w:r>
      </w:fldSimple>
      <w:r>
        <w:t xml:space="preserve"> Lưu đồ thuật toán phần 2</w:t>
      </w:r>
      <w:bookmarkEnd w:id="49"/>
    </w:p>
    <w:p w14:paraId="6625E3DF" w14:textId="11CB314B" w:rsidR="00D758FF" w:rsidRPr="00DE5642" w:rsidRDefault="00DE5642" w:rsidP="00DE5642">
      <w:pPr>
        <w:pStyle w:val="Caption"/>
        <w:spacing w:line="288" w:lineRule="auto"/>
        <w:ind w:firstLine="357"/>
        <w:jc w:val="both"/>
        <w:rPr>
          <w:b w:val="0"/>
        </w:rPr>
      </w:pPr>
      <w:r w:rsidRPr="00DE5642">
        <w:rPr>
          <w:b w:val="0"/>
        </w:rPr>
        <w:t>Dưới đây là phầ</w:t>
      </w:r>
      <w:r>
        <w:rPr>
          <w:b w:val="0"/>
        </w:rPr>
        <w:t>n thứ ba</w:t>
      </w:r>
      <w:r w:rsidRPr="00DE5642">
        <w:rPr>
          <w:b w:val="0"/>
        </w:rPr>
        <w:t xml:space="preserve"> của lưu đồ thuật toán:</w:t>
      </w:r>
    </w:p>
    <w:p w14:paraId="742C7035" w14:textId="77777777" w:rsidR="00D758FF" w:rsidRDefault="00D758FF" w:rsidP="00D758FF">
      <w:pPr>
        <w:keepNext/>
        <w:jc w:val="center"/>
      </w:pPr>
      <w:r>
        <w:rPr>
          <w:noProof/>
        </w:rPr>
        <w:drawing>
          <wp:inline distT="0" distB="0" distL="0" distR="0" wp14:anchorId="59D1D735" wp14:editId="46C235BD">
            <wp:extent cx="5758815" cy="360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 p3.PNG"/>
                    <pic:cNvPicPr/>
                  </pic:nvPicPr>
                  <pic:blipFill>
                    <a:blip r:embed="rId27">
                      <a:extLst>
                        <a:ext uri="{28A0092B-C50C-407E-A947-70E740481C1C}">
                          <a14:useLocalDpi xmlns:a14="http://schemas.microsoft.com/office/drawing/2010/main" val="0"/>
                        </a:ext>
                      </a:extLst>
                    </a:blip>
                    <a:stretch>
                      <a:fillRect/>
                    </a:stretch>
                  </pic:blipFill>
                  <pic:spPr>
                    <a:xfrm>
                      <a:off x="0" y="0"/>
                      <a:ext cx="5758815" cy="3606800"/>
                    </a:xfrm>
                    <a:prstGeom prst="rect">
                      <a:avLst/>
                    </a:prstGeom>
                  </pic:spPr>
                </pic:pic>
              </a:graphicData>
            </a:graphic>
          </wp:inline>
        </w:drawing>
      </w:r>
    </w:p>
    <w:p w14:paraId="0D97F15B" w14:textId="79FA04D3" w:rsidR="00DE5642" w:rsidRPr="00DE5642" w:rsidRDefault="00D758FF" w:rsidP="007860DA">
      <w:pPr>
        <w:pStyle w:val="Caption"/>
      </w:pPr>
      <w:bookmarkStart w:id="50" w:name="_Toc91412882"/>
      <w:r>
        <w:t xml:space="preserve">Hình </w:t>
      </w:r>
      <w:fldSimple w:instr=" STYLEREF 1 \s ">
        <w:r w:rsidR="0006295C">
          <w:rPr>
            <w:noProof/>
          </w:rPr>
          <w:t>4</w:t>
        </w:r>
      </w:fldSimple>
      <w:r w:rsidR="0006295C">
        <w:t>.</w:t>
      </w:r>
      <w:fldSimple w:instr=" SEQ Hình \* ARABIC \s 1 ">
        <w:r w:rsidR="0006295C">
          <w:rPr>
            <w:noProof/>
          </w:rPr>
          <w:t>3</w:t>
        </w:r>
      </w:fldSimple>
      <w:r>
        <w:t xml:space="preserve"> Lưu đồ thuật toán phần 3</w:t>
      </w:r>
      <w:bookmarkEnd w:id="50"/>
    </w:p>
    <w:p w14:paraId="745848EE" w14:textId="25ADDD59" w:rsidR="00D758FF" w:rsidRPr="00DE5642" w:rsidRDefault="00DE5642" w:rsidP="00D07BE2">
      <w:pPr>
        <w:pStyle w:val="Caption"/>
        <w:ind w:firstLine="357"/>
        <w:jc w:val="both"/>
        <w:rPr>
          <w:b w:val="0"/>
        </w:rPr>
      </w:pPr>
      <w:r w:rsidRPr="00DE5642">
        <w:rPr>
          <w:b w:val="0"/>
        </w:rPr>
        <w:lastRenderedPageBreak/>
        <w:t>Dưới đây là phầ</w:t>
      </w:r>
      <w:r w:rsidR="0084165F">
        <w:rPr>
          <w:b w:val="0"/>
        </w:rPr>
        <w:t>n cuối</w:t>
      </w:r>
      <w:r w:rsidRPr="00DE5642">
        <w:rPr>
          <w:b w:val="0"/>
        </w:rPr>
        <w:t xml:space="preserve"> của lưu đồ thuật toán:</w:t>
      </w:r>
    </w:p>
    <w:p w14:paraId="40D9BE8A" w14:textId="77777777" w:rsidR="00D758FF" w:rsidRDefault="00D758FF" w:rsidP="00D758FF">
      <w:pPr>
        <w:keepNext/>
        <w:jc w:val="center"/>
      </w:pPr>
      <w:r>
        <w:rPr>
          <w:noProof/>
        </w:rPr>
        <w:drawing>
          <wp:inline distT="0" distB="0" distL="0" distR="0" wp14:anchorId="0E97AD1E" wp14:editId="101717B8">
            <wp:extent cx="5758815"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 p4.PNG"/>
                    <pic:cNvPicPr/>
                  </pic:nvPicPr>
                  <pic:blipFill>
                    <a:blip r:embed="rId28">
                      <a:extLst>
                        <a:ext uri="{28A0092B-C50C-407E-A947-70E740481C1C}">
                          <a14:useLocalDpi xmlns:a14="http://schemas.microsoft.com/office/drawing/2010/main" val="0"/>
                        </a:ext>
                      </a:extLst>
                    </a:blip>
                    <a:stretch>
                      <a:fillRect/>
                    </a:stretch>
                  </pic:blipFill>
                  <pic:spPr>
                    <a:xfrm>
                      <a:off x="0" y="0"/>
                      <a:ext cx="5758815" cy="3429000"/>
                    </a:xfrm>
                    <a:prstGeom prst="rect">
                      <a:avLst/>
                    </a:prstGeom>
                  </pic:spPr>
                </pic:pic>
              </a:graphicData>
            </a:graphic>
          </wp:inline>
        </w:drawing>
      </w:r>
    </w:p>
    <w:p w14:paraId="29506A6A" w14:textId="7D849D84" w:rsidR="00D758FF" w:rsidRDefault="00D758FF" w:rsidP="00BD50F2">
      <w:pPr>
        <w:pStyle w:val="Caption"/>
      </w:pPr>
      <w:bookmarkStart w:id="51" w:name="_Toc91412883"/>
      <w:r>
        <w:t xml:space="preserve">Hình </w:t>
      </w:r>
      <w:fldSimple w:instr=" STYLEREF 1 \s ">
        <w:r w:rsidR="0006295C">
          <w:rPr>
            <w:noProof/>
          </w:rPr>
          <w:t>4</w:t>
        </w:r>
      </w:fldSimple>
      <w:r w:rsidR="0006295C">
        <w:t>.</w:t>
      </w:r>
      <w:fldSimple w:instr=" SEQ Hình \* ARABIC \s 1 ">
        <w:r w:rsidR="0006295C">
          <w:rPr>
            <w:noProof/>
          </w:rPr>
          <w:t>4</w:t>
        </w:r>
      </w:fldSimple>
      <w:r>
        <w:t xml:space="preserve"> Lưu đồ thuật toán phầ</w:t>
      </w:r>
      <w:r w:rsidR="0084165F">
        <w:t>n cuối</w:t>
      </w:r>
      <w:bookmarkEnd w:id="51"/>
    </w:p>
    <w:p w14:paraId="715B0B8E" w14:textId="01CD4D59" w:rsidR="00340D40" w:rsidRDefault="00340D40" w:rsidP="00340D40">
      <w:pPr>
        <w:pStyle w:val="ListParagraph"/>
        <w:numPr>
          <w:ilvl w:val="0"/>
          <w:numId w:val="8"/>
        </w:numPr>
        <w:rPr>
          <w:b/>
        </w:rPr>
      </w:pPr>
      <w:r w:rsidRPr="00340D40">
        <w:rPr>
          <w:b/>
        </w:rPr>
        <w:t>Giải thích về hai biến k và count</w:t>
      </w:r>
    </w:p>
    <w:p w14:paraId="3C1CFE3D" w14:textId="63FD9F9B" w:rsidR="00340D40" w:rsidRPr="00340D40" w:rsidRDefault="00340D40" w:rsidP="00340D40">
      <w:pPr>
        <w:pStyle w:val="ListParagraph"/>
        <w:numPr>
          <w:ilvl w:val="0"/>
          <w:numId w:val="13"/>
        </w:numPr>
        <w:ind w:left="714" w:hanging="357"/>
        <w:contextualSpacing w:val="0"/>
      </w:pPr>
      <w:r w:rsidRPr="00340D40">
        <w:t>k là một giá trị trong bàn phím Keypad. Mỗi giá trị k tương ứng với một chức năng, một lý do, một mục đích, … mà sinh viên được phép lựa chọn trong hệ thống bằng các</w:t>
      </w:r>
      <w:r w:rsidR="007860DA">
        <w:t>h</w:t>
      </w:r>
      <w:r w:rsidRPr="00340D40">
        <w:t xml:space="preserve"> nhấn phím của Keypad.</w:t>
      </w:r>
    </w:p>
    <w:p w14:paraId="2254EB62" w14:textId="0DF75256" w:rsidR="00340D40" w:rsidRPr="00340D40" w:rsidRDefault="00340D40" w:rsidP="00340D40">
      <w:pPr>
        <w:pStyle w:val="ListParagraph"/>
        <w:numPr>
          <w:ilvl w:val="0"/>
          <w:numId w:val="13"/>
        </w:numPr>
        <w:ind w:left="714" w:hanging="357"/>
        <w:contextualSpacing w:val="0"/>
      </w:pPr>
      <w:r w:rsidRPr="00340D40">
        <w:t>count là số lớp mà sinh viên đã đăng ký trên hệ thống. Mỗi khi sinh viên đăng ký</w:t>
      </w:r>
      <w:r>
        <w:t xml:space="preserve"> một</w:t>
      </w:r>
      <w:r w:rsidRPr="00340D40">
        <w:t xml:space="preserve"> lớp thành công thì count sẽ tăng lên 1.</w:t>
      </w:r>
    </w:p>
    <w:p w14:paraId="43A2ABDE" w14:textId="22DC2DD4" w:rsidR="00F75BB5" w:rsidRDefault="00F75BB5" w:rsidP="00F75BB5">
      <w:pPr>
        <w:pStyle w:val="Heading2"/>
      </w:pPr>
      <w:bookmarkStart w:id="52" w:name="_Toc91413240"/>
      <w:r>
        <w:t>C</w:t>
      </w:r>
      <w:r w:rsidR="00382C6F">
        <w:t>ác hàm</w:t>
      </w:r>
      <w:r>
        <w:t xml:space="preserve"> </w:t>
      </w:r>
      <w:r w:rsidR="000428A5">
        <w:t xml:space="preserve">chính </w:t>
      </w:r>
      <w:r>
        <w:t>sử dụng trong lập trình hệ thống</w:t>
      </w:r>
      <w:bookmarkEnd w:id="52"/>
    </w:p>
    <w:p w14:paraId="114E9917" w14:textId="2DCC1C80" w:rsidR="000428A5" w:rsidRPr="00D758FF" w:rsidRDefault="000428A5" w:rsidP="00D758FF">
      <w:pPr>
        <w:pStyle w:val="ListParagraph"/>
        <w:numPr>
          <w:ilvl w:val="0"/>
          <w:numId w:val="8"/>
        </w:numPr>
        <w:ind w:left="714" w:hanging="357"/>
        <w:contextualSpacing w:val="0"/>
        <w:rPr>
          <w:b/>
        </w:rPr>
      </w:pPr>
      <w:r w:rsidRPr="00D758FF">
        <w:rPr>
          <w:b/>
        </w:rPr>
        <w:t xml:space="preserve">Các hàm được xây dựng sẵn </w:t>
      </w:r>
    </w:p>
    <w:p w14:paraId="5E367901" w14:textId="1BDE9813" w:rsidR="009E02BD" w:rsidRDefault="009E02BD" w:rsidP="00D758FF">
      <w:pPr>
        <w:pStyle w:val="ListParagraph"/>
        <w:numPr>
          <w:ilvl w:val="0"/>
          <w:numId w:val="11"/>
        </w:numPr>
        <w:ind w:left="714" w:hanging="357"/>
        <w:contextualSpacing w:val="0"/>
      </w:pPr>
      <w:r>
        <w:t>void HAL_Delay(uint32_t Delay): Hàm này làm trễ việc thực thi chương trình trong một khoảng thời gian nhất định. Nó chứa tham số Delay chỉ thời gian cần làm trễ, thời gian được tính theo đơn vị ms.</w:t>
      </w:r>
    </w:p>
    <w:p w14:paraId="6ACD03E3" w14:textId="22CC90B8" w:rsidR="009E02BD" w:rsidRDefault="009E02BD" w:rsidP="00D758FF">
      <w:pPr>
        <w:pStyle w:val="ListParagraph"/>
        <w:numPr>
          <w:ilvl w:val="0"/>
          <w:numId w:val="11"/>
        </w:numPr>
        <w:ind w:left="714" w:hanging="357"/>
        <w:contextualSpacing w:val="0"/>
      </w:pPr>
      <w:r>
        <w:t>GPIO_PinState HAL_GPIO_ReadPin(GPIO_TypeDef *GPIOx, uint16_t GPIO_Pin): Hàm này trả về trạng thái (mức cao hoặc mức thấp) tại một chân của vi điều khiển. Tham số GPIOx chỉ ra chân được kiểm tra thuộc nhóm chân vào ra nào của vi điều khiển (x có thể là A, B hoặc C). Tham số GPIO_Pin chỉ một chân vào ra cụ thể của vi điều khiển phải thuộc nhóm chân ở trên.</w:t>
      </w:r>
    </w:p>
    <w:p w14:paraId="7EE37B02" w14:textId="77777777" w:rsidR="00DE5642" w:rsidRDefault="009E02BD" w:rsidP="00DE5642">
      <w:pPr>
        <w:pStyle w:val="ListParagraph"/>
        <w:numPr>
          <w:ilvl w:val="0"/>
          <w:numId w:val="11"/>
        </w:numPr>
        <w:ind w:left="714" w:hanging="357"/>
        <w:contextualSpacing w:val="0"/>
      </w:pPr>
      <w:r>
        <w:lastRenderedPageBreak/>
        <w:t>void HAL_GPIO_WritePin(GPIO_TypeDef *GPIOx, uint16_t GPIO_Pin, GPIO_PinState PinState): Hàm này thiết lập trạ</w:t>
      </w:r>
      <w:r w:rsidR="00BD50F2">
        <w:t xml:space="preserve">ng thái (cao hoặc thấp) </w:t>
      </w:r>
      <w:r>
        <w:t>cho một chân của vi điều khiển. Tham số GPIOx chỉ ra chân được kiểm tra thuộc nhóm chân vào ra nào của vi điều khiển (x có thể là A, B hoặc C). Tham số GPIO_Pin chỉ một chân vào ra cụ thể của vi điều khiển phải thuộc nhóm chân ở trên. Tham số PinState chỉ trạng thái cần thiết lập cho chân vi điều khiển.</w:t>
      </w:r>
    </w:p>
    <w:p w14:paraId="5DAC9C82" w14:textId="19878419" w:rsidR="009E02BD" w:rsidRPr="00B835F7" w:rsidRDefault="000428A5" w:rsidP="00DE5642">
      <w:pPr>
        <w:pStyle w:val="ListParagraph"/>
        <w:numPr>
          <w:ilvl w:val="0"/>
          <w:numId w:val="11"/>
        </w:numPr>
        <w:ind w:left="714" w:hanging="357"/>
        <w:contextualSpacing w:val="0"/>
      </w:pPr>
      <w:r>
        <w:t xml:space="preserve">int strcmp(char * str1, char * str2): Hàm này </w:t>
      </w:r>
      <w:r w:rsidRPr="000428A5">
        <w:t>được sử dụng để so sánh 2 chuỗi</w:t>
      </w:r>
      <w:r w:rsidR="0003737A">
        <w:t xml:space="preserve"> là str1 và str2</w:t>
      </w:r>
      <w:r w:rsidRPr="000428A5">
        <w:t xml:space="preserve">. Nếu hàm strcmp(str1, str2) trả về 0 thì 2 chuỗi bằng nhau, </w:t>
      </w:r>
      <w:r>
        <w:t xml:space="preserve">trả về </w:t>
      </w:r>
      <w:r w:rsidRPr="000428A5">
        <w:t>lớn hơn 0 thì chuỗi str1 lớn hơn chuỗ</w:t>
      </w:r>
      <w:r>
        <w:t>i str2 và trả về</w:t>
      </w:r>
      <w:r w:rsidRPr="000428A5">
        <w:t xml:space="preserve"> nhỏ hơn 0 thì chuỗi str1 nhỏ hơn </w:t>
      </w:r>
      <w:r w:rsidR="00B7469F">
        <w:t xml:space="preserve">chuỗi </w:t>
      </w:r>
      <w:r w:rsidRPr="000428A5">
        <w:t>str2.</w:t>
      </w:r>
    </w:p>
    <w:p w14:paraId="240AA2A3" w14:textId="741C67DF" w:rsidR="00F75BB5" w:rsidRDefault="00D758FF" w:rsidP="00D758FF">
      <w:pPr>
        <w:pStyle w:val="ListParagraph"/>
        <w:numPr>
          <w:ilvl w:val="0"/>
          <w:numId w:val="8"/>
        </w:numPr>
        <w:ind w:left="714" w:hanging="357"/>
        <w:contextualSpacing w:val="0"/>
        <w:rPr>
          <w:b/>
        </w:rPr>
      </w:pPr>
      <w:r w:rsidRPr="00D758FF">
        <w:rPr>
          <w:b/>
        </w:rPr>
        <w:t>Các hàm tự tạo</w:t>
      </w:r>
    </w:p>
    <w:p w14:paraId="26DF78C6" w14:textId="7077C437" w:rsidR="00842B93" w:rsidRDefault="00842B93" w:rsidP="00C97629">
      <w:pPr>
        <w:pStyle w:val="ListParagraph"/>
        <w:numPr>
          <w:ilvl w:val="0"/>
          <w:numId w:val="12"/>
        </w:numPr>
        <w:ind w:left="714" w:hanging="357"/>
        <w:contextualSpacing w:val="0"/>
      </w:pPr>
      <w:r>
        <w:t>void CLCD_SetCursor(CLCD_Name* L</w:t>
      </w:r>
      <w:r w:rsidR="0003737A">
        <w:t xml:space="preserve">CD, uint8_t Xpos, uint8_t YPos): </w:t>
      </w:r>
      <w:r w:rsidR="00B7469F">
        <w:t>Hàm này dùng để đặt vị trí của một kí tự hoặc vị trí bắt đầu của một chuỗi trên màn hình LCD</w:t>
      </w:r>
      <w:r w:rsidR="00B9178F">
        <w:t>. Tham số Xpos là vị trí theo cột có giá trị từ 0 đến 19, tham số Ypos là vị trí theo hàng có giá trị từ 0 đến 3.</w:t>
      </w:r>
      <w:r w:rsidR="004A527A">
        <w:t xml:space="preserve"> </w:t>
      </w:r>
      <w:r w:rsidR="0041407A">
        <w:t>Tham số LCD đại diện cho một màn hình LCD, nó chỉ ra màn hình LCD nào đang được sử dụng và chứa các thuộc tính của màn hình LCD đó.</w:t>
      </w:r>
    </w:p>
    <w:p w14:paraId="66291779" w14:textId="04EAA54C" w:rsidR="00842B93" w:rsidRDefault="00842B93" w:rsidP="00C97629">
      <w:pPr>
        <w:pStyle w:val="ListParagraph"/>
        <w:numPr>
          <w:ilvl w:val="0"/>
          <w:numId w:val="12"/>
        </w:numPr>
        <w:ind w:left="714" w:hanging="357"/>
        <w:contextualSpacing w:val="0"/>
      </w:pPr>
      <w:r>
        <w:t>void CLCD_WriteChar(</w:t>
      </w:r>
      <w:r w:rsidR="0003737A">
        <w:t xml:space="preserve">CLCD_Name* LCD, char character): </w:t>
      </w:r>
      <w:r w:rsidR="00B9178F">
        <w:t>Hàm này dùng để hiển thị một kí tự lên màn hình LCD. Tham số character đại diện cho một kí tự bất kì.</w:t>
      </w:r>
      <w:r w:rsidR="0041407A">
        <w:t xml:space="preserve"> Tham số LCD tương tự như trong hàm </w:t>
      </w:r>
      <w:r w:rsidR="00B25DE6">
        <w:t>CLCD_SetCursor().</w:t>
      </w:r>
    </w:p>
    <w:p w14:paraId="51766B1A" w14:textId="29E25092" w:rsidR="00842B93" w:rsidRDefault="00842B93" w:rsidP="00B9178F">
      <w:pPr>
        <w:pStyle w:val="ListParagraph"/>
        <w:numPr>
          <w:ilvl w:val="0"/>
          <w:numId w:val="12"/>
        </w:numPr>
        <w:ind w:left="714" w:hanging="357"/>
        <w:contextualSpacing w:val="0"/>
      </w:pPr>
      <w:r>
        <w:t>void CLCD_WriteStrin</w:t>
      </w:r>
      <w:r w:rsidR="0003737A">
        <w:t xml:space="preserve">g(CLCD_Name* LCD, char *String): </w:t>
      </w:r>
      <w:r w:rsidR="00B9178F">
        <w:t>Hàm này dùng để hiển thị một chuỗi kí tự lên màn hình LCD. Tham số String đại diện cho một chuỗi kí tự.</w:t>
      </w:r>
      <w:r w:rsidR="00B25DE6">
        <w:t xml:space="preserve"> Tham số LCD tương tự như trong hàm CLCD_SetCursor().</w:t>
      </w:r>
    </w:p>
    <w:p w14:paraId="141645D2" w14:textId="326D8A1E" w:rsidR="00842B93" w:rsidRDefault="0003737A" w:rsidP="00C97629">
      <w:pPr>
        <w:pStyle w:val="ListParagraph"/>
        <w:numPr>
          <w:ilvl w:val="0"/>
          <w:numId w:val="12"/>
        </w:numPr>
        <w:ind w:left="714" w:hanging="357"/>
        <w:contextualSpacing w:val="0"/>
      </w:pPr>
      <w:r>
        <w:t>void CLCD_Clear(CLCD_Name* LCD): Hàm này được dùng để xóa toàn bộ kí tự trên màn hình LCD.</w:t>
      </w:r>
      <w:r w:rsidR="00B7469F">
        <w:t xml:space="preserve"> </w:t>
      </w:r>
      <w:r w:rsidR="00B25DE6">
        <w:t>Tham số LCD tương tự như trong hàm CLCD_SetCursor().</w:t>
      </w:r>
    </w:p>
    <w:p w14:paraId="78B70514" w14:textId="1C12AE45" w:rsidR="00842B93" w:rsidRDefault="00842B93" w:rsidP="00C97629">
      <w:pPr>
        <w:pStyle w:val="ListParagraph"/>
        <w:numPr>
          <w:ilvl w:val="0"/>
          <w:numId w:val="12"/>
        </w:numPr>
        <w:ind w:left="714" w:hanging="357"/>
        <w:contextualSpacing w:val="0"/>
      </w:pPr>
      <w:r>
        <w:t>void C</w:t>
      </w:r>
      <w:r w:rsidR="0003737A">
        <w:t>LCD_CursorOn(CLCD_Name* LCD): Hàm này được dùng để hiển thị dấu gạch dưới trên màn hình LCD, nó đại diện cho vị trí của kí tự tiếp theo sẽ được hiển thị.</w:t>
      </w:r>
      <w:r w:rsidR="00B25DE6">
        <w:t xml:space="preserve"> Tham số LCD tương tự như trong hàm CLCD_SetCursor().</w:t>
      </w:r>
    </w:p>
    <w:p w14:paraId="78648A21" w14:textId="12F82B30" w:rsidR="00842B93" w:rsidRDefault="00842B93" w:rsidP="00C97629">
      <w:pPr>
        <w:pStyle w:val="ListParagraph"/>
        <w:numPr>
          <w:ilvl w:val="0"/>
          <w:numId w:val="12"/>
        </w:numPr>
        <w:ind w:left="714" w:hanging="357"/>
        <w:contextualSpacing w:val="0"/>
      </w:pPr>
      <w:r>
        <w:lastRenderedPageBreak/>
        <w:t>void</w:t>
      </w:r>
      <w:r w:rsidR="0003737A">
        <w:t xml:space="preserve"> CLCD_CursorOff(CLCD_Name* LCD): Hàm này được dùng để ẩn dấu gạch dưới trên màn hình LCD.</w:t>
      </w:r>
      <w:r w:rsidR="00B25DE6">
        <w:t xml:space="preserve"> Tham số LCD tương tự như trong hàm CLCD_SetCursor().</w:t>
      </w:r>
    </w:p>
    <w:p w14:paraId="7905E7F9" w14:textId="51B65955" w:rsidR="00835D65" w:rsidRDefault="00842B93" w:rsidP="00027A1F">
      <w:pPr>
        <w:pStyle w:val="ListParagraph"/>
        <w:numPr>
          <w:ilvl w:val="0"/>
          <w:numId w:val="12"/>
        </w:numPr>
        <w:ind w:left="714" w:hanging="357"/>
        <w:contextualSpacing w:val="0"/>
      </w:pPr>
      <w:r>
        <w:t>char KEYPAD3</w:t>
      </w:r>
      <w:r w:rsidR="00B9178F">
        <w:t xml:space="preserve">X4_Readkey(KEYPAD_Name* KEYPAD): </w:t>
      </w:r>
      <w:r w:rsidR="005062F9">
        <w:t xml:space="preserve">Hàm này được dùng để đọc một giá trị tương ứng với nút mà người dùng nhấn trên bàn phím Keypad. </w:t>
      </w:r>
      <w:r w:rsidR="00B25DE6">
        <w:t>Tham số KEYPAD đại diện cho một bàn phím Keypad, nó chỉ ra bàn phím Keypad nào đang được sử dụng và chứa các thuộc tính của bàn phím Keypad đó.</w:t>
      </w:r>
    </w:p>
    <w:p w14:paraId="5B8DE353" w14:textId="77777777" w:rsidR="00835D65" w:rsidRDefault="00835D65">
      <w:pPr>
        <w:spacing w:before="0" w:after="200" w:line="276" w:lineRule="auto"/>
        <w:jc w:val="left"/>
      </w:pPr>
      <w:r>
        <w:br w:type="page"/>
      </w:r>
    </w:p>
    <w:p w14:paraId="2186F6CA" w14:textId="5A43FF90" w:rsidR="00040AA3" w:rsidRDefault="00835D65" w:rsidP="00835D65">
      <w:pPr>
        <w:pStyle w:val="Heading1"/>
      </w:pPr>
      <w:bookmarkStart w:id="53" w:name="_Toc91413241"/>
      <w:r>
        <w:lastRenderedPageBreak/>
        <w:t>KẾT QUẢ</w:t>
      </w:r>
      <w:r w:rsidR="00A828D5">
        <w:t xml:space="preserve"> THỬ NGHIỆM</w:t>
      </w:r>
      <w:bookmarkEnd w:id="53"/>
    </w:p>
    <w:p w14:paraId="7DB024DB" w14:textId="5BB35457" w:rsidR="007E7664" w:rsidRPr="007E7664" w:rsidRDefault="007E7664" w:rsidP="007E7664">
      <w:pPr>
        <w:ind w:firstLine="357"/>
      </w:pPr>
      <w:r>
        <w:t xml:space="preserve">Chương 5 trình bày kết quả mô phỏng máy giao dịch giải quyết thủ tục sinh viên dưới dạng hình ảnh. </w:t>
      </w:r>
      <w:r w:rsidR="00174031">
        <w:t>Các hình ảnh mô phỏng đượ</w:t>
      </w:r>
      <w:r w:rsidR="007860DA">
        <w:t>c chia ra theo</w:t>
      </w:r>
      <w:r w:rsidR="00174031">
        <w:t xml:space="preserve"> từng chức năng trong hệ thống. </w:t>
      </w:r>
      <w:r>
        <w:t xml:space="preserve">Kết quả mô phỏng này được lấy từ việc mô phỏng máy giao dịch </w:t>
      </w:r>
      <w:r w:rsidR="007860DA">
        <w:t xml:space="preserve">giải quyết thủ tục sinh viên </w:t>
      </w:r>
      <w:r>
        <w:t xml:space="preserve">trên phần mềm Proteus. </w:t>
      </w:r>
    </w:p>
    <w:p w14:paraId="477680DD" w14:textId="79B532C5" w:rsidR="007B238D" w:rsidRDefault="00A828D5" w:rsidP="00A828D5">
      <w:pPr>
        <w:pStyle w:val="Heading2"/>
      </w:pPr>
      <w:bookmarkStart w:id="54" w:name="_Toc91413242"/>
      <w:r>
        <w:t>Kết quả mô phỏng chức năng Đăng nhập</w:t>
      </w:r>
      <w:bookmarkEnd w:id="54"/>
    </w:p>
    <w:p w14:paraId="37699672" w14:textId="1E91A974" w:rsidR="00A828D5" w:rsidRDefault="00A828D5" w:rsidP="00A828D5">
      <w:pPr>
        <w:pStyle w:val="ListParagraph"/>
        <w:numPr>
          <w:ilvl w:val="0"/>
          <w:numId w:val="12"/>
        </w:numPr>
        <w:ind w:left="714" w:hanging="357"/>
        <w:contextualSpacing w:val="0"/>
      </w:pPr>
      <w:r>
        <w:t>Giao diện bắt đầu giữ nguyên cho đế</w:t>
      </w:r>
      <w:r w:rsidR="008B6BE9">
        <w:t>n khi nút xác nhận được nhấn</w:t>
      </w:r>
      <w:r>
        <w:t>.</w:t>
      </w:r>
    </w:p>
    <w:p w14:paraId="6122ECF3" w14:textId="77777777" w:rsidR="00A828D5" w:rsidRDefault="00A828D5" w:rsidP="00CE6BDE">
      <w:pPr>
        <w:pStyle w:val="ListParagraph"/>
        <w:keepNext/>
        <w:ind w:left="0"/>
        <w:contextualSpacing w:val="0"/>
        <w:jc w:val="center"/>
      </w:pPr>
      <w:r>
        <w:rPr>
          <w:noProof/>
        </w:rPr>
        <w:drawing>
          <wp:inline distT="0" distB="0" distL="0" distR="0" wp14:anchorId="67FFD3FB" wp14:editId="77AD9DA8">
            <wp:extent cx="3727450"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PNG"/>
                    <pic:cNvPicPr/>
                  </pic:nvPicPr>
                  <pic:blipFill>
                    <a:blip r:embed="rId29">
                      <a:extLst>
                        <a:ext uri="{28A0092B-C50C-407E-A947-70E740481C1C}">
                          <a14:useLocalDpi xmlns:a14="http://schemas.microsoft.com/office/drawing/2010/main" val="0"/>
                        </a:ext>
                      </a:extLst>
                    </a:blip>
                    <a:stretch>
                      <a:fillRect/>
                    </a:stretch>
                  </pic:blipFill>
                  <pic:spPr>
                    <a:xfrm>
                      <a:off x="0" y="0"/>
                      <a:ext cx="3727980" cy="1301935"/>
                    </a:xfrm>
                    <a:prstGeom prst="rect">
                      <a:avLst/>
                    </a:prstGeom>
                  </pic:spPr>
                </pic:pic>
              </a:graphicData>
            </a:graphic>
          </wp:inline>
        </w:drawing>
      </w:r>
    </w:p>
    <w:p w14:paraId="411FD6D5" w14:textId="3072066E" w:rsidR="00A828D5" w:rsidRDefault="00A828D5" w:rsidP="00DE4026">
      <w:pPr>
        <w:pStyle w:val="Caption"/>
      </w:pPr>
      <w:bookmarkStart w:id="55" w:name="_Toc91412884"/>
      <w:r>
        <w:t xml:space="preserve">Hình </w:t>
      </w:r>
      <w:fldSimple w:instr=" STYLEREF 1 \s ">
        <w:r w:rsidR="0006295C">
          <w:rPr>
            <w:noProof/>
          </w:rPr>
          <w:t>5</w:t>
        </w:r>
      </w:fldSimple>
      <w:r w:rsidR="0006295C">
        <w:t>.</w:t>
      </w:r>
      <w:fldSimple w:instr=" SEQ Hình \* ARABIC \s 1 ">
        <w:r w:rsidR="0006295C">
          <w:rPr>
            <w:noProof/>
          </w:rPr>
          <w:t>1</w:t>
        </w:r>
      </w:fldSimple>
      <w:r w:rsidR="00DE4026">
        <w:t xml:space="preserve"> </w:t>
      </w:r>
      <w:r w:rsidR="00CE6BDE">
        <w:t>Giao diện bắt đầu</w:t>
      </w:r>
      <w:bookmarkEnd w:id="55"/>
    </w:p>
    <w:p w14:paraId="5DF5C392" w14:textId="6E7BDA11" w:rsidR="00A828D5" w:rsidRDefault="00A828D5" w:rsidP="008B6BE9">
      <w:pPr>
        <w:pStyle w:val="ListParagraph"/>
        <w:numPr>
          <w:ilvl w:val="0"/>
          <w:numId w:val="12"/>
        </w:numPr>
        <w:ind w:left="714" w:hanging="357"/>
      </w:pPr>
      <w:r>
        <w:t>Giao diện đăng nhập cho phép nhập tài khoản và mật khẩu</w:t>
      </w:r>
      <w:r w:rsidR="00E6731F">
        <w:t>.</w:t>
      </w:r>
    </w:p>
    <w:p w14:paraId="2D92702F" w14:textId="77777777" w:rsidR="00A828D5" w:rsidRDefault="00A828D5" w:rsidP="00CE6BDE">
      <w:pPr>
        <w:pStyle w:val="ListParagraph"/>
        <w:keepNext/>
        <w:ind w:left="0"/>
        <w:jc w:val="center"/>
      </w:pPr>
      <w:r>
        <w:rPr>
          <w:noProof/>
        </w:rPr>
        <w:drawing>
          <wp:inline distT="0" distB="0" distL="0" distR="0" wp14:anchorId="1BA64E45" wp14:editId="4B3F148C">
            <wp:extent cx="3759200" cy="156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ss.PNG"/>
                    <pic:cNvPicPr/>
                  </pic:nvPicPr>
                  <pic:blipFill>
                    <a:blip r:embed="rId30">
                      <a:extLst>
                        <a:ext uri="{28A0092B-C50C-407E-A947-70E740481C1C}">
                          <a14:useLocalDpi xmlns:a14="http://schemas.microsoft.com/office/drawing/2010/main" val="0"/>
                        </a:ext>
                      </a:extLst>
                    </a:blip>
                    <a:stretch>
                      <a:fillRect/>
                    </a:stretch>
                  </pic:blipFill>
                  <pic:spPr>
                    <a:xfrm>
                      <a:off x="0" y="0"/>
                      <a:ext cx="3759749" cy="1568679"/>
                    </a:xfrm>
                    <a:prstGeom prst="rect">
                      <a:avLst/>
                    </a:prstGeom>
                  </pic:spPr>
                </pic:pic>
              </a:graphicData>
            </a:graphic>
          </wp:inline>
        </w:drawing>
      </w:r>
    </w:p>
    <w:p w14:paraId="50D1962A" w14:textId="6AC8E8BA" w:rsidR="00A828D5" w:rsidRPr="00CE6BDE" w:rsidRDefault="00A828D5" w:rsidP="00CE6BDE">
      <w:pPr>
        <w:pStyle w:val="Caption"/>
      </w:pPr>
      <w:bookmarkStart w:id="56" w:name="_Toc91412885"/>
      <w:r>
        <w:t xml:space="preserve">Hình </w:t>
      </w:r>
      <w:fldSimple w:instr=" STYLEREF 1 \s ">
        <w:r w:rsidR="0006295C">
          <w:rPr>
            <w:noProof/>
          </w:rPr>
          <w:t>5</w:t>
        </w:r>
      </w:fldSimple>
      <w:r w:rsidR="0006295C">
        <w:t>.</w:t>
      </w:r>
      <w:fldSimple w:instr=" SEQ Hình \* ARABIC \s 1 ">
        <w:r w:rsidR="0006295C">
          <w:rPr>
            <w:noProof/>
          </w:rPr>
          <w:t>2</w:t>
        </w:r>
      </w:fldSimple>
      <w:r w:rsidR="00CE6BDE" w:rsidRPr="00CE6BDE">
        <w:t xml:space="preserve"> </w:t>
      </w:r>
      <w:r w:rsidR="00CE6BDE">
        <w:t>Giao diệ</w:t>
      </w:r>
      <w:r w:rsidR="00E340F1">
        <w:t>n đăng nhập</w:t>
      </w:r>
      <w:bookmarkEnd w:id="56"/>
    </w:p>
    <w:p w14:paraId="056DC642" w14:textId="2DBEED00" w:rsidR="0006295C" w:rsidRDefault="0006295C" w:rsidP="008B6BE9">
      <w:pPr>
        <w:pStyle w:val="ListParagraph"/>
        <w:numPr>
          <w:ilvl w:val="0"/>
          <w:numId w:val="12"/>
        </w:numPr>
        <w:ind w:left="714" w:hanging="357"/>
      </w:pPr>
      <w:r>
        <w:t>Giao diện thông báo đăng nhập không thành công</w:t>
      </w:r>
      <w:r w:rsidR="005830F9">
        <w:t>.</w:t>
      </w:r>
    </w:p>
    <w:p w14:paraId="1A691D34" w14:textId="77777777" w:rsidR="0006295C" w:rsidRDefault="0006295C" w:rsidP="00CE6BDE">
      <w:pPr>
        <w:pStyle w:val="ListParagraph"/>
        <w:keepNext/>
        <w:ind w:left="0"/>
        <w:jc w:val="center"/>
      </w:pPr>
      <w:r>
        <w:rPr>
          <w:noProof/>
        </w:rPr>
        <w:drawing>
          <wp:inline distT="0" distB="0" distL="0" distR="0" wp14:anchorId="1FCCBEA3" wp14:editId="41661AA0">
            <wp:extent cx="3613150" cy="1555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correct pass.PNG"/>
                    <pic:cNvPicPr/>
                  </pic:nvPicPr>
                  <pic:blipFill>
                    <a:blip r:embed="rId31">
                      <a:extLst>
                        <a:ext uri="{28A0092B-C50C-407E-A947-70E740481C1C}">
                          <a14:useLocalDpi xmlns:a14="http://schemas.microsoft.com/office/drawing/2010/main" val="0"/>
                        </a:ext>
                      </a:extLst>
                    </a:blip>
                    <a:stretch>
                      <a:fillRect/>
                    </a:stretch>
                  </pic:blipFill>
                  <pic:spPr>
                    <a:xfrm>
                      <a:off x="0" y="0"/>
                      <a:ext cx="3613689" cy="1555982"/>
                    </a:xfrm>
                    <a:prstGeom prst="rect">
                      <a:avLst/>
                    </a:prstGeom>
                  </pic:spPr>
                </pic:pic>
              </a:graphicData>
            </a:graphic>
          </wp:inline>
        </w:drawing>
      </w:r>
    </w:p>
    <w:p w14:paraId="26EA8E8E" w14:textId="5564862F" w:rsidR="0006295C" w:rsidRPr="0006295C" w:rsidRDefault="0006295C" w:rsidP="00CE6BDE">
      <w:pPr>
        <w:pStyle w:val="Caption"/>
      </w:pPr>
      <w:bookmarkStart w:id="57" w:name="_Toc91412886"/>
      <w:r>
        <w:t xml:space="preserve">Hình </w:t>
      </w:r>
      <w:fldSimple w:instr=" STYLEREF 1 \s ">
        <w:r>
          <w:rPr>
            <w:noProof/>
          </w:rPr>
          <w:t>5</w:t>
        </w:r>
      </w:fldSimple>
      <w:r>
        <w:t>.</w:t>
      </w:r>
      <w:fldSimple w:instr=" SEQ Hình \* ARABIC \s 1 ">
        <w:r>
          <w:rPr>
            <w:noProof/>
          </w:rPr>
          <w:t>3</w:t>
        </w:r>
      </w:fldSimple>
      <w:r w:rsidR="00CE6BDE" w:rsidRPr="00CE6BDE">
        <w:t xml:space="preserve"> </w:t>
      </w:r>
      <w:r w:rsidR="00CE6BDE">
        <w:t>Giao diệ</w:t>
      </w:r>
      <w:r w:rsidR="00E340F1">
        <w:t>n lỗi đăng nhập</w:t>
      </w:r>
      <w:bookmarkEnd w:id="57"/>
    </w:p>
    <w:p w14:paraId="00431EDF" w14:textId="7C5FF295" w:rsidR="00A828D5" w:rsidRDefault="00A828D5" w:rsidP="008B6BE9">
      <w:pPr>
        <w:pStyle w:val="ListParagraph"/>
        <w:numPr>
          <w:ilvl w:val="0"/>
          <w:numId w:val="12"/>
        </w:numPr>
        <w:ind w:left="714" w:hanging="357"/>
      </w:pPr>
      <w:r>
        <w:lastRenderedPageBreak/>
        <w:t xml:space="preserve">Giao diện chính </w:t>
      </w:r>
      <w:r w:rsidR="008B6BE9">
        <w:t xml:space="preserve">của hệ thống </w:t>
      </w:r>
      <w:r w:rsidR="00E6731F">
        <w:t xml:space="preserve">sau khi đăng nhập </w:t>
      </w:r>
      <w:r>
        <w:t>hiển thị thông tin sinh viên và các chức năng</w:t>
      </w:r>
      <w:r w:rsidR="008B6BE9">
        <w:t xml:space="preserve"> (giao dịch) chính</w:t>
      </w:r>
      <w:r>
        <w:t>.</w:t>
      </w:r>
    </w:p>
    <w:p w14:paraId="5F28AAF0" w14:textId="77777777" w:rsidR="00A828D5" w:rsidRDefault="00A828D5" w:rsidP="00CE6BDE">
      <w:pPr>
        <w:pStyle w:val="ListParagraph"/>
        <w:keepNext/>
        <w:ind w:left="0"/>
        <w:jc w:val="center"/>
      </w:pPr>
      <w:r>
        <w:rPr>
          <w:noProof/>
        </w:rPr>
        <w:drawing>
          <wp:inline distT="0" distB="0" distL="0" distR="0" wp14:anchorId="58540F48" wp14:editId="05FFBF3C">
            <wp:extent cx="3149600" cy="121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fomation.PNG"/>
                    <pic:cNvPicPr/>
                  </pic:nvPicPr>
                  <pic:blipFill>
                    <a:blip r:embed="rId32">
                      <a:extLst>
                        <a:ext uri="{28A0092B-C50C-407E-A947-70E740481C1C}">
                          <a14:useLocalDpi xmlns:a14="http://schemas.microsoft.com/office/drawing/2010/main" val="0"/>
                        </a:ext>
                      </a:extLst>
                    </a:blip>
                    <a:stretch>
                      <a:fillRect/>
                    </a:stretch>
                  </pic:blipFill>
                  <pic:spPr>
                    <a:xfrm>
                      <a:off x="0" y="0"/>
                      <a:ext cx="3156643" cy="1215562"/>
                    </a:xfrm>
                    <a:prstGeom prst="rect">
                      <a:avLst/>
                    </a:prstGeom>
                  </pic:spPr>
                </pic:pic>
              </a:graphicData>
            </a:graphic>
          </wp:inline>
        </w:drawing>
      </w:r>
    </w:p>
    <w:p w14:paraId="2DC3D1F8" w14:textId="6B8A4DCF" w:rsidR="00A828D5" w:rsidRDefault="00A828D5" w:rsidP="00CE6BDE">
      <w:pPr>
        <w:pStyle w:val="Caption"/>
      </w:pPr>
      <w:bookmarkStart w:id="58" w:name="_Toc91412887"/>
      <w:r>
        <w:t xml:space="preserve">Hình </w:t>
      </w:r>
      <w:fldSimple w:instr=" STYLEREF 1 \s ">
        <w:r w:rsidR="0006295C">
          <w:rPr>
            <w:noProof/>
          </w:rPr>
          <w:t>5</w:t>
        </w:r>
      </w:fldSimple>
      <w:r w:rsidR="0006295C">
        <w:t>.</w:t>
      </w:r>
      <w:fldSimple w:instr=" SEQ Hình \* ARABIC \s 1 ">
        <w:r w:rsidR="0006295C">
          <w:rPr>
            <w:noProof/>
          </w:rPr>
          <w:t>4</w:t>
        </w:r>
      </w:fldSimple>
      <w:r w:rsidR="00CE6BDE">
        <w:rPr>
          <w:noProof/>
        </w:rPr>
        <w:t xml:space="preserve"> </w:t>
      </w:r>
      <w:r w:rsidR="00CE6BDE">
        <w:t>Giao diệ</w:t>
      </w:r>
      <w:r w:rsidR="00E340F1">
        <w:t>n chính</w:t>
      </w:r>
      <w:r w:rsidR="008B6BE9">
        <w:t xml:space="preserve"> của máy giao dịch</w:t>
      </w:r>
      <w:bookmarkEnd w:id="58"/>
    </w:p>
    <w:p w14:paraId="29D60CD5" w14:textId="6644EB04" w:rsidR="00A828D5" w:rsidRDefault="00E6731F" w:rsidP="00A828D5">
      <w:pPr>
        <w:pStyle w:val="Heading2"/>
      </w:pPr>
      <w:bookmarkStart w:id="59" w:name="_Toc91413243"/>
      <w:r>
        <w:t>Kết quả mô phỏng của chức năng Cấp giấy chứng nhậ</w:t>
      </w:r>
      <w:r w:rsidR="00EF287F">
        <w:t>n</w:t>
      </w:r>
      <w:bookmarkEnd w:id="59"/>
    </w:p>
    <w:p w14:paraId="7CF8D7E9" w14:textId="7F5DB99B" w:rsidR="00EF287F" w:rsidRDefault="00EF287F" w:rsidP="00173ADC">
      <w:pPr>
        <w:pStyle w:val="ListParagraph"/>
        <w:numPr>
          <w:ilvl w:val="0"/>
          <w:numId w:val="12"/>
        </w:numPr>
        <w:ind w:left="714" w:hanging="357"/>
      </w:pPr>
      <w:r>
        <w:t xml:space="preserve">Giao diện </w:t>
      </w:r>
      <w:r w:rsidR="00173ADC">
        <w:t>hiển thị các</w:t>
      </w:r>
      <w:r>
        <w:t xml:space="preserve"> mục đích </w:t>
      </w:r>
      <w:r w:rsidR="00173ADC">
        <w:t>xin giấy chứng nhận sinh viên.</w:t>
      </w:r>
    </w:p>
    <w:p w14:paraId="35FCA905" w14:textId="77777777" w:rsidR="00EF287F" w:rsidRDefault="00EF287F" w:rsidP="00CE6BDE">
      <w:pPr>
        <w:pStyle w:val="ListParagraph"/>
        <w:keepNext/>
        <w:ind w:left="0"/>
        <w:jc w:val="center"/>
      </w:pPr>
      <w:r>
        <w:rPr>
          <w:noProof/>
        </w:rPr>
        <w:drawing>
          <wp:inline distT="0" distB="0" distL="0" distR="0" wp14:anchorId="46F7AC39" wp14:editId="5BA9FB8D">
            <wp:extent cx="3122930" cy="1212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oose objects.PNG"/>
                    <pic:cNvPicPr/>
                  </pic:nvPicPr>
                  <pic:blipFill>
                    <a:blip r:embed="rId33">
                      <a:extLst>
                        <a:ext uri="{28A0092B-C50C-407E-A947-70E740481C1C}">
                          <a14:useLocalDpi xmlns:a14="http://schemas.microsoft.com/office/drawing/2010/main" val="0"/>
                        </a:ext>
                      </a:extLst>
                    </a:blip>
                    <a:stretch>
                      <a:fillRect/>
                    </a:stretch>
                  </pic:blipFill>
                  <pic:spPr>
                    <a:xfrm>
                      <a:off x="0" y="0"/>
                      <a:ext cx="3196687" cy="1241495"/>
                    </a:xfrm>
                    <a:prstGeom prst="rect">
                      <a:avLst/>
                    </a:prstGeom>
                  </pic:spPr>
                </pic:pic>
              </a:graphicData>
            </a:graphic>
          </wp:inline>
        </w:drawing>
      </w:r>
    </w:p>
    <w:p w14:paraId="7D894735" w14:textId="0504CCD3" w:rsidR="00EF287F" w:rsidRDefault="00EF287F" w:rsidP="00CE6BDE">
      <w:pPr>
        <w:pStyle w:val="Caption"/>
      </w:pPr>
      <w:bookmarkStart w:id="60" w:name="_Toc91412888"/>
      <w:r>
        <w:t xml:space="preserve">Hình </w:t>
      </w:r>
      <w:fldSimple w:instr=" STYLEREF 1 \s ">
        <w:r w:rsidR="0006295C">
          <w:rPr>
            <w:noProof/>
          </w:rPr>
          <w:t>5</w:t>
        </w:r>
      </w:fldSimple>
      <w:r w:rsidR="0006295C">
        <w:t>.</w:t>
      </w:r>
      <w:fldSimple w:instr=" SEQ Hình \* ARABIC \s 1 ">
        <w:r w:rsidR="0006295C">
          <w:rPr>
            <w:noProof/>
          </w:rPr>
          <w:t>5</w:t>
        </w:r>
      </w:fldSimple>
      <w:r>
        <w:t xml:space="preserve"> </w:t>
      </w:r>
      <w:r w:rsidR="00CE6BDE">
        <w:t>Giao diệ</w:t>
      </w:r>
      <w:r w:rsidR="00E340F1">
        <w:t xml:space="preserve">n chọn mục đích </w:t>
      </w:r>
      <w:r w:rsidR="00173ADC">
        <w:t>xin giấy chứng nhận</w:t>
      </w:r>
      <w:bookmarkEnd w:id="60"/>
    </w:p>
    <w:p w14:paraId="14173047" w14:textId="7D9CB99F" w:rsidR="00EF287F" w:rsidRDefault="00EF287F" w:rsidP="00173ADC">
      <w:pPr>
        <w:pStyle w:val="ListParagraph"/>
        <w:numPr>
          <w:ilvl w:val="0"/>
          <w:numId w:val="12"/>
        </w:numPr>
        <w:ind w:left="714" w:hanging="357"/>
      </w:pPr>
      <w:r>
        <w:t>Giao diện hiển thị thông tin giấy chứng nhận</w:t>
      </w:r>
      <w:r w:rsidR="005830F9">
        <w:t>.</w:t>
      </w:r>
    </w:p>
    <w:p w14:paraId="127C0962" w14:textId="47C127B9" w:rsidR="00EF287F" w:rsidRDefault="00EF287F" w:rsidP="00E340F1">
      <w:pPr>
        <w:pStyle w:val="ListParagraph"/>
        <w:keepNext/>
        <w:ind w:left="0"/>
        <w:jc w:val="center"/>
      </w:pPr>
      <w:r>
        <w:rPr>
          <w:noProof/>
        </w:rPr>
        <w:drawing>
          <wp:inline distT="0" distB="0" distL="0" distR="0" wp14:anchorId="2395A554" wp14:editId="4FE404B3">
            <wp:extent cx="3175000" cy="111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ssv.PNG"/>
                    <pic:cNvPicPr/>
                  </pic:nvPicPr>
                  <pic:blipFill>
                    <a:blip r:embed="rId34">
                      <a:extLst>
                        <a:ext uri="{28A0092B-C50C-407E-A947-70E740481C1C}">
                          <a14:useLocalDpi xmlns:a14="http://schemas.microsoft.com/office/drawing/2010/main" val="0"/>
                        </a:ext>
                      </a:extLst>
                    </a:blip>
                    <a:stretch>
                      <a:fillRect/>
                    </a:stretch>
                  </pic:blipFill>
                  <pic:spPr>
                    <a:xfrm>
                      <a:off x="0" y="0"/>
                      <a:ext cx="3182557" cy="1113895"/>
                    </a:xfrm>
                    <a:prstGeom prst="rect">
                      <a:avLst/>
                    </a:prstGeom>
                  </pic:spPr>
                </pic:pic>
              </a:graphicData>
            </a:graphic>
          </wp:inline>
        </w:drawing>
      </w:r>
    </w:p>
    <w:p w14:paraId="1EB78681" w14:textId="019AA63D" w:rsidR="00EF287F" w:rsidRDefault="00EF287F" w:rsidP="00E340F1">
      <w:pPr>
        <w:keepNext/>
        <w:jc w:val="center"/>
      </w:pPr>
      <w:r>
        <w:rPr>
          <w:noProof/>
        </w:rPr>
        <w:drawing>
          <wp:inline distT="0" distB="0" distL="0" distR="0" wp14:anchorId="6BCBC5EB" wp14:editId="7CC391F2">
            <wp:extent cx="315341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i o.PNG"/>
                    <pic:cNvPicPr/>
                  </pic:nvPicPr>
                  <pic:blipFill>
                    <a:blip r:embed="rId35">
                      <a:extLst>
                        <a:ext uri="{28A0092B-C50C-407E-A947-70E740481C1C}">
                          <a14:useLocalDpi xmlns:a14="http://schemas.microsoft.com/office/drawing/2010/main" val="0"/>
                        </a:ext>
                      </a:extLst>
                    </a:blip>
                    <a:stretch>
                      <a:fillRect/>
                    </a:stretch>
                  </pic:blipFill>
                  <pic:spPr>
                    <a:xfrm>
                      <a:off x="0" y="0"/>
                      <a:ext cx="3257970" cy="1141536"/>
                    </a:xfrm>
                    <a:prstGeom prst="rect">
                      <a:avLst/>
                    </a:prstGeom>
                  </pic:spPr>
                </pic:pic>
              </a:graphicData>
            </a:graphic>
          </wp:inline>
        </w:drawing>
      </w:r>
    </w:p>
    <w:p w14:paraId="3A823238" w14:textId="77777777" w:rsidR="00EF287F" w:rsidRDefault="00EF287F" w:rsidP="00CE6BDE">
      <w:pPr>
        <w:keepNext/>
        <w:jc w:val="center"/>
      </w:pPr>
      <w:r>
        <w:rPr>
          <w:noProof/>
        </w:rPr>
        <w:drawing>
          <wp:inline distT="0" distB="0" distL="0" distR="0" wp14:anchorId="7BA1135A" wp14:editId="6B4B40A9">
            <wp:extent cx="31432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ire.PNG"/>
                    <pic:cNvPicPr/>
                  </pic:nvPicPr>
                  <pic:blipFill>
                    <a:blip r:embed="rId36">
                      <a:extLst>
                        <a:ext uri="{28A0092B-C50C-407E-A947-70E740481C1C}">
                          <a14:useLocalDpi xmlns:a14="http://schemas.microsoft.com/office/drawing/2010/main" val="0"/>
                        </a:ext>
                      </a:extLst>
                    </a:blip>
                    <a:stretch>
                      <a:fillRect/>
                    </a:stretch>
                  </pic:blipFill>
                  <pic:spPr>
                    <a:xfrm>
                      <a:off x="0" y="0"/>
                      <a:ext cx="3149831" cy="1126303"/>
                    </a:xfrm>
                    <a:prstGeom prst="rect">
                      <a:avLst/>
                    </a:prstGeom>
                  </pic:spPr>
                </pic:pic>
              </a:graphicData>
            </a:graphic>
          </wp:inline>
        </w:drawing>
      </w:r>
    </w:p>
    <w:p w14:paraId="48B0278B" w14:textId="588AAD7D" w:rsidR="00EF287F" w:rsidRDefault="00EF287F" w:rsidP="00CE6BDE">
      <w:pPr>
        <w:pStyle w:val="Caption"/>
      </w:pPr>
      <w:bookmarkStart w:id="61" w:name="_Toc91412889"/>
      <w:r>
        <w:t xml:space="preserve">Hình </w:t>
      </w:r>
      <w:fldSimple w:instr=" STYLEREF 1 \s ">
        <w:r w:rsidR="0006295C">
          <w:rPr>
            <w:noProof/>
          </w:rPr>
          <w:t>5</w:t>
        </w:r>
      </w:fldSimple>
      <w:r w:rsidR="0006295C">
        <w:t>.</w:t>
      </w:r>
      <w:fldSimple w:instr=" SEQ Hình \* ARABIC \s 1 ">
        <w:r w:rsidR="0006295C">
          <w:rPr>
            <w:noProof/>
          </w:rPr>
          <w:t>8</w:t>
        </w:r>
      </w:fldSimple>
      <w:r w:rsidR="00CE6BDE">
        <w:rPr>
          <w:noProof/>
        </w:rPr>
        <w:t xml:space="preserve"> </w:t>
      </w:r>
      <w:r w:rsidR="00CE6BDE">
        <w:t>Giao di</w:t>
      </w:r>
      <w:r w:rsidR="00E340F1">
        <w:t>ện thông tin giấy chứng nhận</w:t>
      </w:r>
      <w:bookmarkEnd w:id="61"/>
    </w:p>
    <w:p w14:paraId="33ABC58F" w14:textId="3DCC804F" w:rsidR="00EF287F" w:rsidRDefault="00EF287F" w:rsidP="005830F9">
      <w:pPr>
        <w:pStyle w:val="ListParagraph"/>
        <w:numPr>
          <w:ilvl w:val="0"/>
          <w:numId w:val="12"/>
        </w:numPr>
        <w:ind w:left="714" w:hanging="357"/>
        <w:contextualSpacing w:val="0"/>
      </w:pPr>
      <w:r>
        <w:lastRenderedPageBreak/>
        <w:t>Giao diện xác nhận in ra giấy chứng nhận</w:t>
      </w:r>
      <w:r w:rsidR="005830F9">
        <w:t xml:space="preserve"> sinh viên.</w:t>
      </w:r>
    </w:p>
    <w:p w14:paraId="726745D7" w14:textId="77777777" w:rsidR="00EF287F" w:rsidRDefault="00EF287F" w:rsidP="00CE6BDE">
      <w:pPr>
        <w:pStyle w:val="ListParagraph"/>
        <w:keepNext/>
        <w:ind w:left="0"/>
        <w:jc w:val="center"/>
      </w:pPr>
      <w:r>
        <w:rPr>
          <w:noProof/>
        </w:rPr>
        <w:drawing>
          <wp:inline distT="0" distB="0" distL="0" distR="0" wp14:anchorId="4580CCD8" wp14:editId="0171C4D3">
            <wp:extent cx="3873500" cy="136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firm.PNG"/>
                    <pic:cNvPicPr/>
                  </pic:nvPicPr>
                  <pic:blipFill>
                    <a:blip r:embed="rId37">
                      <a:extLst>
                        <a:ext uri="{28A0092B-C50C-407E-A947-70E740481C1C}">
                          <a14:useLocalDpi xmlns:a14="http://schemas.microsoft.com/office/drawing/2010/main" val="0"/>
                        </a:ext>
                      </a:extLst>
                    </a:blip>
                    <a:stretch>
                      <a:fillRect/>
                    </a:stretch>
                  </pic:blipFill>
                  <pic:spPr>
                    <a:xfrm>
                      <a:off x="0" y="0"/>
                      <a:ext cx="3874051" cy="1365444"/>
                    </a:xfrm>
                    <a:prstGeom prst="rect">
                      <a:avLst/>
                    </a:prstGeom>
                  </pic:spPr>
                </pic:pic>
              </a:graphicData>
            </a:graphic>
          </wp:inline>
        </w:drawing>
      </w:r>
    </w:p>
    <w:p w14:paraId="69F6878F" w14:textId="0E7C37C4" w:rsidR="00EF287F" w:rsidRDefault="00EF287F" w:rsidP="00CE6BDE">
      <w:pPr>
        <w:pStyle w:val="Caption"/>
      </w:pPr>
      <w:bookmarkStart w:id="62" w:name="_Toc91412890"/>
      <w:r>
        <w:t xml:space="preserve">Hình </w:t>
      </w:r>
      <w:fldSimple w:instr=" STYLEREF 1 \s ">
        <w:r w:rsidR="0006295C">
          <w:rPr>
            <w:noProof/>
          </w:rPr>
          <w:t>5</w:t>
        </w:r>
      </w:fldSimple>
      <w:r w:rsidR="0006295C">
        <w:t>.</w:t>
      </w:r>
      <w:fldSimple w:instr=" SEQ Hình \* ARABIC \s 1 ">
        <w:r w:rsidR="0006295C">
          <w:rPr>
            <w:noProof/>
          </w:rPr>
          <w:t>9</w:t>
        </w:r>
      </w:fldSimple>
      <w:r w:rsidR="00CE6BDE">
        <w:rPr>
          <w:noProof/>
        </w:rPr>
        <w:t xml:space="preserve"> </w:t>
      </w:r>
      <w:r w:rsidR="00CE6BDE">
        <w:t>Giao diệ</w:t>
      </w:r>
      <w:r w:rsidR="00E340F1">
        <w:t>n xác nhận in giấy</w:t>
      </w:r>
      <w:r w:rsidR="005830F9">
        <w:t xml:space="preserve"> chứng nhận</w:t>
      </w:r>
      <w:bookmarkEnd w:id="62"/>
    </w:p>
    <w:p w14:paraId="69427BC1" w14:textId="54568337" w:rsidR="00EF287F" w:rsidRDefault="00EF287F" w:rsidP="005830F9">
      <w:pPr>
        <w:pStyle w:val="ListParagraph"/>
        <w:numPr>
          <w:ilvl w:val="0"/>
          <w:numId w:val="12"/>
        </w:numPr>
        <w:ind w:left="714" w:hanging="357"/>
      </w:pPr>
      <w:r>
        <w:t>Giao diện thông báo đang in giấy chứng nhận</w:t>
      </w:r>
      <w:r w:rsidR="005830F9">
        <w:t xml:space="preserve"> sinh viên</w:t>
      </w:r>
      <w:r>
        <w:t>.</w:t>
      </w:r>
    </w:p>
    <w:p w14:paraId="06B998AA" w14:textId="77777777" w:rsidR="000B3B5B" w:rsidRDefault="00EF287F" w:rsidP="00CE6BDE">
      <w:pPr>
        <w:pStyle w:val="ListParagraph"/>
        <w:keepNext/>
        <w:ind w:left="0"/>
        <w:jc w:val="center"/>
      </w:pPr>
      <w:r>
        <w:rPr>
          <w:noProof/>
        </w:rPr>
        <w:drawing>
          <wp:inline distT="0" distB="0" distL="0" distR="0" wp14:anchorId="0CA07DA6" wp14:editId="6B8632E7">
            <wp:extent cx="3949700" cy="15237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nting.PNG"/>
                    <pic:cNvPicPr/>
                  </pic:nvPicPr>
                  <pic:blipFill>
                    <a:blip r:embed="rId38">
                      <a:extLst>
                        <a:ext uri="{28A0092B-C50C-407E-A947-70E740481C1C}">
                          <a14:useLocalDpi xmlns:a14="http://schemas.microsoft.com/office/drawing/2010/main" val="0"/>
                        </a:ext>
                      </a:extLst>
                    </a:blip>
                    <a:stretch>
                      <a:fillRect/>
                    </a:stretch>
                  </pic:blipFill>
                  <pic:spPr>
                    <a:xfrm>
                      <a:off x="0" y="0"/>
                      <a:ext cx="3986779" cy="1538066"/>
                    </a:xfrm>
                    <a:prstGeom prst="rect">
                      <a:avLst/>
                    </a:prstGeom>
                  </pic:spPr>
                </pic:pic>
              </a:graphicData>
            </a:graphic>
          </wp:inline>
        </w:drawing>
      </w:r>
    </w:p>
    <w:p w14:paraId="4DA0B7C0" w14:textId="55B06F99" w:rsidR="00EF287F" w:rsidRPr="00EF287F" w:rsidRDefault="000B3B5B" w:rsidP="00CE6BDE">
      <w:pPr>
        <w:pStyle w:val="Caption"/>
      </w:pPr>
      <w:bookmarkStart w:id="63" w:name="_Toc91412891"/>
      <w:r>
        <w:t xml:space="preserve">Hình </w:t>
      </w:r>
      <w:fldSimple w:instr=" STYLEREF 1 \s ">
        <w:r w:rsidR="0006295C">
          <w:rPr>
            <w:noProof/>
          </w:rPr>
          <w:t>5</w:t>
        </w:r>
      </w:fldSimple>
      <w:r w:rsidR="0006295C">
        <w:t>.</w:t>
      </w:r>
      <w:fldSimple w:instr=" SEQ Hình \* ARABIC \s 1 ">
        <w:r w:rsidR="0006295C">
          <w:rPr>
            <w:noProof/>
          </w:rPr>
          <w:t>10</w:t>
        </w:r>
      </w:fldSimple>
      <w:r w:rsidR="00CE6BDE">
        <w:rPr>
          <w:noProof/>
        </w:rPr>
        <w:t xml:space="preserve"> </w:t>
      </w:r>
      <w:r w:rsidR="00CE6BDE">
        <w:t>Giao diệ</w:t>
      </w:r>
      <w:r w:rsidR="00E340F1">
        <w:t>n đang in giấy</w:t>
      </w:r>
      <w:bookmarkEnd w:id="63"/>
    </w:p>
    <w:p w14:paraId="1923DFCC" w14:textId="03689E53" w:rsidR="00EF287F" w:rsidRDefault="00EF287F" w:rsidP="005830F9">
      <w:pPr>
        <w:pStyle w:val="ListParagraph"/>
        <w:numPr>
          <w:ilvl w:val="0"/>
          <w:numId w:val="12"/>
        </w:numPr>
        <w:ind w:left="714" w:hanging="357"/>
      </w:pPr>
      <w:r>
        <w:t>Giao diện thông báo in giấy chứng nhận thành công</w:t>
      </w:r>
      <w:r w:rsidR="005830F9">
        <w:t>.</w:t>
      </w:r>
    </w:p>
    <w:p w14:paraId="32915322" w14:textId="77777777" w:rsidR="000B3B5B" w:rsidRDefault="00EF287F" w:rsidP="00CE6BDE">
      <w:pPr>
        <w:pStyle w:val="ListParagraph"/>
        <w:keepNext/>
        <w:ind w:left="0"/>
        <w:jc w:val="center"/>
      </w:pPr>
      <w:r>
        <w:rPr>
          <w:noProof/>
        </w:rPr>
        <w:drawing>
          <wp:inline distT="0" distB="0" distL="0" distR="0" wp14:anchorId="44A212DF" wp14:editId="6D8739B1">
            <wp:extent cx="3956050"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int success.PNG"/>
                    <pic:cNvPicPr/>
                  </pic:nvPicPr>
                  <pic:blipFill>
                    <a:blip r:embed="rId39">
                      <a:extLst>
                        <a:ext uri="{28A0092B-C50C-407E-A947-70E740481C1C}">
                          <a14:useLocalDpi xmlns:a14="http://schemas.microsoft.com/office/drawing/2010/main" val="0"/>
                        </a:ext>
                      </a:extLst>
                    </a:blip>
                    <a:stretch>
                      <a:fillRect/>
                    </a:stretch>
                  </pic:blipFill>
                  <pic:spPr>
                    <a:xfrm>
                      <a:off x="0" y="0"/>
                      <a:ext cx="3956607" cy="1467057"/>
                    </a:xfrm>
                    <a:prstGeom prst="rect">
                      <a:avLst/>
                    </a:prstGeom>
                  </pic:spPr>
                </pic:pic>
              </a:graphicData>
            </a:graphic>
          </wp:inline>
        </w:drawing>
      </w:r>
    </w:p>
    <w:p w14:paraId="4D550CCA" w14:textId="14AA38F2" w:rsidR="00EF287F" w:rsidRDefault="000B3B5B" w:rsidP="00CE6BDE">
      <w:pPr>
        <w:pStyle w:val="Caption"/>
      </w:pPr>
      <w:bookmarkStart w:id="64" w:name="_Toc91412892"/>
      <w:r>
        <w:t xml:space="preserve">Hình </w:t>
      </w:r>
      <w:fldSimple w:instr=" STYLEREF 1 \s ">
        <w:r w:rsidR="0006295C">
          <w:rPr>
            <w:noProof/>
          </w:rPr>
          <w:t>5</w:t>
        </w:r>
      </w:fldSimple>
      <w:r w:rsidR="0006295C">
        <w:t>.</w:t>
      </w:r>
      <w:fldSimple w:instr=" SEQ Hình \* ARABIC \s 1 ">
        <w:r w:rsidR="0006295C">
          <w:rPr>
            <w:noProof/>
          </w:rPr>
          <w:t>11</w:t>
        </w:r>
      </w:fldSimple>
      <w:r w:rsidR="00CE6BDE">
        <w:rPr>
          <w:noProof/>
        </w:rPr>
        <w:t xml:space="preserve"> </w:t>
      </w:r>
      <w:r w:rsidR="00CE6BDE">
        <w:t>Giao diệ</w:t>
      </w:r>
      <w:r w:rsidR="00E340F1">
        <w:t>n thông báo in thành công</w:t>
      </w:r>
      <w:bookmarkEnd w:id="64"/>
    </w:p>
    <w:p w14:paraId="7ADD9069" w14:textId="77777777" w:rsidR="000B3B5B" w:rsidRDefault="000B3B5B" w:rsidP="005830F9">
      <w:pPr>
        <w:pStyle w:val="ListParagraph"/>
        <w:numPr>
          <w:ilvl w:val="0"/>
          <w:numId w:val="12"/>
        </w:numPr>
        <w:ind w:left="714" w:hanging="357"/>
      </w:pPr>
      <w:r>
        <w:t xml:space="preserve">Giao diện xác nhận có muốn tiếp tục giao dịch hay không. </w:t>
      </w:r>
    </w:p>
    <w:p w14:paraId="66AA0AAC" w14:textId="77777777" w:rsidR="000B3B5B" w:rsidRDefault="000B3B5B" w:rsidP="00CE6BDE">
      <w:pPr>
        <w:pStyle w:val="ListParagraph"/>
        <w:keepNext/>
        <w:ind w:left="0"/>
        <w:jc w:val="center"/>
      </w:pPr>
      <w:r>
        <w:rPr>
          <w:noProof/>
        </w:rPr>
        <w:drawing>
          <wp:inline distT="0" distB="0" distL="0" distR="0" wp14:anchorId="155B8E14" wp14:editId="257CEEF7">
            <wp:extent cx="3978275" cy="162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ant function.PNG"/>
                    <pic:cNvPicPr/>
                  </pic:nvPicPr>
                  <pic:blipFill>
                    <a:blip r:embed="rId40">
                      <a:extLst>
                        <a:ext uri="{28A0092B-C50C-407E-A947-70E740481C1C}">
                          <a14:useLocalDpi xmlns:a14="http://schemas.microsoft.com/office/drawing/2010/main" val="0"/>
                        </a:ext>
                      </a:extLst>
                    </a:blip>
                    <a:stretch>
                      <a:fillRect/>
                    </a:stretch>
                  </pic:blipFill>
                  <pic:spPr>
                    <a:xfrm>
                      <a:off x="0" y="0"/>
                      <a:ext cx="3983640" cy="1627792"/>
                    </a:xfrm>
                    <a:prstGeom prst="rect">
                      <a:avLst/>
                    </a:prstGeom>
                  </pic:spPr>
                </pic:pic>
              </a:graphicData>
            </a:graphic>
          </wp:inline>
        </w:drawing>
      </w:r>
    </w:p>
    <w:p w14:paraId="24686026" w14:textId="12E1A5C3" w:rsidR="000B3B5B" w:rsidRDefault="000B3B5B" w:rsidP="00CE6BDE">
      <w:pPr>
        <w:pStyle w:val="Caption"/>
      </w:pPr>
      <w:bookmarkStart w:id="65" w:name="_Toc91412893"/>
      <w:r>
        <w:t xml:space="preserve">Hình </w:t>
      </w:r>
      <w:fldSimple w:instr=" STYLEREF 1 \s ">
        <w:r w:rsidR="0006295C">
          <w:rPr>
            <w:noProof/>
          </w:rPr>
          <w:t>5</w:t>
        </w:r>
      </w:fldSimple>
      <w:r w:rsidR="0006295C">
        <w:t>.</w:t>
      </w:r>
      <w:fldSimple w:instr=" SEQ Hình \* ARABIC \s 1 ">
        <w:r w:rsidR="0006295C">
          <w:rPr>
            <w:noProof/>
          </w:rPr>
          <w:t>12</w:t>
        </w:r>
      </w:fldSimple>
      <w:r w:rsidR="00CE6BDE">
        <w:rPr>
          <w:noProof/>
        </w:rPr>
        <w:t xml:space="preserve"> </w:t>
      </w:r>
      <w:r w:rsidR="00CE6BDE">
        <w:t>Giao diệ</w:t>
      </w:r>
      <w:r w:rsidR="00E340F1">
        <w:t xml:space="preserve">n tiếp tục </w:t>
      </w:r>
      <w:r w:rsidR="005830F9">
        <w:t xml:space="preserve">giao dịch </w:t>
      </w:r>
      <w:r w:rsidR="00E340F1">
        <w:t>hoặc thoát</w:t>
      </w:r>
      <w:bookmarkEnd w:id="65"/>
    </w:p>
    <w:p w14:paraId="6C907EBF" w14:textId="63A06DE4" w:rsidR="000B3B5B" w:rsidRDefault="000B3B5B" w:rsidP="000B3B5B">
      <w:pPr>
        <w:pStyle w:val="Heading2"/>
      </w:pPr>
      <w:bookmarkStart w:id="66" w:name="_Toc91413244"/>
      <w:r>
        <w:lastRenderedPageBreak/>
        <w:t>Kết quả mô phỏng của chức năng Đăng ký mở rộng lớp</w:t>
      </w:r>
      <w:bookmarkEnd w:id="66"/>
    </w:p>
    <w:p w14:paraId="1CA4A996" w14:textId="504AB1B3" w:rsidR="000B3B5B" w:rsidRDefault="000B3B5B" w:rsidP="005830F9">
      <w:pPr>
        <w:pStyle w:val="ListParagraph"/>
        <w:numPr>
          <w:ilvl w:val="0"/>
          <w:numId w:val="12"/>
        </w:numPr>
        <w:ind w:left="714" w:hanging="357"/>
      </w:pPr>
      <w:r>
        <w:t>Giao diệ</w:t>
      </w:r>
      <w:r w:rsidR="005830F9">
        <w:t>n hiển thị</w:t>
      </w:r>
      <w:r>
        <w:t xml:space="preserve"> </w:t>
      </w:r>
      <w:r w:rsidR="005830F9">
        <w:t xml:space="preserve">các </w:t>
      </w:r>
      <w:r>
        <w:t>chức năng con</w:t>
      </w:r>
      <w:r w:rsidR="005830F9">
        <w:t>.</w:t>
      </w:r>
    </w:p>
    <w:p w14:paraId="0C47B05F" w14:textId="77777777" w:rsidR="000B3B5B" w:rsidRDefault="000B3B5B" w:rsidP="00CE6BDE">
      <w:pPr>
        <w:pStyle w:val="ListParagraph"/>
        <w:keepNext/>
        <w:ind w:left="0"/>
        <w:jc w:val="center"/>
      </w:pPr>
      <w:r>
        <w:rPr>
          <w:noProof/>
        </w:rPr>
        <w:drawing>
          <wp:inline distT="0" distB="0" distL="0" distR="0" wp14:anchorId="29304E56" wp14:editId="1E367E55">
            <wp:extent cx="3497901" cy="1416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gister cls.PNG"/>
                    <pic:cNvPicPr/>
                  </pic:nvPicPr>
                  <pic:blipFill>
                    <a:blip r:embed="rId41">
                      <a:extLst>
                        <a:ext uri="{28A0092B-C50C-407E-A947-70E740481C1C}">
                          <a14:useLocalDpi xmlns:a14="http://schemas.microsoft.com/office/drawing/2010/main" val="0"/>
                        </a:ext>
                      </a:extLst>
                    </a:blip>
                    <a:stretch>
                      <a:fillRect/>
                    </a:stretch>
                  </pic:blipFill>
                  <pic:spPr>
                    <a:xfrm>
                      <a:off x="0" y="0"/>
                      <a:ext cx="3591785" cy="1454057"/>
                    </a:xfrm>
                    <a:prstGeom prst="rect">
                      <a:avLst/>
                    </a:prstGeom>
                  </pic:spPr>
                </pic:pic>
              </a:graphicData>
            </a:graphic>
          </wp:inline>
        </w:drawing>
      </w:r>
    </w:p>
    <w:p w14:paraId="4DBD0E54" w14:textId="792CCC4A" w:rsidR="000B3B5B" w:rsidRPr="000B3B5B" w:rsidRDefault="000B3B5B" w:rsidP="00CE6BDE">
      <w:pPr>
        <w:pStyle w:val="Caption"/>
      </w:pPr>
      <w:bookmarkStart w:id="67" w:name="_Toc91412894"/>
      <w:r>
        <w:t xml:space="preserve">Hình </w:t>
      </w:r>
      <w:fldSimple w:instr=" STYLEREF 1 \s ">
        <w:r w:rsidR="0006295C">
          <w:rPr>
            <w:noProof/>
          </w:rPr>
          <w:t>5</w:t>
        </w:r>
      </w:fldSimple>
      <w:r w:rsidR="0006295C">
        <w:t>.</w:t>
      </w:r>
      <w:fldSimple w:instr=" SEQ Hình \* ARABIC \s 1 ">
        <w:r w:rsidR="0006295C">
          <w:rPr>
            <w:noProof/>
          </w:rPr>
          <w:t>13</w:t>
        </w:r>
      </w:fldSimple>
      <w:r w:rsidR="00CE6BDE">
        <w:rPr>
          <w:noProof/>
        </w:rPr>
        <w:t xml:space="preserve"> </w:t>
      </w:r>
      <w:r w:rsidR="00CE6BDE">
        <w:t>Giao diệ</w:t>
      </w:r>
      <w:r w:rsidR="005E5830">
        <w:t>n chọn chức năng</w:t>
      </w:r>
      <w:r w:rsidR="005830F9">
        <w:t xml:space="preserve"> con</w:t>
      </w:r>
      <w:bookmarkEnd w:id="67"/>
    </w:p>
    <w:p w14:paraId="764B4F19" w14:textId="1CF8BDDC" w:rsidR="000B3B5B" w:rsidRDefault="000B3B5B" w:rsidP="000B3B5B">
      <w:pPr>
        <w:pStyle w:val="Heading3"/>
      </w:pPr>
      <w:bookmarkStart w:id="68" w:name="_Toc91413245"/>
      <w:r>
        <w:t>Chức năng Đăng ký lớp mới</w:t>
      </w:r>
      <w:bookmarkEnd w:id="68"/>
    </w:p>
    <w:p w14:paraId="2A11D26C" w14:textId="60950C07" w:rsidR="000B3B5B" w:rsidRDefault="000B3B5B" w:rsidP="00A70FF3">
      <w:pPr>
        <w:pStyle w:val="ListParagraph"/>
        <w:numPr>
          <w:ilvl w:val="0"/>
          <w:numId w:val="12"/>
        </w:numPr>
        <w:ind w:left="714" w:hanging="357"/>
      </w:pPr>
      <w:r>
        <w:t>Giao diện</w:t>
      </w:r>
      <w:r w:rsidR="00A70FF3">
        <w:t xml:space="preserve"> cho phép</w:t>
      </w:r>
      <w:r>
        <w:t xml:space="preserve"> nhập mã lớp</w:t>
      </w:r>
      <w:r w:rsidR="00A70FF3">
        <w:t xml:space="preserve"> học phần.</w:t>
      </w:r>
    </w:p>
    <w:p w14:paraId="4740394C" w14:textId="77777777" w:rsidR="000B3B5B" w:rsidRDefault="000B3B5B" w:rsidP="00A150B9">
      <w:pPr>
        <w:pStyle w:val="ListParagraph"/>
        <w:ind w:left="0"/>
        <w:jc w:val="center"/>
      </w:pPr>
      <w:r>
        <w:rPr>
          <w:noProof/>
        </w:rPr>
        <w:drawing>
          <wp:inline distT="0" distB="0" distL="0" distR="0" wp14:anchorId="176A99C4" wp14:editId="546F44DB">
            <wp:extent cx="3605669" cy="1289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ter code.PNG"/>
                    <pic:cNvPicPr/>
                  </pic:nvPicPr>
                  <pic:blipFill>
                    <a:blip r:embed="rId42">
                      <a:extLst>
                        <a:ext uri="{28A0092B-C50C-407E-A947-70E740481C1C}">
                          <a14:useLocalDpi xmlns:a14="http://schemas.microsoft.com/office/drawing/2010/main" val="0"/>
                        </a:ext>
                      </a:extLst>
                    </a:blip>
                    <a:stretch>
                      <a:fillRect/>
                    </a:stretch>
                  </pic:blipFill>
                  <pic:spPr>
                    <a:xfrm>
                      <a:off x="0" y="0"/>
                      <a:ext cx="3661340" cy="1308953"/>
                    </a:xfrm>
                    <a:prstGeom prst="rect">
                      <a:avLst/>
                    </a:prstGeom>
                  </pic:spPr>
                </pic:pic>
              </a:graphicData>
            </a:graphic>
          </wp:inline>
        </w:drawing>
      </w:r>
    </w:p>
    <w:p w14:paraId="3D00358D" w14:textId="3C246372" w:rsidR="000B3B5B" w:rsidRDefault="000B3B5B" w:rsidP="00CE6BDE">
      <w:pPr>
        <w:pStyle w:val="Caption"/>
      </w:pPr>
      <w:bookmarkStart w:id="69" w:name="_Toc91412895"/>
      <w:r>
        <w:t xml:space="preserve">Hình </w:t>
      </w:r>
      <w:fldSimple w:instr=" STYLEREF 1 \s ">
        <w:r w:rsidR="0006295C">
          <w:rPr>
            <w:noProof/>
          </w:rPr>
          <w:t>5</w:t>
        </w:r>
      </w:fldSimple>
      <w:r w:rsidR="0006295C">
        <w:t>.</w:t>
      </w:r>
      <w:fldSimple w:instr=" SEQ Hình \* ARABIC \s 1 ">
        <w:r w:rsidR="0006295C">
          <w:rPr>
            <w:noProof/>
          </w:rPr>
          <w:t>14</w:t>
        </w:r>
      </w:fldSimple>
      <w:r w:rsidR="00CE6BDE">
        <w:rPr>
          <w:noProof/>
        </w:rPr>
        <w:t xml:space="preserve"> </w:t>
      </w:r>
      <w:r w:rsidR="00CE6BDE">
        <w:t>Giao diệ</w:t>
      </w:r>
      <w:r w:rsidR="005E5830">
        <w:t>n nhập mã lớp</w:t>
      </w:r>
      <w:bookmarkEnd w:id="69"/>
    </w:p>
    <w:p w14:paraId="33C7FF95" w14:textId="4F600F13" w:rsidR="0006295C" w:rsidRDefault="0006295C" w:rsidP="00A70FF3">
      <w:pPr>
        <w:pStyle w:val="ListParagraph"/>
        <w:numPr>
          <w:ilvl w:val="0"/>
          <w:numId w:val="12"/>
        </w:numPr>
        <w:ind w:left="714" w:hanging="357"/>
      </w:pPr>
      <w:r>
        <w:t>Giao diện thông báo nhập sai mã lớp</w:t>
      </w:r>
      <w:r w:rsidR="00A70FF3">
        <w:t>.</w:t>
      </w:r>
    </w:p>
    <w:p w14:paraId="10FD8879" w14:textId="77777777" w:rsidR="0006295C" w:rsidRDefault="0006295C" w:rsidP="00CE6BDE">
      <w:pPr>
        <w:pStyle w:val="ListParagraph"/>
        <w:keepNext/>
        <w:ind w:left="0"/>
        <w:jc w:val="center"/>
      </w:pPr>
      <w:r>
        <w:rPr>
          <w:noProof/>
        </w:rPr>
        <w:drawing>
          <wp:inline distT="0" distB="0" distL="0" distR="0" wp14:anchorId="582D1528" wp14:editId="65C32A9E">
            <wp:extent cx="3600450" cy="12122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correct code.PNG"/>
                    <pic:cNvPicPr/>
                  </pic:nvPicPr>
                  <pic:blipFill>
                    <a:blip r:embed="rId43">
                      <a:extLst>
                        <a:ext uri="{28A0092B-C50C-407E-A947-70E740481C1C}">
                          <a14:useLocalDpi xmlns:a14="http://schemas.microsoft.com/office/drawing/2010/main" val="0"/>
                        </a:ext>
                      </a:extLst>
                    </a:blip>
                    <a:stretch>
                      <a:fillRect/>
                    </a:stretch>
                  </pic:blipFill>
                  <pic:spPr>
                    <a:xfrm>
                      <a:off x="0" y="0"/>
                      <a:ext cx="3644162" cy="1226932"/>
                    </a:xfrm>
                    <a:prstGeom prst="rect">
                      <a:avLst/>
                    </a:prstGeom>
                  </pic:spPr>
                </pic:pic>
              </a:graphicData>
            </a:graphic>
          </wp:inline>
        </w:drawing>
      </w:r>
    </w:p>
    <w:p w14:paraId="748D30BE" w14:textId="4E497CAF" w:rsidR="005830F9" w:rsidRPr="005830F9" w:rsidRDefault="0006295C" w:rsidP="005830F9">
      <w:pPr>
        <w:pStyle w:val="Caption"/>
      </w:pPr>
      <w:bookmarkStart w:id="70" w:name="_Toc91412896"/>
      <w:r>
        <w:t xml:space="preserve">Hình </w:t>
      </w:r>
      <w:fldSimple w:instr=" STYLEREF 1 \s ">
        <w:r>
          <w:rPr>
            <w:noProof/>
          </w:rPr>
          <w:t>5</w:t>
        </w:r>
      </w:fldSimple>
      <w:r>
        <w:t>.</w:t>
      </w:r>
      <w:fldSimple w:instr=" SEQ Hình \* ARABIC \s 1 ">
        <w:r>
          <w:rPr>
            <w:noProof/>
          </w:rPr>
          <w:t>15</w:t>
        </w:r>
      </w:fldSimple>
      <w:r w:rsidR="00CE6BDE">
        <w:rPr>
          <w:noProof/>
        </w:rPr>
        <w:t xml:space="preserve"> </w:t>
      </w:r>
      <w:r w:rsidR="00CE6BDE">
        <w:t>Giao diệ</w:t>
      </w:r>
      <w:r w:rsidR="005E5830">
        <w:t>n lỗi mã lớp 1</w:t>
      </w:r>
      <w:bookmarkEnd w:id="70"/>
    </w:p>
    <w:p w14:paraId="30752D4E" w14:textId="3A1F11FE" w:rsidR="0006295C" w:rsidRDefault="0006295C" w:rsidP="00A70FF3">
      <w:pPr>
        <w:pStyle w:val="ListParagraph"/>
        <w:numPr>
          <w:ilvl w:val="0"/>
          <w:numId w:val="12"/>
        </w:numPr>
        <w:ind w:left="714" w:hanging="357"/>
      </w:pPr>
      <w:r>
        <w:t xml:space="preserve">Giao diện </w:t>
      </w:r>
      <w:r w:rsidR="00A70FF3">
        <w:t xml:space="preserve">thông báo </w:t>
      </w:r>
      <w:r>
        <w:t>nhập mã lớ</w:t>
      </w:r>
      <w:r w:rsidR="00A70FF3">
        <w:t>p đã đăng ký rồi.</w:t>
      </w:r>
    </w:p>
    <w:p w14:paraId="495629D4" w14:textId="77777777" w:rsidR="0006295C" w:rsidRDefault="0006295C" w:rsidP="00A150B9">
      <w:pPr>
        <w:pStyle w:val="ListParagraph"/>
        <w:keepNext/>
        <w:ind w:left="0"/>
        <w:jc w:val="center"/>
      </w:pPr>
      <w:r>
        <w:rPr>
          <w:noProof/>
        </w:rPr>
        <w:drawing>
          <wp:inline distT="0" distB="0" distL="0" distR="0" wp14:anchorId="75E5A629" wp14:editId="7E248A5A">
            <wp:extent cx="3689350" cy="1327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ass reged.PNG"/>
                    <pic:cNvPicPr/>
                  </pic:nvPicPr>
                  <pic:blipFill>
                    <a:blip r:embed="rId44">
                      <a:extLst>
                        <a:ext uri="{28A0092B-C50C-407E-A947-70E740481C1C}">
                          <a14:useLocalDpi xmlns:a14="http://schemas.microsoft.com/office/drawing/2010/main" val="0"/>
                        </a:ext>
                      </a:extLst>
                    </a:blip>
                    <a:stretch>
                      <a:fillRect/>
                    </a:stretch>
                  </pic:blipFill>
                  <pic:spPr>
                    <a:xfrm>
                      <a:off x="0" y="0"/>
                      <a:ext cx="3689890" cy="1327344"/>
                    </a:xfrm>
                    <a:prstGeom prst="rect">
                      <a:avLst/>
                    </a:prstGeom>
                  </pic:spPr>
                </pic:pic>
              </a:graphicData>
            </a:graphic>
          </wp:inline>
        </w:drawing>
      </w:r>
    </w:p>
    <w:p w14:paraId="5DD2821A" w14:textId="5FF566CA" w:rsidR="0006295C" w:rsidRPr="0006295C" w:rsidRDefault="0006295C" w:rsidP="00A150B9">
      <w:pPr>
        <w:pStyle w:val="Caption"/>
      </w:pPr>
      <w:bookmarkStart w:id="71" w:name="_Toc91412897"/>
      <w:r>
        <w:t xml:space="preserve">Hình </w:t>
      </w:r>
      <w:fldSimple w:instr=" STYLEREF 1 \s ">
        <w:r>
          <w:rPr>
            <w:noProof/>
          </w:rPr>
          <w:t>5</w:t>
        </w:r>
      </w:fldSimple>
      <w:r>
        <w:t>.</w:t>
      </w:r>
      <w:fldSimple w:instr=" SEQ Hình \* ARABIC \s 1 ">
        <w:r>
          <w:rPr>
            <w:noProof/>
          </w:rPr>
          <w:t>16</w:t>
        </w:r>
      </w:fldSimple>
      <w:r w:rsidR="00A150B9">
        <w:rPr>
          <w:noProof/>
        </w:rPr>
        <w:t xml:space="preserve"> </w:t>
      </w:r>
      <w:r w:rsidR="00A150B9">
        <w:t>Giao diệ</w:t>
      </w:r>
      <w:r w:rsidR="005E5830">
        <w:t>n lỗi mã lớp 2</w:t>
      </w:r>
      <w:bookmarkEnd w:id="71"/>
    </w:p>
    <w:p w14:paraId="616CAF4E" w14:textId="4FC8E34F" w:rsidR="000B3B5B" w:rsidRDefault="000B3B5B" w:rsidP="00A70FF3">
      <w:pPr>
        <w:pStyle w:val="ListParagraph"/>
        <w:numPr>
          <w:ilvl w:val="0"/>
          <w:numId w:val="12"/>
        </w:numPr>
        <w:ind w:left="714" w:hanging="357"/>
      </w:pPr>
      <w:r>
        <w:lastRenderedPageBreak/>
        <w:t>Giao diện hiển thị tên lớp</w:t>
      </w:r>
      <w:r w:rsidR="00A70FF3">
        <w:t xml:space="preserve"> đăng ký.</w:t>
      </w:r>
    </w:p>
    <w:p w14:paraId="54DDC716" w14:textId="77777777" w:rsidR="000B3B5B" w:rsidRDefault="000B3B5B" w:rsidP="00A150B9">
      <w:pPr>
        <w:pStyle w:val="ListParagraph"/>
        <w:keepNext/>
        <w:ind w:left="0"/>
        <w:jc w:val="center"/>
      </w:pPr>
      <w:r>
        <w:rPr>
          <w:noProof/>
        </w:rPr>
        <w:drawing>
          <wp:inline distT="0" distB="0" distL="0" distR="0" wp14:anchorId="47FA36A9" wp14:editId="009F096F">
            <wp:extent cx="3778250" cy="1397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 name.PNG"/>
                    <pic:cNvPicPr/>
                  </pic:nvPicPr>
                  <pic:blipFill>
                    <a:blip r:embed="rId45">
                      <a:extLst>
                        <a:ext uri="{28A0092B-C50C-407E-A947-70E740481C1C}">
                          <a14:useLocalDpi xmlns:a14="http://schemas.microsoft.com/office/drawing/2010/main" val="0"/>
                        </a:ext>
                      </a:extLst>
                    </a:blip>
                    <a:stretch>
                      <a:fillRect/>
                    </a:stretch>
                  </pic:blipFill>
                  <pic:spPr>
                    <a:xfrm>
                      <a:off x="0" y="0"/>
                      <a:ext cx="3778778" cy="1397195"/>
                    </a:xfrm>
                    <a:prstGeom prst="rect">
                      <a:avLst/>
                    </a:prstGeom>
                  </pic:spPr>
                </pic:pic>
              </a:graphicData>
            </a:graphic>
          </wp:inline>
        </w:drawing>
      </w:r>
    </w:p>
    <w:p w14:paraId="62981AA6" w14:textId="61D020E6" w:rsidR="000B3B5B" w:rsidRDefault="000B3B5B" w:rsidP="00A150B9">
      <w:pPr>
        <w:pStyle w:val="Caption"/>
      </w:pPr>
      <w:bookmarkStart w:id="72" w:name="_Toc91412898"/>
      <w:r>
        <w:t xml:space="preserve">Hình </w:t>
      </w:r>
      <w:fldSimple w:instr=" STYLEREF 1 \s ">
        <w:r w:rsidR="0006295C">
          <w:rPr>
            <w:noProof/>
          </w:rPr>
          <w:t>5</w:t>
        </w:r>
      </w:fldSimple>
      <w:r w:rsidR="0006295C">
        <w:t>.</w:t>
      </w:r>
      <w:fldSimple w:instr=" SEQ Hình \* ARABIC \s 1 ">
        <w:r w:rsidR="0006295C">
          <w:rPr>
            <w:noProof/>
          </w:rPr>
          <w:t>17</w:t>
        </w:r>
      </w:fldSimple>
      <w:r w:rsidR="00A150B9">
        <w:rPr>
          <w:noProof/>
        </w:rPr>
        <w:t xml:space="preserve"> </w:t>
      </w:r>
      <w:r w:rsidR="00A150B9">
        <w:t>Giao diệ</w:t>
      </w:r>
      <w:r w:rsidR="005E5830">
        <w:t>n tên lớp đăng ký</w:t>
      </w:r>
      <w:bookmarkEnd w:id="72"/>
    </w:p>
    <w:p w14:paraId="1CE2F67D" w14:textId="542B632C" w:rsidR="000B3B5B" w:rsidRDefault="000B3B5B" w:rsidP="00A70FF3">
      <w:pPr>
        <w:pStyle w:val="ListParagraph"/>
        <w:numPr>
          <w:ilvl w:val="0"/>
          <w:numId w:val="12"/>
        </w:numPr>
        <w:ind w:left="714" w:hanging="357"/>
      </w:pPr>
      <w:r>
        <w:t>Giao diệ</w:t>
      </w:r>
      <w:r w:rsidR="00A70FF3">
        <w:t>n hiển thị lý do đăng ký lớp học.</w:t>
      </w:r>
    </w:p>
    <w:p w14:paraId="7602449A" w14:textId="77777777" w:rsidR="000B3B5B" w:rsidRDefault="000B3B5B" w:rsidP="00A150B9">
      <w:pPr>
        <w:pStyle w:val="ListParagraph"/>
        <w:keepNext/>
        <w:ind w:left="0"/>
        <w:jc w:val="center"/>
      </w:pPr>
      <w:r>
        <w:rPr>
          <w:noProof/>
        </w:rPr>
        <w:drawing>
          <wp:inline distT="0" distB="0" distL="0" distR="0" wp14:anchorId="193BA33A" wp14:editId="60082100">
            <wp:extent cx="3841750" cy="1479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lect reason.PNG"/>
                    <pic:cNvPicPr/>
                  </pic:nvPicPr>
                  <pic:blipFill>
                    <a:blip r:embed="rId46">
                      <a:extLst>
                        <a:ext uri="{28A0092B-C50C-407E-A947-70E740481C1C}">
                          <a14:useLocalDpi xmlns:a14="http://schemas.microsoft.com/office/drawing/2010/main" val="0"/>
                        </a:ext>
                      </a:extLst>
                    </a:blip>
                    <a:stretch>
                      <a:fillRect/>
                    </a:stretch>
                  </pic:blipFill>
                  <pic:spPr>
                    <a:xfrm>
                      <a:off x="0" y="0"/>
                      <a:ext cx="3842293" cy="1479759"/>
                    </a:xfrm>
                    <a:prstGeom prst="rect">
                      <a:avLst/>
                    </a:prstGeom>
                  </pic:spPr>
                </pic:pic>
              </a:graphicData>
            </a:graphic>
          </wp:inline>
        </w:drawing>
      </w:r>
    </w:p>
    <w:p w14:paraId="346BB41D" w14:textId="57C13869" w:rsidR="000B3B5B" w:rsidRDefault="000B3B5B" w:rsidP="00A150B9">
      <w:pPr>
        <w:pStyle w:val="Caption"/>
      </w:pPr>
      <w:bookmarkStart w:id="73" w:name="_Toc91412899"/>
      <w:r>
        <w:t xml:space="preserve">Hình </w:t>
      </w:r>
      <w:fldSimple w:instr=" STYLEREF 1 \s ">
        <w:r w:rsidR="0006295C">
          <w:rPr>
            <w:noProof/>
          </w:rPr>
          <w:t>5</w:t>
        </w:r>
      </w:fldSimple>
      <w:r w:rsidR="0006295C">
        <w:t>.</w:t>
      </w:r>
      <w:fldSimple w:instr=" SEQ Hình \* ARABIC \s 1 ">
        <w:r w:rsidR="0006295C">
          <w:rPr>
            <w:noProof/>
          </w:rPr>
          <w:t>18</w:t>
        </w:r>
      </w:fldSimple>
      <w:r w:rsidR="00A150B9">
        <w:rPr>
          <w:noProof/>
        </w:rPr>
        <w:t xml:space="preserve"> </w:t>
      </w:r>
      <w:r w:rsidR="00A150B9">
        <w:t>Giao diệ</w:t>
      </w:r>
      <w:r w:rsidR="005E5830">
        <w:t>n chọn lý do</w:t>
      </w:r>
      <w:r w:rsidR="00A70FF3">
        <w:t xml:space="preserve"> đăng ký lớp</w:t>
      </w:r>
      <w:bookmarkEnd w:id="73"/>
    </w:p>
    <w:p w14:paraId="0EAE2FF9" w14:textId="7CD60115" w:rsidR="000B3B5B" w:rsidRDefault="0006295C" w:rsidP="00A70FF3">
      <w:pPr>
        <w:pStyle w:val="ListParagraph"/>
        <w:numPr>
          <w:ilvl w:val="0"/>
          <w:numId w:val="12"/>
        </w:numPr>
        <w:ind w:left="714" w:hanging="357"/>
      </w:pPr>
      <w:r>
        <w:t xml:space="preserve">Giao diện thông báo gửi đăng ký </w:t>
      </w:r>
      <w:r w:rsidR="00A70FF3">
        <w:t xml:space="preserve">lớp </w:t>
      </w:r>
      <w:r>
        <w:t>thành công</w:t>
      </w:r>
      <w:r w:rsidR="00A70FF3">
        <w:t>.</w:t>
      </w:r>
    </w:p>
    <w:p w14:paraId="7B8F367C" w14:textId="77777777" w:rsidR="0006295C" w:rsidRDefault="0006295C" w:rsidP="00A150B9">
      <w:pPr>
        <w:pStyle w:val="ListParagraph"/>
        <w:keepNext/>
        <w:ind w:left="0"/>
        <w:jc w:val="center"/>
      </w:pPr>
      <w:r>
        <w:rPr>
          <w:noProof/>
        </w:rPr>
        <w:drawing>
          <wp:inline distT="0" distB="0" distL="0" distR="0" wp14:anchorId="7EE8B559" wp14:editId="42E9F667">
            <wp:extent cx="3860800" cy="138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nt reg.PNG"/>
                    <pic:cNvPicPr/>
                  </pic:nvPicPr>
                  <pic:blipFill>
                    <a:blip r:embed="rId47">
                      <a:extLst>
                        <a:ext uri="{28A0092B-C50C-407E-A947-70E740481C1C}">
                          <a14:useLocalDpi xmlns:a14="http://schemas.microsoft.com/office/drawing/2010/main" val="0"/>
                        </a:ext>
                      </a:extLst>
                    </a:blip>
                    <a:stretch>
                      <a:fillRect/>
                    </a:stretch>
                  </pic:blipFill>
                  <pic:spPr>
                    <a:xfrm>
                      <a:off x="0" y="0"/>
                      <a:ext cx="3861344" cy="1384495"/>
                    </a:xfrm>
                    <a:prstGeom prst="rect">
                      <a:avLst/>
                    </a:prstGeom>
                  </pic:spPr>
                </pic:pic>
              </a:graphicData>
            </a:graphic>
          </wp:inline>
        </w:drawing>
      </w:r>
    </w:p>
    <w:p w14:paraId="627FA5FD" w14:textId="3197E2AF" w:rsidR="0006295C" w:rsidRDefault="0006295C" w:rsidP="00A150B9">
      <w:pPr>
        <w:pStyle w:val="Caption"/>
      </w:pPr>
      <w:bookmarkStart w:id="74" w:name="_Toc91412900"/>
      <w:r>
        <w:t xml:space="preserve">Hình </w:t>
      </w:r>
      <w:fldSimple w:instr=" STYLEREF 1 \s ">
        <w:r>
          <w:rPr>
            <w:noProof/>
          </w:rPr>
          <w:t>5</w:t>
        </w:r>
      </w:fldSimple>
      <w:r>
        <w:t>.</w:t>
      </w:r>
      <w:fldSimple w:instr=" SEQ Hình \* ARABIC \s 1 ">
        <w:r>
          <w:rPr>
            <w:noProof/>
          </w:rPr>
          <w:t>19</w:t>
        </w:r>
      </w:fldSimple>
      <w:r w:rsidR="00A150B9">
        <w:rPr>
          <w:noProof/>
        </w:rPr>
        <w:t xml:space="preserve"> </w:t>
      </w:r>
      <w:r w:rsidR="00A150B9">
        <w:t>Giao diệ</w:t>
      </w:r>
      <w:r w:rsidR="005E5830">
        <w:t xml:space="preserve">n đăng ký </w:t>
      </w:r>
      <w:r w:rsidR="00A70FF3">
        <w:t xml:space="preserve">lớp </w:t>
      </w:r>
      <w:r w:rsidR="005E5830">
        <w:t>thành công</w:t>
      </w:r>
      <w:bookmarkEnd w:id="74"/>
    </w:p>
    <w:p w14:paraId="103F71C1" w14:textId="77777777" w:rsidR="0006295C" w:rsidRDefault="0006295C" w:rsidP="00A70FF3">
      <w:pPr>
        <w:pStyle w:val="ListParagraph"/>
        <w:numPr>
          <w:ilvl w:val="0"/>
          <w:numId w:val="12"/>
        </w:numPr>
        <w:ind w:left="714" w:hanging="357"/>
      </w:pPr>
      <w:r>
        <w:t xml:space="preserve">Giao diện xác nhận có muốn tiếp tục giao dịch hay không. </w:t>
      </w:r>
    </w:p>
    <w:p w14:paraId="7F74071A" w14:textId="77777777" w:rsidR="0006295C" w:rsidRDefault="0006295C" w:rsidP="00A150B9">
      <w:pPr>
        <w:pStyle w:val="ListParagraph"/>
        <w:keepNext/>
        <w:ind w:left="0"/>
        <w:jc w:val="center"/>
      </w:pPr>
      <w:r>
        <w:rPr>
          <w:noProof/>
        </w:rPr>
        <w:drawing>
          <wp:inline distT="0" distB="0" distL="0" distR="0" wp14:anchorId="108AD490" wp14:editId="326DF38D">
            <wp:extent cx="4228465" cy="1549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ant function.PNG"/>
                    <pic:cNvPicPr/>
                  </pic:nvPicPr>
                  <pic:blipFill>
                    <a:blip r:embed="rId40">
                      <a:extLst>
                        <a:ext uri="{28A0092B-C50C-407E-A947-70E740481C1C}">
                          <a14:useLocalDpi xmlns:a14="http://schemas.microsoft.com/office/drawing/2010/main" val="0"/>
                        </a:ext>
                      </a:extLst>
                    </a:blip>
                    <a:stretch>
                      <a:fillRect/>
                    </a:stretch>
                  </pic:blipFill>
                  <pic:spPr>
                    <a:xfrm>
                      <a:off x="0" y="0"/>
                      <a:ext cx="4238577" cy="1553105"/>
                    </a:xfrm>
                    <a:prstGeom prst="rect">
                      <a:avLst/>
                    </a:prstGeom>
                  </pic:spPr>
                </pic:pic>
              </a:graphicData>
            </a:graphic>
          </wp:inline>
        </w:drawing>
      </w:r>
    </w:p>
    <w:p w14:paraId="58B69210" w14:textId="38AD1A76" w:rsidR="0006295C" w:rsidRPr="0006295C" w:rsidRDefault="0006295C" w:rsidP="00A150B9">
      <w:pPr>
        <w:pStyle w:val="Caption"/>
      </w:pPr>
      <w:bookmarkStart w:id="75" w:name="_Toc91412901"/>
      <w:r>
        <w:t xml:space="preserve">Hình </w:t>
      </w:r>
      <w:fldSimple w:instr=" STYLEREF 1 \s ">
        <w:r>
          <w:rPr>
            <w:noProof/>
          </w:rPr>
          <w:t>5</w:t>
        </w:r>
      </w:fldSimple>
      <w:r>
        <w:t>.</w:t>
      </w:r>
      <w:fldSimple w:instr=" SEQ Hình \* ARABIC \s 1 ">
        <w:r>
          <w:rPr>
            <w:noProof/>
          </w:rPr>
          <w:t>20</w:t>
        </w:r>
      </w:fldSimple>
      <w:r>
        <w:t xml:space="preserve"> </w:t>
      </w:r>
      <w:r w:rsidR="00A150B9">
        <w:t>Giao diệ</w:t>
      </w:r>
      <w:r w:rsidR="005E5830">
        <w:t xml:space="preserve">n tiếp tục </w:t>
      </w:r>
      <w:r w:rsidR="00A70FF3">
        <w:t xml:space="preserve">giao dịch </w:t>
      </w:r>
      <w:r w:rsidR="005E5830">
        <w:t>hoặc thoát</w:t>
      </w:r>
      <w:bookmarkEnd w:id="75"/>
    </w:p>
    <w:p w14:paraId="5FE6C79A" w14:textId="26DAB301" w:rsidR="000B3B5B" w:rsidRPr="000B3B5B" w:rsidRDefault="000B3B5B" w:rsidP="000B3B5B">
      <w:pPr>
        <w:pStyle w:val="Heading3"/>
      </w:pPr>
      <w:bookmarkStart w:id="76" w:name="_Toc91413246"/>
      <w:r>
        <w:lastRenderedPageBreak/>
        <w:t>Chức năng Xem lớp đã đăng ký</w:t>
      </w:r>
      <w:bookmarkEnd w:id="76"/>
    </w:p>
    <w:p w14:paraId="4A5D2A3C" w14:textId="1DB7C645" w:rsidR="000B3B5B" w:rsidRDefault="000B3B5B" w:rsidP="00A70FF3">
      <w:pPr>
        <w:pStyle w:val="ListParagraph"/>
        <w:numPr>
          <w:ilvl w:val="0"/>
          <w:numId w:val="12"/>
        </w:numPr>
        <w:ind w:left="714" w:hanging="357"/>
        <w:contextualSpacing w:val="0"/>
      </w:pPr>
      <w:r>
        <w:t xml:space="preserve"> </w:t>
      </w:r>
      <w:r w:rsidR="0006295C">
        <w:t xml:space="preserve">Giao diện thông báo chưa đăng ký lớp </w:t>
      </w:r>
      <w:r w:rsidR="00A70FF3">
        <w:t xml:space="preserve">học </w:t>
      </w:r>
      <w:r w:rsidR="0006295C">
        <w:t>nào</w:t>
      </w:r>
      <w:r w:rsidR="00A70FF3">
        <w:t>.</w:t>
      </w:r>
    </w:p>
    <w:p w14:paraId="25213CEB" w14:textId="77777777" w:rsidR="0006295C" w:rsidRDefault="0006295C" w:rsidP="00A150B9">
      <w:pPr>
        <w:pStyle w:val="ListParagraph"/>
        <w:keepNext/>
        <w:ind w:left="0"/>
        <w:jc w:val="center"/>
      </w:pPr>
      <w:r>
        <w:rPr>
          <w:noProof/>
        </w:rPr>
        <w:drawing>
          <wp:inline distT="0" distB="0" distL="0" distR="0" wp14:anchorId="517C2100" wp14:editId="3D9436DF">
            <wp:extent cx="4191585" cy="170521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nt reg.PNG"/>
                    <pic:cNvPicPr/>
                  </pic:nvPicPr>
                  <pic:blipFill>
                    <a:blip r:embed="rId48">
                      <a:extLst>
                        <a:ext uri="{28A0092B-C50C-407E-A947-70E740481C1C}">
                          <a14:useLocalDpi xmlns:a14="http://schemas.microsoft.com/office/drawing/2010/main" val="0"/>
                        </a:ext>
                      </a:extLst>
                    </a:blip>
                    <a:stretch>
                      <a:fillRect/>
                    </a:stretch>
                  </pic:blipFill>
                  <pic:spPr>
                    <a:xfrm>
                      <a:off x="0" y="0"/>
                      <a:ext cx="4191585" cy="1705213"/>
                    </a:xfrm>
                    <a:prstGeom prst="rect">
                      <a:avLst/>
                    </a:prstGeom>
                  </pic:spPr>
                </pic:pic>
              </a:graphicData>
            </a:graphic>
          </wp:inline>
        </w:drawing>
      </w:r>
    </w:p>
    <w:p w14:paraId="5227C345" w14:textId="09128E3A" w:rsidR="0006295C" w:rsidRDefault="0006295C" w:rsidP="00A150B9">
      <w:pPr>
        <w:pStyle w:val="Caption"/>
      </w:pPr>
      <w:bookmarkStart w:id="77" w:name="_Toc91412902"/>
      <w:r>
        <w:t xml:space="preserve">Hình </w:t>
      </w:r>
      <w:fldSimple w:instr=" STYLEREF 1 \s ">
        <w:r>
          <w:rPr>
            <w:noProof/>
          </w:rPr>
          <w:t>5</w:t>
        </w:r>
      </w:fldSimple>
      <w:r>
        <w:t>.</w:t>
      </w:r>
      <w:fldSimple w:instr=" SEQ Hình \* ARABIC \s 1 ">
        <w:r>
          <w:rPr>
            <w:noProof/>
          </w:rPr>
          <w:t>21</w:t>
        </w:r>
      </w:fldSimple>
      <w:r w:rsidR="00A150B9">
        <w:rPr>
          <w:noProof/>
        </w:rPr>
        <w:t xml:space="preserve"> </w:t>
      </w:r>
      <w:r w:rsidR="00A150B9">
        <w:t>Giao diệ</w:t>
      </w:r>
      <w:r w:rsidR="005E5830">
        <w:t>n chưa đăng ký lớp</w:t>
      </w:r>
      <w:bookmarkEnd w:id="77"/>
    </w:p>
    <w:p w14:paraId="0BD6FAEB" w14:textId="344C991F" w:rsidR="0006295C" w:rsidRDefault="0006295C" w:rsidP="00A70FF3">
      <w:pPr>
        <w:pStyle w:val="ListParagraph"/>
        <w:numPr>
          <w:ilvl w:val="0"/>
          <w:numId w:val="12"/>
        </w:numPr>
        <w:ind w:left="714" w:hanging="357"/>
        <w:contextualSpacing w:val="0"/>
      </w:pPr>
      <w:r>
        <w:t>Giao diện hiển thị các lớp đã đăng ký</w:t>
      </w:r>
      <w:r w:rsidR="00A70FF3">
        <w:t>.</w:t>
      </w:r>
    </w:p>
    <w:p w14:paraId="2B2B2B3C" w14:textId="77777777" w:rsidR="0006295C" w:rsidRDefault="0006295C" w:rsidP="00A150B9">
      <w:pPr>
        <w:pStyle w:val="ListParagraph"/>
        <w:keepNext/>
        <w:ind w:left="0"/>
        <w:jc w:val="center"/>
      </w:pPr>
      <w:r>
        <w:rPr>
          <w:noProof/>
        </w:rPr>
        <w:drawing>
          <wp:inline distT="0" distB="0" distL="0" distR="0" wp14:anchorId="68562B36" wp14:editId="4F87C5B3">
            <wp:extent cx="4163006" cy="174331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asses.PNG"/>
                    <pic:cNvPicPr/>
                  </pic:nvPicPr>
                  <pic:blipFill>
                    <a:blip r:embed="rId49">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14:paraId="085275BB" w14:textId="27CF321C" w:rsidR="0006295C" w:rsidRDefault="0006295C" w:rsidP="00A150B9">
      <w:pPr>
        <w:pStyle w:val="Caption"/>
      </w:pPr>
      <w:bookmarkStart w:id="78" w:name="_Toc91412903"/>
      <w:r>
        <w:t xml:space="preserve">Hình </w:t>
      </w:r>
      <w:fldSimple w:instr=" STYLEREF 1 \s ">
        <w:r>
          <w:rPr>
            <w:noProof/>
          </w:rPr>
          <w:t>5</w:t>
        </w:r>
      </w:fldSimple>
      <w:r>
        <w:t>.</w:t>
      </w:r>
      <w:fldSimple w:instr=" SEQ Hình \* ARABIC \s 1 ">
        <w:r>
          <w:rPr>
            <w:noProof/>
          </w:rPr>
          <w:t>22</w:t>
        </w:r>
      </w:fldSimple>
      <w:r w:rsidR="00A150B9">
        <w:rPr>
          <w:noProof/>
        </w:rPr>
        <w:t xml:space="preserve"> </w:t>
      </w:r>
      <w:r w:rsidR="00A150B9">
        <w:t>Giao diệ</w:t>
      </w:r>
      <w:r w:rsidR="005E5830">
        <w:t>n các lớp đã đăng ký</w:t>
      </w:r>
      <w:bookmarkEnd w:id="78"/>
    </w:p>
    <w:p w14:paraId="2318E677" w14:textId="1E439E2D" w:rsidR="0006295C" w:rsidRDefault="0006295C" w:rsidP="00A70FF3">
      <w:pPr>
        <w:pStyle w:val="ListParagraph"/>
        <w:numPr>
          <w:ilvl w:val="0"/>
          <w:numId w:val="12"/>
        </w:numPr>
        <w:ind w:left="714" w:hanging="357"/>
        <w:contextualSpacing w:val="0"/>
      </w:pPr>
      <w:r>
        <w:t>Giao diện hiển thị thông tin của một lớp đã đăng ký</w:t>
      </w:r>
      <w:r w:rsidR="00A70FF3">
        <w:t>.</w:t>
      </w:r>
    </w:p>
    <w:p w14:paraId="0FDF9B03" w14:textId="77777777" w:rsidR="0006295C" w:rsidRDefault="0006295C" w:rsidP="00A150B9">
      <w:pPr>
        <w:pStyle w:val="ListParagraph"/>
        <w:keepNext/>
        <w:ind w:left="0"/>
        <w:jc w:val="center"/>
      </w:pPr>
      <w:r>
        <w:rPr>
          <w:noProof/>
        </w:rPr>
        <w:drawing>
          <wp:inline distT="0" distB="0" distL="0" distR="0" wp14:anchorId="1217132D" wp14:editId="53469A3A">
            <wp:extent cx="4191585" cy="172426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 info.PNG"/>
                    <pic:cNvPicPr/>
                  </pic:nvPicPr>
                  <pic:blipFill>
                    <a:blip r:embed="rId50">
                      <a:extLst>
                        <a:ext uri="{28A0092B-C50C-407E-A947-70E740481C1C}">
                          <a14:useLocalDpi xmlns:a14="http://schemas.microsoft.com/office/drawing/2010/main" val="0"/>
                        </a:ext>
                      </a:extLst>
                    </a:blip>
                    <a:stretch>
                      <a:fillRect/>
                    </a:stretch>
                  </pic:blipFill>
                  <pic:spPr>
                    <a:xfrm>
                      <a:off x="0" y="0"/>
                      <a:ext cx="4191585" cy="1724266"/>
                    </a:xfrm>
                    <a:prstGeom prst="rect">
                      <a:avLst/>
                    </a:prstGeom>
                  </pic:spPr>
                </pic:pic>
              </a:graphicData>
            </a:graphic>
          </wp:inline>
        </w:drawing>
      </w:r>
    </w:p>
    <w:p w14:paraId="4B1D937C" w14:textId="66D11203" w:rsidR="00C007E7" w:rsidRDefault="0006295C" w:rsidP="00A150B9">
      <w:pPr>
        <w:pStyle w:val="Caption"/>
        <w:rPr>
          <w:noProof/>
        </w:rPr>
      </w:pPr>
      <w:bookmarkStart w:id="79" w:name="_Toc91412904"/>
      <w:r>
        <w:t xml:space="preserve">Hình </w:t>
      </w:r>
      <w:fldSimple w:instr=" STYLEREF 1 \s ">
        <w:r>
          <w:rPr>
            <w:noProof/>
          </w:rPr>
          <w:t>5</w:t>
        </w:r>
      </w:fldSimple>
      <w:r>
        <w:t>.</w:t>
      </w:r>
      <w:fldSimple w:instr=" SEQ Hình \* ARABIC \s 1 ">
        <w:r>
          <w:rPr>
            <w:noProof/>
          </w:rPr>
          <w:t>23</w:t>
        </w:r>
      </w:fldSimple>
      <w:r w:rsidR="00A150B9">
        <w:rPr>
          <w:noProof/>
        </w:rPr>
        <w:t xml:space="preserve"> </w:t>
      </w:r>
      <w:r w:rsidR="00A150B9">
        <w:t>Giao diệ</w:t>
      </w:r>
      <w:r w:rsidR="005E5830">
        <w:t>n thông tin lớp đăng ký</w:t>
      </w:r>
      <w:bookmarkEnd w:id="79"/>
    </w:p>
    <w:p w14:paraId="5E993CB4" w14:textId="77777777" w:rsidR="00C007E7" w:rsidRDefault="00C007E7">
      <w:pPr>
        <w:spacing w:before="0" w:after="200" w:line="276" w:lineRule="auto"/>
        <w:jc w:val="left"/>
        <w:rPr>
          <w:b/>
          <w:bCs/>
          <w:noProof/>
          <w:sz w:val="24"/>
          <w:szCs w:val="18"/>
        </w:rPr>
      </w:pPr>
      <w:r>
        <w:rPr>
          <w:noProof/>
        </w:rPr>
        <w:br w:type="page"/>
      </w:r>
    </w:p>
    <w:p w14:paraId="03A371BC" w14:textId="09A2994C" w:rsidR="0006295C" w:rsidRDefault="00C007E7" w:rsidP="00C007E7">
      <w:pPr>
        <w:pStyle w:val="Heading1"/>
      </w:pPr>
      <w:bookmarkStart w:id="80" w:name="_Toc91413247"/>
      <w:r>
        <w:lastRenderedPageBreak/>
        <w:t>ĐÁ</w:t>
      </w:r>
      <w:r w:rsidR="00F210F6">
        <w:t>NH GIÁ</w:t>
      </w:r>
      <w:r w:rsidR="004E003B">
        <w:t xml:space="preserve"> HỆ THỐNG</w:t>
      </w:r>
      <w:bookmarkEnd w:id="80"/>
    </w:p>
    <w:p w14:paraId="3DDFC0FE" w14:textId="53674E17" w:rsidR="001D170C" w:rsidRPr="001D170C" w:rsidRDefault="00E1371F" w:rsidP="00E1371F">
      <w:pPr>
        <w:ind w:firstLine="357"/>
      </w:pPr>
      <w:r>
        <w:t xml:space="preserve">Chương 6 đưa ra một vài nhận xét về thành phần trong hệ thống. </w:t>
      </w:r>
    </w:p>
    <w:p w14:paraId="5A5378CB" w14:textId="50C8DEEE" w:rsidR="00C007E7" w:rsidRDefault="00A150B9" w:rsidP="00C007E7">
      <w:pPr>
        <w:pStyle w:val="Heading2"/>
      </w:pPr>
      <w:bookmarkStart w:id="81" w:name="_Toc91413248"/>
      <w:r>
        <w:t>Đánh giá về sơ đồ mạ</w:t>
      </w:r>
      <w:r w:rsidR="00517517">
        <w:t>ch</w:t>
      </w:r>
      <w:bookmarkEnd w:id="81"/>
    </w:p>
    <w:p w14:paraId="451D2A3A" w14:textId="40E1EFFF" w:rsidR="00E1371F" w:rsidRPr="00E1371F" w:rsidRDefault="00E1371F" w:rsidP="00E1371F">
      <w:pPr>
        <w:pStyle w:val="ListParagraph"/>
        <w:numPr>
          <w:ilvl w:val="0"/>
          <w:numId w:val="12"/>
        </w:numPr>
        <w:ind w:left="714" w:hanging="357"/>
        <w:contextualSpacing w:val="0"/>
      </w:pPr>
      <w:r>
        <w:t>Sơ đồ mạch tương đối đơn giản dùng để phục vụ việc mô phỏng máy giao dịch giải quyết thủ tục sinh viên.</w:t>
      </w:r>
    </w:p>
    <w:p w14:paraId="30E300E7" w14:textId="5FC446D2" w:rsidR="00603645" w:rsidRDefault="00E1371F" w:rsidP="00E1371F">
      <w:pPr>
        <w:pStyle w:val="ListParagraph"/>
        <w:numPr>
          <w:ilvl w:val="0"/>
          <w:numId w:val="12"/>
        </w:numPr>
        <w:ind w:left="714" w:hanging="357"/>
        <w:contextualSpacing w:val="0"/>
      </w:pPr>
      <w:r>
        <w:t xml:space="preserve">Trong sơ đồ mạch hệ thống, các phần tử được kết nối trực tiếp với nhau điều này làm tốn nhiều chân của vi điều khiển STM32. </w:t>
      </w:r>
    </w:p>
    <w:p w14:paraId="07DDE093" w14:textId="7A08A529" w:rsidR="00E1371F" w:rsidRPr="00603645" w:rsidRDefault="00E1371F" w:rsidP="00E1371F">
      <w:pPr>
        <w:pStyle w:val="ListParagraph"/>
        <w:numPr>
          <w:ilvl w:val="0"/>
          <w:numId w:val="12"/>
        </w:numPr>
        <w:ind w:left="714" w:hanging="357"/>
        <w:contextualSpacing w:val="0"/>
      </w:pPr>
      <w:r>
        <w:t xml:space="preserve">Trong tương lai, có thể giải quyết vấn đề trên bằng cách sử dụng các mạch tích hợp </w:t>
      </w:r>
      <w:r w:rsidR="004F3CD9">
        <w:t xml:space="preserve">cho phép </w:t>
      </w:r>
      <w:r>
        <w:t xml:space="preserve">giao tiếp </w:t>
      </w:r>
      <w:r w:rsidR="004F3CD9">
        <w:t>I2C hay</w:t>
      </w:r>
      <w:r>
        <w:t xml:space="preserve"> SPI. </w:t>
      </w:r>
      <w:r w:rsidR="004F3CD9">
        <w:t xml:space="preserve">Các mạch tích hợp này giúp làm giảm số chân </w:t>
      </w:r>
      <w:r w:rsidR="005D268F">
        <w:t xml:space="preserve">cần </w:t>
      </w:r>
      <w:r w:rsidR="004F3CD9">
        <w:t>sử dụng của vi điều khiển STM32.</w:t>
      </w:r>
    </w:p>
    <w:p w14:paraId="42E61001" w14:textId="20F4169F" w:rsidR="00E219D1" w:rsidRDefault="00A150B9" w:rsidP="00C007E7">
      <w:pPr>
        <w:pStyle w:val="Heading2"/>
      </w:pPr>
      <w:bookmarkStart w:id="82" w:name="_Toc91413249"/>
      <w:r>
        <w:t>Đánh giá về</w:t>
      </w:r>
      <w:r w:rsidR="00517517">
        <w:t xml:space="preserve"> quá trình </w:t>
      </w:r>
      <w:r>
        <w:t>mô phỏng</w:t>
      </w:r>
      <w:bookmarkEnd w:id="82"/>
    </w:p>
    <w:p w14:paraId="28E80CCA" w14:textId="2E41FA80" w:rsidR="00603645" w:rsidRDefault="00094D3B" w:rsidP="002016ED">
      <w:pPr>
        <w:pStyle w:val="ListParagraph"/>
        <w:numPr>
          <w:ilvl w:val="0"/>
          <w:numId w:val="12"/>
        </w:numPr>
        <w:ind w:left="714" w:hanging="357"/>
        <w:contextualSpacing w:val="0"/>
      </w:pPr>
      <w:r>
        <w:t>Tốc độ hiển thị dữ liệu lên màn hình khá nhanh, đúng như yêu cầu đặt ra.</w:t>
      </w:r>
      <w:r w:rsidR="009A0312">
        <w:t xml:space="preserve"> </w:t>
      </w:r>
    </w:p>
    <w:p w14:paraId="115DC4F6" w14:textId="2AD51E6B" w:rsidR="00094D3B" w:rsidRDefault="00094D3B" w:rsidP="002016ED">
      <w:pPr>
        <w:pStyle w:val="ListParagraph"/>
        <w:numPr>
          <w:ilvl w:val="0"/>
          <w:numId w:val="12"/>
        </w:numPr>
        <w:ind w:left="714" w:hanging="357"/>
        <w:contextualSpacing w:val="0"/>
      </w:pPr>
      <w:r>
        <w:t>Đôi lúc mô phỏ</w:t>
      </w:r>
      <w:r w:rsidR="009A0312">
        <w:t xml:space="preserve">ng </w:t>
      </w:r>
      <w:r>
        <w:t>bị dừng đột ngột do phần mềm Proteus bị quá tải.</w:t>
      </w:r>
    </w:p>
    <w:p w14:paraId="6F0FB610" w14:textId="33E81B30" w:rsidR="00094D3B" w:rsidRPr="00603645" w:rsidRDefault="009A0312" w:rsidP="002016ED">
      <w:pPr>
        <w:pStyle w:val="ListParagraph"/>
        <w:numPr>
          <w:ilvl w:val="0"/>
          <w:numId w:val="12"/>
        </w:numPr>
        <w:ind w:left="714" w:hanging="357"/>
        <w:contextualSpacing w:val="0"/>
      </w:pPr>
      <w:r>
        <w:t>Các nút bấm của Keypad trên mô phỏng hoạt độ</w:t>
      </w:r>
      <w:r w:rsidR="005A539F">
        <w:t>ng đúng. Đ</w:t>
      </w:r>
      <w:r>
        <w:t xml:space="preserve">ôi khi nhấn nút </w:t>
      </w:r>
      <w:r w:rsidR="005A539F">
        <w:t xml:space="preserve">tiếp theo, </w:t>
      </w:r>
      <w:r>
        <w:t xml:space="preserve">vi điều khiển bị nhận sai nút do phần mềm Proteus chưa tải kịp. </w:t>
      </w:r>
    </w:p>
    <w:p w14:paraId="48FD80A3" w14:textId="751478E5" w:rsidR="00E219D1" w:rsidRPr="004015D7" w:rsidRDefault="00E219D1" w:rsidP="004015D7">
      <w:pPr>
        <w:spacing w:before="0" w:after="200" w:line="276" w:lineRule="auto"/>
        <w:jc w:val="left"/>
        <w:rPr>
          <w:rFonts w:eastAsiaTheme="majorEastAsia" w:cstheme="majorBidi"/>
          <w:b/>
          <w:bCs/>
          <w:sz w:val="28"/>
          <w:szCs w:val="26"/>
        </w:rPr>
      </w:pPr>
      <w:r>
        <w:br w:type="page"/>
      </w:r>
    </w:p>
    <w:p w14:paraId="7253749C" w14:textId="361B8172" w:rsidR="00C007E7" w:rsidRDefault="00E219D1" w:rsidP="00E219D1">
      <w:pPr>
        <w:pStyle w:val="Heading1unnumbered"/>
      </w:pPr>
      <w:bookmarkStart w:id="83" w:name="_Toc91413250"/>
      <w:r>
        <w:lastRenderedPageBreak/>
        <w:t>PHỤ LỤC</w:t>
      </w:r>
      <w:bookmarkEnd w:id="83"/>
    </w:p>
    <w:p w14:paraId="5841B686" w14:textId="26AD4862" w:rsidR="004015D7" w:rsidRDefault="004015D7" w:rsidP="004015D7">
      <w:pPr>
        <w:ind w:firstLine="357"/>
      </w:pPr>
      <w:r>
        <w:t>Mã nguồ</w:t>
      </w:r>
      <w:r w:rsidR="00AE4F9E">
        <w:t xml:space="preserve">n, </w:t>
      </w:r>
      <w:r w:rsidR="008C1FED">
        <w:t xml:space="preserve">báo cáo, </w:t>
      </w:r>
      <w:r>
        <w:t xml:space="preserve">sơ đồ mạch, </w:t>
      </w:r>
      <w:r w:rsidR="00AE4F9E">
        <w:t>l</w:t>
      </w:r>
      <w:r>
        <w:t xml:space="preserve">ưu đồ thuật toán của hệ thống </w:t>
      </w:r>
      <w:r w:rsidR="00AE4F9E">
        <w:t xml:space="preserve">và các hình ảnh trong báo cáo </w:t>
      </w:r>
      <w:r>
        <w:t>đều có sẵn tại đường dẫn</w:t>
      </w:r>
      <w:r w:rsidR="00AE4F9E">
        <w:t xml:space="preserve"> sau</w:t>
      </w:r>
      <w:r>
        <w:t xml:space="preserve">: </w:t>
      </w:r>
    </w:p>
    <w:p w14:paraId="07BB70A5" w14:textId="485DE3D3" w:rsidR="004015D7" w:rsidRPr="004015D7" w:rsidRDefault="008C1FED" w:rsidP="004015D7">
      <w:pPr>
        <w:ind w:firstLine="357"/>
      </w:pPr>
      <w:hyperlink r:id="rId51" w:history="1">
        <w:r w:rsidRPr="00281DE4">
          <w:rPr>
            <w:rStyle w:val="Hyperlink"/>
          </w:rPr>
          <w:t>https://github.com/duycu99zxcv123/transaction_machine.git</w:t>
        </w:r>
      </w:hyperlink>
      <w:r>
        <w:t>, (link Github)</w:t>
      </w:r>
      <w:r w:rsidR="00D00B11">
        <w:t>.</w:t>
      </w:r>
      <w:bookmarkStart w:id="84" w:name="_GoBack"/>
      <w:bookmarkEnd w:id="84"/>
    </w:p>
    <w:p w14:paraId="04353614" w14:textId="77777777" w:rsidR="004015D7" w:rsidRPr="004015D7" w:rsidRDefault="004015D7" w:rsidP="004015D7"/>
    <w:p w14:paraId="3BEAE477" w14:textId="77777777" w:rsidR="00E219D1" w:rsidRPr="00E219D1" w:rsidRDefault="00E219D1" w:rsidP="00E219D1"/>
    <w:p w14:paraId="4406BE55" w14:textId="77777777" w:rsidR="00EF287F" w:rsidRPr="00EF287F" w:rsidRDefault="00EF287F" w:rsidP="00EF287F">
      <w:pPr>
        <w:pStyle w:val="ListParagraph"/>
        <w:ind w:left="1440"/>
      </w:pPr>
    </w:p>
    <w:p w14:paraId="19619F13" w14:textId="77777777" w:rsidR="00A828D5" w:rsidRPr="00A828D5" w:rsidRDefault="00A828D5" w:rsidP="00A828D5">
      <w:pPr>
        <w:pStyle w:val="ListParagraph"/>
        <w:ind w:left="1440"/>
      </w:pPr>
    </w:p>
    <w:p w14:paraId="5BA2207A" w14:textId="77777777" w:rsidR="00A828D5" w:rsidRPr="00A828D5" w:rsidRDefault="00A828D5" w:rsidP="00A828D5">
      <w:pPr>
        <w:pStyle w:val="ListParagraph"/>
        <w:ind w:left="714"/>
        <w:contextualSpacing w:val="0"/>
      </w:pPr>
    </w:p>
    <w:p w14:paraId="7D68A76B" w14:textId="511E0A82" w:rsidR="00842B93" w:rsidRPr="00842B93" w:rsidRDefault="00842B93" w:rsidP="00B25DE6">
      <w:pPr>
        <w:pStyle w:val="ListParagraph"/>
        <w:ind w:left="714"/>
        <w:contextualSpacing w:val="0"/>
      </w:pPr>
    </w:p>
    <w:sectPr w:rsidR="00842B93" w:rsidRPr="00842B93" w:rsidSect="004D6F12">
      <w:footerReference w:type="even" r:id="rId52"/>
      <w:footerReference w:type="default" r:id="rId53"/>
      <w:pgSz w:w="11906" w:h="16838" w:code="9"/>
      <w:pgMar w:top="1138" w:right="1138" w:bottom="1418" w:left="1699"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518BB" w14:textId="77777777" w:rsidR="003B2D66" w:rsidRDefault="003B2D66" w:rsidP="00877142">
      <w:pPr>
        <w:spacing w:after="0" w:line="240" w:lineRule="auto"/>
      </w:pPr>
      <w:r>
        <w:separator/>
      </w:r>
    </w:p>
  </w:endnote>
  <w:endnote w:type="continuationSeparator" w:id="0">
    <w:p w14:paraId="0E32747C" w14:textId="77777777" w:rsidR="003B2D66" w:rsidRDefault="003B2D66" w:rsidP="00877142">
      <w:pPr>
        <w:spacing w:after="0" w:line="240" w:lineRule="auto"/>
      </w:pPr>
      <w:r>
        <w:continuationSeparator/>
      </w:r>
    </w:p>
  </w:endnote>
  <w:endnote w:type="continuationNotice" w:id="1">
    <w:p w14:paraId="09D9D497" w14:textId="77777777" w:rsidR="003B2D66" w:rsidRDefault="003B2D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ucida Sans Typewriter"/>
    <w:panose1 w:val="02020603050405020304"/>
    <w:charset w:val="DE"/>
    <w:family w:val="roman"/>
    <w:notTrueType/>
    <w:pitch w:val="variable"/>
    <w:sig w:usb0="01000000"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E1A0F" w14:textId="4958B08E" w:rsidR="00CD6DB6" w:rsidRDefault="00CD6DB6">
    <w:pPr>
      <w:pStyle w:val="Footer"/>
      <w:jc w:val="right"/>
    </w:pPr>
  </w:p>
  <w:p w14:paraId="2A4764B1" w14:textId="77777777" w:rsidR="00CD6DB6" w:rsidRDefault="00CD6D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9FAB8" w14:textId="77777777" w:rsidR="00CD6DB6" w:rsidRDefault="00CD6DB6" w:rsidP="00CE16C4">
    <w:pPr>
      <w:pStyle w:val="Footer"/>
      <w:tabs>
        <w:tab w:val="clear" w:pos="4680"/>
        <w:tab w:val="clear" w:pos="9360"/>
        <w:tab w:val="left" w:pos="78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832505"/>
      <w:docPartObj>
        <w:docPartGallery w:val="Page Numbers (Bottom of Page)"/>
        <w:docPartUnique/>
      </w:docPartObj>
    </w:sdtPr>
    <w:sdtEndPr>
      <w:rPr>
        <w:noProof/>
      </w:rPr>
    </w:sdtEndPr>
    <w:sdtContent>
      <w:p w14:paraId="4AF9A1C7" w14:textId="229685AF" w:rsidR="00CD6DB6" w:rsidRDefault="00CD6DB6">
        <w:pPr>
          <w:pStyle w:val="Footer"/>
          <w:jc w:val="right"/>
        </w:pPr>
        <w:r>
          <w:fldChar w:fldCharType="begin"/>
        </w:r>
        <w:r>
          <w:instrText xml:space="preserve"> PAGE   \* MERGEFORMAT </w:instrText>
        </w:r>
        <w:r>
          <w:fldChar w:fldCharType="separate"/>
        </w:r>
        <w:r w:rsidR="00D00B11">
          <w:rPr>
            <w:noProof/>
          </w:rPr>
          <w:t>28</w:t>
        </w:r>
        <w:r>
          <w:rPr>
            <w:noProof/>
          </w:rPr>
          <w:fldChar w:fldCharType="end"/>
        </w:r>
      </w:p>
    </w:sdtContent>
  </w:sdt>
  <w:p w14:paraId="10B74D73" w14:textId="77777777" w:rsidR="00CD6DB6" w:rsidRDefault="00CD6DB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258719"/>
      <w:docPartObj>
        <w:docPartGallery w:val="Page Numbers (Bottom of Page)"/>
        <w:docPartUnique/>
      </w:docPartObj>
    </w:sdtPr>
    <w:sdtEndPr>
      <w:rPr>
        <w:noProof/>
      </w:rPr>
    </w:sdtEndPr>
    <w:sdtContent>
      <w:p w14:paraId="09E12DE4" w14:textId="45162F7F" w:rsidR="00CD6DB6" w:rsidRDefault="00CD6DB6">
        <w:pPr>
          <w:pStyle w:val="Footer"/>
          <w:jc w:val="right"/>
        </w:pPr>
        <w:r>
          <w:fldChar w:fldCharType="begin"/>
        </w:r>
        <w:r>
          <w:instrText xml:space="preserve"> PAGE   \* MERGEFORMAT </w:instrText>
        </w:r>
        <w:r>
          <w:fldChar w:fldCharType="separate"/>
        </w:r>
        <w:r w:rsidR="00D00B11">
          <w:rPr>
            <w:noProof/>
          </w:rPr>
          <w:t>29</w:t>
        </w:r>
        <w:r>
          <w:rPr>
            <w:noProof/>
          </w:rPr>
          <w:fldChar w:fldCharType="end"/>
        </w:r>
      </w:p>
    </w:sdtContent>
  </w:sdt>
  <w:p w14:paraId="1EAA4099" w14:textId="77777777" w:rsidR="00CD6DB6" w:rsidRDefault="00CD6DB6" w:rsidP="00CE16C4">
    <w:pPr>
      <w:pStyle w:val="Footer"/>
      <w:tabs>
        <w:tab w:val="clear" w:pos="4680"/>
        <w:tab w:val="clear" w:pos="9360"/>
        <w:tab w:val="left" w:pos="78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F788C" w14:textId="77777777" w:rsidR="003B2D66" w:rsidRDefault="003B2D66" w:rsidP="00877142">
      <w:pPr>
        <w:spacing w:after="0" w:line="240" w:lineRule="auto"/>
      </w:pPr>
      <w:r>
        <w:separator/>
      </w:r>
    </w:p>
  </w:footnote>
  <w:footnote w:type="continuationSeparator" w:id="0">
    <w:p w14:paraId="145E6673" w14:textId="77777777" w:rsidR="003B2D66" w:rsidRDefault="003B2D66" w:rsidP="00877142">
      <w:pPr>
        <w:spacing w:after="0" w:line="240" w:lineRule="auto"/>
      </w:pPr>
      <w:r>
        <w:continuationSeparator/>
      </w:r>
    </w:p>
  </w:footnote>
  <w:footnote w:type="continuationNotice" w:id="1">
    <w:p w14:paraId="30E7CC42" w14:textId="77777777" w:rsidR="003B2D66" w:rsidRDefault="003B2D66">
      <w:pPr>
        <w:spacing w:before="0"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BC65E22"/>
    <w:multiLevelType w:val="hybridMultilevel"/>
    <w:tmpl w:val="61FC7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239F9"/>
    <w:multiLevelType w:val="multilevel"/>
    <w:tmpl w:val="925EC3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8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b/>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83A1CD3"/>
    <w:multiLevelType w:val="multilevel"/>
    <w:tmpl w:val="1F6A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64420"/>
    <w:multiLevelType w:val="multilevel"/>
    <w:tmpl w:val="A89A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94F99"/>
    <w:multiLevelType w:val="hybridMultilevel"/>
    <w:tmpl w:val="F30A7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60AFF"/>
    <w:multiLevelType w:val="multilevel"/>
    <w:tmpl w:val="07A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75F32"/>
    <w:multiLevelType w:val="hybridMultilevel"/>
    <w:tmpl w:val="067E60BA"/>
    <w:lvl w:ilvl="0" w:tplc="156E685A">
      <w:start w:val="1"/>
      <w:numFmt w:val="decimal"/>
      <w:lvlText w:val="[%1]"/>
      <w:lvlJc w:val="left"/>
      <w:pPr>
        <w:ind w:left="3600" w:hanging="360"/>
      </w:pPr>
      <w:rPr>
        <w:rFonts w:hint="default"/>
        <w:b w:val="0"/>
        <w:sz w:val="26"/>
        <w:szCs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AD123DF"/>
    <w:multiLevelType w:val="hybridMultilevel"/>
    <w:tmpl w:val="A0E2A49A"/>
    <w:lvl w:ilvl="0" w:tplc="5FA2369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F47190"/>
    <w:multiLevelType w:val="hybridMultilevel"/>
    <w:tmpl w:val="CC881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2193"/>
    <w:multiLevelType w:val="hybridMultilevel"/>
    <w:tmpl w:val="BB149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D0C7E"/>
    <w:multiLevelType w:val="hybridMultilevel"/>
    <w:tmpl w:val="FD426EE0"/>
    <w:lvl w:ilvl="0" w:tplc="5FA2369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163395"/>
    <w:multiLevelType w:val="hybridMultilevel"/>
    <w:tmpl w:val="41C23F9C"/>
    <w:lvl w:ilvl="0" w:tplc="56A2F29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C552A3"/>
    <w:multiLevelType w:val="hybridMultilevel"/>
    <w:tmpl w:val="705845D8"/>
    <w:lvl w:ilvl="0" w:tplc="5FA236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27DBD"/>
    <w:multiLevelType w:val="hybridMultilevel"/>
    <w:tmpl w:val="907A084A"/>
    <w:lvl w:ilvl="0" w:tplc="5FA2369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16"/>
  </w:num>
  <w:num w:numId="6">
    <w:abstractNumId w:val="14"/>
  </w:num>
  <w:num w:numId="7">
    <w:abstractNumId w:val="7"/>
  </w:num>
  <w:num w:numId="8">
    <w:abstractNumId w:val="3"/>
  </w:num>
  <w:num w:numId="9">
    <w:abstractNumId w:val="5"/>
  </w:num>
  <w:num w:numId="10">
    <w:abstractNumId w:val="11"/>
  </w:num>
  <w:num w:numId="11">
    <w:abstractNumId w:val="15"/>
  </w:num>
  <w:num w:numId="12">
    <w:abstractNumId w:val="13"/>
  </w:num>
  <w:num w:numId="13">
    <w:abstractNumId w:val="10"/>
  </w:num>
  <w:num w:numId="14">
    <w:abstractNumId w:val="6"/>
  </w:num>
  <w:num w:numId="15">
    <w:abstractNumId w:val="8"/>
  </w:num>
  <w:num w:numId="16">
    <w:abstractNumId w:val="9"/>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319CF"/>
    <w:rsid w:val="00000E39"/>
    <w:rsid w:val="0000126D"/>
    <w:rsid w:val="00001909"/>
    <w:rsid w:val="00003543"/>
    <w:rsid w:val="000038CC"/>
    <w:rsid w:val="000047CD"/>
    <w:rsid w:val="00004A80"/>
    <w:rsid w:val="000074B4"/>
    <w:rsid w:val="00010CDB"/>
    <w:rsid w:val="00010E4E"/>
    <w:rsid w:val="00014C51"/>
    <w:rsid w:val="000153B1"/>
    <w:rsid w:val="0001618C"/>
    <w:rsid w:val="00017E99"/>
    <w:rsid w:val="00020BE9"/>
    <w:rsid w:val="000213C6"/>
    <w:rsid w:val="00023B83"/>
    <w:rsid w:val="00024DE5"/>
    <w:rsid w:val="00026018"/>
    <w:rsid w:val="00026080"/>
    <w:rsid w:val="000269CF"/>
    <w:rsid w:val="00026DA0"/>
    <w:rsid w:val="00027A1F"/>
    <w:rsid w:val="00027C8A"/>
    <w:rsid w:val="00030B2A"/>
    <w:rsid w:val="00033071"/>
    <w:rsid w:val="00034613"/>
    <w:rsid w:val="0003494B"/>
    <w:rsid w:val="00034FFF"/>
    <w:rsid w:val="0003515B"/>
    <w:rsid w:val="00035477"/>
    <w:rsid w:val="00035530"/>
    <w:rsid w:val="00035867"/>
    <w:rsid w:val="00036E0F"/>
    <w:rsid w:val="0003737A"/>
    <w:rsid w:val="00037BD8"/>
    <w:rsid w:val="0004037B"/>
    <w:rsid w:val="00040AA3"/>
    <w:rsid w:val="000428A5"/>
    <w:rsid w:val="00042A69"/>
    <w:rsid w:val="00043C54"/>
    <w:rsid w:val="0004480C"/>
    <w:rsid w:val="00046BF8"/>
    <w:rsid w:val="00051010"/>
    <w:rsid w:val="000541A0"/>
    <w:rsid w:val="00055CD7"/>
    <w:rsid w:val="00056422"/>
    <w:rsid w:val="00057DFD"/>
    <w:rsid w:val="00057E30"/>
    <w:rsid w:val="00060026"/>
    <w:rsid w:val="000603BD"/>
    <w:rsid w:val="000617F0"/>
    <w:rsid w:val="00061923"/>
    <w:rsid w:val="000625DF"/>
    <w:rsid w:val="0006295C"/>
    <w:rsid w:val="00063C51"/>
    <w:rsid w:val="00066EA5"/>
    <w:rsid w:val="00067B73"/>
    <w:rsid w:val="00067F13"/>
    <w:rsid w:val="00070400"/>
    <w:rsid w:val="000704C0"/>
    <w:rsid w:val="00070956"/>
    <w:rsid w:val="000716DD"/>
    <w:rsid w:val="00071A59"/>
    <w:rsid w:val="00072391"/>
    <w:rsid w:val="00072F60"/>
    <w:rsid w:val="000732E9"/>
    <w:rsid w:val="000739A3"/>
    <w:rsid w:val="00074C8C"/>
    <w:rsid w:val="0007702E"/>
    <w:rsid w:val="00077512"/>
    <w:rsid w:val="00077E54"/>
    <w:rsid w:val="0008354F"/>
    <w:rsid w:val="00083760"/>
    <w:rsid w:val="00086304"/>
    <w:rsid w:val="000907EE"/>
    <w:rsid w:val="000908AB"/>
    <w:rsid w:val="00090D8C"/>
    <w:rsid w:val="0009262A"/>
    <w:rsid w:val="000926D4"/>
    <w:rsid w:val="00093948"/>
    <w:rsid w:val="00094A53"/>
    <w:rsid w:val="00094D3B"/>
    <w:rsid w:val="00094FE4"/>
    <w:rsid w:val="000951D7"/>
    <w:rsid w:val="00095A6D"/>
    <w:rsid w:val="00097163"/>
    <w:rsid w:val="00097C34"/>
    <w:rsid w:val="00097CE3"/>
    <w:rsid w:val="000A0112"/>
    <w:rsid w:val="000A05B3"/>
    <w:rsid w:val="000A0E22"/>
    <w:rsid w:val="000A1424"/>
    <w:rsid w:val="000A1874"/>
    <w:rsid w:val="000A48FA"/>
    <w:rsid w:val="000A5962"/>
    <w:rsid w:val="000A6135"/>
    <w:rsid w:val="000A7272"/>
    <w:rsid w:val="000B0DE3"/>
    <w:rsid w:val="000B21D0"/>
    <w:rsid w:val="000B3B5B"/>
    <w:rsid w:val="000B6F96"/>
    <w:rsid w:val="000B7749"/>
    <w:rsid w:val="000C22FB"/>
    <w:rsid w:val="000C378B"/>
    <w:rsid w:val="000C42F1"/>
    <w:rsid w:val="000C6469"/>
    <w:rsid w:val="000C71D3"/>
    <w:rsid w:val="000D0A8C"/>
    <w:rsid w:val="000D1F22"/>
    <w:rsid w:val="000D2A6A"/>
    <w:rsid w:val="000D2CBD"/>
    <w:rsid w:val="000D632B"/>
    <w:rsid w:val="000D6C69"/>
    <w:rsid w:val="000D6ECA"/>
    <w:rsid w:val="000D7981"/>
    <w:rsid w:val="000E0BF8"/>
    <w:rsid w:val="000E2668"/>
    <w:rsid w:val="000E3631"/>
    <w:rsid w:val="000E3F49"/>
    <w:rsid w:val="000E5765"/>
    <w:rsid w:val="000E733A"/>
    <w:rsid w:val="000E7E91"/>
    <w:rsid w:val="000F148A"/>
    <w:rsid w:val="00100874"/>
    <w:rsid w:val="00100BDC"/>
    <w:rsid w:val="00100F82"/>
    <w:rsid w:val="00101160"/>
    <w:rsid w:val="0010238C"/>
    <w:rsid w:val="001025BE"/>
    <w:rsid w:val="0010433C"/>
    <w:rsid w:val="00105FFF"/>
    <w:rsid w:val="00112BDD"/>
    <w:rsid w:val="00113757"/>
    <w:rsid w:val="00114E07"/>
    <w:rsid w:val="00116500"/>
    <w:rsid w:val="00116B30"/>
    <w:rsid w:val="001171CC"/>
    <w:rsid w:val="0012074D"/>
    <w:rsid w:val="00122352"/>
    <w:rsid w:val="00122CA7"/>
    <w:rsid w:val="00124054"/>
    <w:rsid w:val="00124C0C"/>
    <w:rsid w:val="00124D45"/>
    <w:rsid w:val="0012607A"/>
    <w:rsid w:val="00127207"/>
    <w:rsid w:val="0012724F"/>
    <w:rsid w:val="0012726E"/>
    <w:rsid w:val="001276D7"/>
    <w:rsid w:val="00131196"/>
    <w:rsid w:val="001317B7"/>
    <w:rsid w:val="00131948"/>
    <w:rsid w:val="00131A30"/>
    <w:rsid w:val="00131B0E"/>
    <w:rsid w:val="00131C40"/>
    <w:rsid w:val="00132C85"/>
    <w:rsid w:val="001336BB"/>
    <w:rsid w:val="00134089"/>
    <w:rsid w:val="00134CBC"/>
    <w:rsid w:val="00136DDB"/>
    <w:rsid w:val="001372C3"/>
    <w:rsid w:val="00137C74"/>
    <w:rsid w:val="00137FAB"/>
    <w:rsid w:val="00140C11"/>
    <w:rsid w:val="00140CBF"/>
    <w:rsid w:val="0014166F"/>
    <w:rsid w:val="00144F26"/>
    <w:rsid w:val="001455EA"/>
    <w:rsid w:val="00145734"/>
    <w:rsid w:val="00145C7F"/>
    <w:rsid w:val="00145CF1"/>
    <w:rsid w:val="0014644B"/>
    <w:rsid w:val="001471DD"/>
    <w:rsid w:val="00147AF1"/>
    <w:rsid w:val="00147C58"/>
    <w:rsid w:val="00150DD6"/>
    <w:rsid w:val="00152131"/>
    <w:rsid w:val="00152B71"/>
    <w:rsid w:val="0015417C"/>
    <w:rsid w:val="00154865"/>
    <w:rsid w:val="0015720F"/>
    <w:rsid w:val="00160752"/>
    <w:rsid w:val="001613AE"/>
    <w:rsid w:val="001620E5"/>
    <w:rsid w:val="00162A1B"/>
    <w:rsid w:val="00165662"/>
    <w:rsid w:val="00165DCF"/>
    <w:rsid w:val="00166F7D"/>
    <w:rsid w:val="001671A0"/>
    <w:rsid w:val="001727CA"/>
    <w:rsid w:val="0017298A"/>
    <w:rsid w:val="001733C5"/>
    <w:rsid w:val="00173ADC"/>
    <w:rsid w:val="00174031"/>
    <w:rsid w:val="00177288"/>
    <w:rsid w:val="001806D1"/>
    <w:rsid w:val="00180B97"/>
    <w:rsid w:val="00180C60"/>
    <w:rsid w:val="00182388"/>
    <w:rsid w:val="00186024"/>
    <w:rsid w:val="00186865"/>
    <w:rsid w:val="00186CE5"/>
    <w:rsid w:val="001872D4"/>
    <w:rsid w:val="00194288"/>
    <w:rsid w:val="00194B74"/>
    <w:rsid w:val="00197174"/>
    <w:rsid w:val="001A0C43"/>
    <w:rsid w:val="001A38A3"/>
    <w:rsid w:val="001A50F9"/>
    <w:rsid w:val="001A5144"/>
    <w:rsid w:val="001A54B1"/>
    <w:rsid w:val="001A6A50"/>
    <w:rsid w:val="001A6ED0"/>
    <w:rsid w:val="001A7184"/>
    <w:rsid w:val="001B168C"/>
    <w:rsid w:val="001B2028"/>
    <w:rsid w:val="001B342A"/>
    <w:rsid w:val="001B55A1"/>
    <w:rsid w:val="001B68AF"/>
    <w:rsid w:val="001C0764"/>
    <w:rsid w:val="001C12B3"/>
    <w:rsid w:val="001C1CC2"/>
    <w:rsid w:val="001C47C7"/>
    <w:rsid w:val="001C4B78"/>
    <w:rsid w:val="001D170C"/>
    <w:rsid w:val="001D207E"/>
    <w:rsid w:val="001D2968"/>
    <w:rsid w:val="001D2A8C"/>
    <w:rsid w:val="001D2EAA"/>
    <w:rsid w:val="001D320E"/>
    <w:rsid w:val="001D371D"/>
    <w:rsid w:val="001D476D"/>
    <w:rsid w:val="001D53DA"/>
    <w:rsid w:val="001D584C"/>
    <w:rsid w:val="001D6254"/>
    <w:rsid w:val="001D67B9"/>
    <w:rsid w:val="001D6B8E"/>
    <w:rsid w:val="001D6D4E"/>
    <w:rsid w:val="001D773A"/>
    <w:rsid w:val="001E10CA"/>
    <w:rsid w:val="001E4C07"/>
    <w:rsid w:val="001E6AD3"/>
    <w:rsid w:val="001F0C93"/>
    <w:rsid w:val="001F0D41"/>
    <w:rsid w:val="001F2D3A"/>
    <w:rsid w:val="001F3DE4"/>
    <w:rsid w:val="001F49EA"/>
    <w:rsid w:val="001F4B2F"/>
    <w:rsid w:val="001F7F54"/>
    <w:rsid w:val="002003F7"/>
    <w:rsid w:val="002016ED"/>
    <w:rsid w:val="0020248E"/>
    <w:rsid w:val="00204948"/>
    <w:rsid w:val="002058A7"/>
    <w:rsid w:val="00206164"/>
    <w:rsid w:val="00206DBE"/>
    <w:rsid w:val="00206FB8"/>
    <w:rsid w:val="00207145"/>
    <w:rsid w:val="00207179"/>
    <w:rsid w:val="00207BC8"/>
    <w:rsid w:val="0021061C"/>
    <w:rsid w:val="00211CD3"/>
    <w:rsid w:val="00212BE3"/>
    <w:rsid w:val="00216752"/>
    <w:rsid w:val="00224668"/>
    <w:rsid w:val="00224765"/>
    <w:rsid w:val="00224823"/>
    <w:rsid w:val="00224C4A"/>
    <w:rsid w:val="00224C5E"/>
    <w:rsid w:val="00224E3F"/>
    <w:rsid w:val="00225490"/>
    <w:rsid w:val="00226A17"/>
    <w:rsid w:val="002318D4"/>
    <w:rsid w:val="0023191E"/>
    <w:rsid w:val="00231FE0"/>
    <w:rsid w:val="002325C2"/>
    <w:rsid w:val="00232BBF"/>
    <w:rsid w:val="00233339"/>
    <w:rsid w:val="0023412C"/>
    <w:rsid w:val="0023454D"/>
    <w:rsid w:val="00234D4C"/>
    <w:rsid w:val="00235ECF"/>
    <w:rsid w:val="0023654B"/>
    <w:rsid w:val="0023697C"/>
    <w:rsid w:val="00236C94"/>
    <w:rsid w:val="0024068D"/>
    <w:rsid w:val="00241596"/>
    <w:rsid w:val="00242A66"/>
    <w:rsid w:val="00243575"/>
    <w:rsid w:val="00245B81"/>
    <w:rsid w:val="00245D7D"/>
    <w:rsid w:val="0024631F"/>
    <w:rsid w:val="00247AB0"/>
    <w:rsid w:val="00251D11"/>
    <w:rsid w:val="00255648"/>
    <w:rsid w:val="00255EAF"/>
    <w:rsid w:val="002567BD"/>
    <w:rsid w:val="00256FC0"/>
    <w:rsid w:val="002570A5"/>
    <w:rsid w:val="002604A1"/>
    <w:rsid w:val="00260A2D"/>
    <w:rsid w:val="002613B3"/>
    <w:rsid w:val="00265BF5"/>
    <w:rsid w:val="0026635D"/>
    <w:rsid w:val="0026644A"/>
    <w:rsid w:val="00271A0C"/>
    <w:rsid w:val="00271EF1"/>
    <w:rsid w:val="00271F96"/>
    <w:rsid w:val="00276EAD"/>
    <w:rsid w:val="00277C27"/>
    <w:rsid w:val="00280D41"/>
    <w:rsid w:val="00281FD2"/>
    <w:rsid w:val="00282041"/>
    <w:rsid w:val="00282397"/>
    <w:rsid w:val="002823FC"/>
    <w:rsid w:val="00282B56"/>
    <w:rsid w:val="002879D2"/>
    <w:rsid w:val="002908D2"/>
    <w:rsid w:val="00293795"/>
    <w:rsid w:val="00294D08"/>
    <w:rsid w:val="0029511D"/>
    <w:rsid w:val="0029570F"/>
    <w:rsid w:val="00296986"/>
    <w:rsid w:val="002A1600"/>
    <w:rsid w:val="002A1D3E"/>
    <w:rsid w:val="002A1D73"/>
    <w:rsid w:val="002A2AE4"/>
    <w:rsid w:val="002A350B"/>
    <w:rsid w:val="002A51ED"/>
    <w:rsid w:val="002B0982"/>
    <w:rsid w:val="002B2449"/>
    <w:rsid w:val="002B2494"/>
    <w:rsid w:val="002B2E75"/>
    <w:rsid w:val="002B44AF"/>
    <w:rsid w:val="002B607F"/>
    <w:rsid w:val="002B6849"/>
    <w:rsid w:val="002B6F6B"/>
    <w:rsid w:val="002B776B"/>
    <w:rsid w:val="002B7C2D"/>
    <w:rsid w:val="002C0040"/>
    <w:rsid w:val="002C0779"/>
    <w:rsid w:val="002C0B6A"/>
    <w:rsid w:val="002C350B"/>
    <w:rsid w:val="002C3A80"/>
    <w:rsid w:val="002C5767"/>
    <w:rsid w:val="002D0E1F"/>
    <w:rsid w:val="002D0FCF"/>
    <w:rsid w:val="002D1860"/>
    <w:rsid w:val="002D3384"/>
    <w:rsid w:val="002D3D1B"/>
    <w:rsid w:val="002D487C"/>
    <w:rsid w:val="002D48C2"/>
    <w:rsid w:val="002D51C1"/>
    <w:rsid w:val="002D550E"/>
    <w:rsid w:val="002D74DC"/>
    <w:rsid w:val="002E65B5"/>
    <w:rsid w:val="002E7E01"/>
    <w:rsid w:val="002E7FC2"/>
    <w:rsid w:val="002F227A"/>
    <w:rsid w:val="002F2F37"/>
    <w:rsid w:val="002F3225"/>
    <w:rsid w:val="002F68CF"/>
    <w:rsid w:val="002F78F0"/>
    <w:rsid w:val="002F7A89"/>
    <w:rsid w:val="00300A5D"/>
    <w:rsid w:val="00301C65"/>
    <w:rsid w:val="003032C4"/>
    <w:rsid w:val="00304BD3"/>
    <w:rsid w:val="00305053"/>
    <w:rsid w:val="0030535A"/>
    <w:rsid w:val="003064FD"/>
    <w:rsid w:val="00307A7E"/>
    <w:rsid w:val="003106BE"/>
    <w:rsid w:val="003107B5"/>
    <w:rsid w:val="00310C38"/>
    <w:rsid w:val="003113C7"/>
    <w:rsid w:val="00311499"/>
    <w:rsid w:val="0031209A"/>
    <w:rsid w:val="0031452D"/>
    <w:rsid w:val="003145BA"/>
    <w:rsid w:val="003154D3"/>
    <w:rsid w:val="00315D76"/>
    <w:rsid w:val="00316746"/>
    <w:rsid w:val="00317D32"/>
    <w:rsid w:val="0032022F"/>
    <w:rsid w:val="00320609"/>
    <w:rsid w:val="00322ECF"/>
    <w:rsid w:val="003235A7"/>
    <w:rsid w:val="00324DB7"/>
    <w:rsid w:val="0032785A"/>
    <w:rsid w:val="00330018"/>
    <w:rsid w:val="0033051E"/>
    <w:rsid w:val="003306AB"/>
    <w:rsid w:val="00332204"/>
    <w:rsid w:val="0033392C"/>
    <w:rsid w:val="00334CD6"/>
    <w:rsid w:val="0034077B"/>
    <w:rsid w:val="00340D40"/>
    <w:rsid w:val="00341B06"/>
    <w:rsid w:val="00345315"/>
    <w:rsid w:val="003453D7"/>
    <w:rsid w:val="00347932"/>
    <w:rsid w:val="003509BF"/>
    <w:rsid w:val="00351052"/>
    <w:rsid w:val="00351285"/>
    <w:rsid w:val="0035147F"/>
    <w:rsid w:val="00352AC5"/>
    <w:rsid w:val="00353A83"/>
    <w:rsid w:val="003556A2"/>
    <w:rsid w:val="00355880"/>
    <w:rsid w:val="003567F4"/>
    <w:rsid w:val="00357B92"/>
    <w:rsid w:val="00360BF5"/>
    <w:rsid w:val="00361AD2"/>
    <w:rsid w:val="00362C50"/>
    <w:rsid w:val="00362F17"/>
    <w:rsid w:val="003664DC"/>
    <w:rsid w:val="00366C73"/>
    <w:rsid w:val="00367059"/>
    <w:rsid w:val="00367103"/>
    <w:rsid w:val="00372B49"/>
    <w:rsid w:val="0037350F"/>
    <w:rsid w:val="00373E77"/>
    <w:rsid w:val="00374FCD"/>
    <w:rsid w:val="00375A25"/>
    <w:rsid w:val="0038063B"/>
    <w:rsid w:val="00382C6F"/>
    <w:rsid w:val="00383AED"/>
    <w:rsid w:val="00385826"/>
    <w:rsid w:val="0038640F"/>
    <w:rsid w:val="00386518"/>
    <w:rsid w:val="00390B8D"/>
    <w:rsid w:val="00391380"/>
    <w:rsid w:val="00391A7D"/>
    <w:rsid w:val="00391C74"/>
    <w:rsid w:val="00392661"/>
    <w:rsid w:val="00392A0F"/>
    <w:rsid w:val="00393789"/>
    <w:rsid w:val="00393DA8"/>
    <w:rsid w:val="00395597"/>
    <w:rsid w:val="0039577E"/>
    <w:rsid w:val="003979E9"/>
    <w:rsid w:val="00397DB1"/>
    <w:rsid w:val="003A0F70"/>
    <w:rsid w:val="003A2BC6"/>
    <w:rsid w:val="003A40FD"/>
    <w:rsid w:val="003A5B47"/>
    <w:rsid w:val="003A6345"/>
    <w:rsid w:val="003B2D66"/>
    <w:rsid w:val="003B379D"/>
    <w:rsid w:val="003B4A63"/>
    <w:rsid w:val="003B58AE"/>
    <w:rsid w:val="003C052F"/>
    <w:rsid w:val="003C13B9"/>
    <w:rsid w:val="003C1ABB"/>
    <w:rsid w:val="003C2D85"/>
    <w:rsid w:val="003C439F"/>
    <w:rsid w:val="003C52A0"/>
    <w:rsid w:val="003C5E03"/>
    <w:rsid w:val="003C63B0"/>
    <w:rsid w:val="003C7735"/>
    <w:rsid w:val="003D3CFA"/>
    <w:rsid w:val="003D6182"/>
    <w:rsid w:val="003D6577"/>
    <w:rsid w:val="003D73EE"/>
    <w:rsid w:val="003E0964"/>
    <w:rsid w:val="003E1588"/>
    <w:rsid w:val="003E1996"/>
    <w:rsid w:val="003E2F4B"/>
    <w:rsid w:val="003E35C8"/>
    <w:rsid w:val="003E3704"/>
    <w:rsid w:val="003E3B5E"/>
    <w:rsid w:val="003E4FF3"/>
    <w:rsid w:val="003E5AC6"/>
    <w:rsid w:val="003E6591"/>
    <w:rsid w:val="003F1F78"/>
    <w:rsid w:val="003F38D0"/>
    <w:rsid w:val="003F3E24"/>
    <w:rsid w:val="003F4653"/>
    <w:rsid w:val="003F5A08"/>
    <w:rsid w:val="003F6649"/>
    <w:rsid w:val="004015D7"/>
    <w:rsid w:val="00402284"/>
    <w:rsid w:val="00402B38"/>
    <w:rsid w:val="00403FA3"/>
    <w:rsid w:val="00406FC7"/>
    <w:rsid w:val="00410136"/>
    <w:rsid w:val="0041048D"/>
    <w:rsid w:val="0041090F"/>
    <w:rsid w:val="00412683"/>
    <w:rsid w:val="004130D3"/>
    <w:rsid w:val="00413B6E"/>
    <w:rsid w:val="00413F11"/>
    <w:rsid w:val="0041407A"/>
    <w:rsid w:val="004148F8"/>
    <w:rsid w:val="00414FA6"/>
    <w:rsid w:val="00417AD0"/>
    <w:rsid w:val="00417EF0"/>
    <w:rsid w:val="004202D8"/>
    <w:rsid w:val="00420BA4"/>
    <w:rsid w:val="00420EB1"/>
    <w:rsid w:val="0042113E"/>
    <w:rsid w:val="00421401"/>
    <w:rsid w:val="00422586"/>
    <w:rsid w:val="00422B53"/>
    <w:rsid w:val="00422E5F"/>
    <w:rsid w:val="00423AB8"/>
    <w:rsid w:val="00423D66"/>
    <w:rsid w:val="00424822"/>
    <w:rsid w:val="004265EB"/>
    <w:rsid w:val="004277E8"/>
    <w:rsid w:val="004338D9"/>
    <w:rsid w:val="00435C27"/>
    <w:rsid w:val="004361E4"/>
    <w:rsid w:val="00436392"/>
    <w:rsid w:val="0044070A"/>
    <w:rsid w:val="00440A88"/>
    <w:rsid w:val="00440B9E"/>
    <w:rsid w:val="00441209"/>
    <w:rsid w:val="00441354"/>
    <w:rsid w:val="00442F5C"/>
    <w:rsid w:val="00446398"/>
    <w:rsid w:val="00446528"/>
    <w:rsid w:val="00446B32"/>
    <w:rsid w:val="00450B1D"/>
    <w:rsid w:val="004538D8"/>
    <w:rsid w:val="00454D42"/>
    <w:rsid w:val="00455238"/>
    <w:rsid w:val="00455526"/>
    <w:rsid w:val="00455C05"/>
    <w:rsid w:val="00455F16"/>
    <w:rsid w:val="004562CB"/>
    <w:rsid w:val="004573FA"/>
    <w:rsid w:val="00457A89"/>
    <w:rsid w:val="0046358F"/>
    <w:rsid w:val="00463C3A"/>
    <w:rsid w:val="004657C6"/>
    <w:rsid w:val="00465A71"/>
    <w:rsid w:val="0046637D"/>
    <w:rsid w:val="00466883"/>
    <w:rsid w:val="00467619"/>
    <w:rsid w:val="0046784F"/>
    <w:rsid w:val="00471C18"/>
    <w:rsid w:val="00472561"/>
    <w:rsid w:val="00473858"/>
    <w:rsid w:val="00474FCE"/>
    <w:rsid w:val="00477204"/>
    <w:rsid w:val="00480CF9"/>
    <w:rsid w:val="004811F6"/>
    <w:rsid w:val="00482E1F"/>
    <w:rsid w:val="00483E9D"/>
    <w:rsid w:val="00484B02"/>
    <w:rsid w:val="0048520D"/>
    <w:rsid w:val="00485AA4"/>
    <w:rsid w:val="004932AA"/>
    <w:rsid w:val="00494588"/>
    <w:rsid w:val="00494EDD"/>
    <w:rsid w:val="004963A9"/>
    <w:rsid w:val="004966FA"/>
    <w:rsid w:val="004969A9"/>
    <w:rsid w:val="0049738D"/>
    <w:rsid w:val="004977AE"/>
    <w:rsid w:val="004A0E45"/>
    <w:rsid w:val="004A15D2"/>
    <w:rsid w:val="004A172F"/>
    <w:rsid w:val="004A3D5C"/>
    <w:rsid w:val="004A527A"/>
    <w:rsid w:val="004A5305"/>
    <w:rsid w:val="004A601A"/>
    <w:rsid w:val="004A73FE"/>
    <w:rsid w:val="004B1A2E"/>
    <w:rsid w:val="004B1D14"/>
    <w:rsid w:val="004B2D17"/>
    <w:rsid w:val="004B32F2"/>
    <w:rsid w:val="004B355D"/>
    <w:rsid w:val="004B356E"/>
    <w:rsid w:val="004B64B5"/>
    <w:rsid w:val="004B68C5"/>
    <w:rsid w:val="004C1DC8"/>
    <w:rsid w:val="004C3360"/>
    <w:rsid w:val="004C3576"/>
    <w:rsid w:val="004C3A04"/>
    <w:rsid w:val="004C6E67"/>
    <w:rsid w:val="004C7085"/>
    <w:rsid w:val="004C72E8"/>
    <w:rsid w:val="004C7F0B"/>
    <w:rsid w:val="004D0330"/>
    <w:rsid w:val="004D0C0A"/>
    <w:rsid w:val="004D34B3"/>
    <w:rsid w:val="004D43BF"/>
    <w:rsid w:val="004D51B6"/>
    <w:rsid w:val="004D65FB"/>
    <w:rsid w:val="004D6F12"/>
    <w:rsid w:val="004D6F41"/>
    <w:rsid w:val="004D70C9"/>
    <w:rsid w:val="004D7646"/>
    <w:rsid w:val="004D78B1"/>
    <w:rsid w:val="004E003B"/>
    <w:rsid w:val="004E0755"/>
    <w:rsid w:val="004E0BF5"/>
    <w:rsid w:val="004E340B"/>
    <w:rsid w:val="004E41E0"/>
    <w:rsid w:val="004E41E1"/>
    <w:rsid w:val="004E4922"/>
    <w:rsid w:val="004E735C"/>
    <w:rsid w:val="004F12C3"/>
    <w:rsid w:val="004F2089"/>
    <w:rsid w:val="004F219E"/>
    <w:rsid w:val="004F2846"/>
    <w:rsid w:val="004F3600"/>
    <w:rsid w:val="004F3C69"/>
    <w:rsid w:val="004F3CD9"/>
    <w:rsid w:val="004F5C4E"/>
    <w:rsid w:val="004F65A6"/>
    <w:rsid w:val="004F6B56"/>
    <w:rsid w:val="0050094A"/>
    <w:rsid w:val="00500D22"/>
    <w:rsid w:val="005010C1"/>
    <w:rsid w:val="00502E38"/>
    <w:rsid w:val="00505600"/>
    <w:rsid w:val="005062F9"/>
    <w:rsid w:val="005070E7"/>
    <w:rsid w:val="005108EE"/>
    <w:rsid w:val="00510EA6"/>
    <w:rsid w:val="005126B5"/>
    <w:rsid w:val="00512ADB"/>
    <w:rsid w:val="00512B56"/>
    <w:rsid w:val="00516C57"/>
    <w:rsid w:val="00517517"/>
    <w:rsid w:val="00517A34"/>
    <w:rsid w:val="005202D3"/>
    <w:rsid w:val="00520A78"/>
    <w:rsid w:val="005225AE"/>
    <w:rsid w:val="00523FF6"/>
    <w:rsid w:val="005242CC"/>
    <w:rsid w:val="0052488B"/>
    <w:rsid w:val="00524B9A"/>
    <w:rsid w:val="00524BEA"/>
    <w:rsid w:val="005255A2"/>
    <w:rsid w:val="00530DD6"/>
    <w:rsid w:val="0053539A"/>
    <w:rsid w:val="0053574A"/>
    <w:rsid w:val="00535FB6"/>
    <w:rsid w:val="00536715"/>
    <w:rsid w:val="0053683C"/>
    <w:rsid w:val="00536FC2"/>
    <w:rsid w:val="005373C9"/>
    <w:rsid w:val="00537C73"/>
    <w:rsid w:val="00541787"/>
    <w:rsid w:val="00542B73"/>
    <w:rsid w:val="005434D5"/>
    <w:rsid w:val="005466D0"/>
    <w:rsid w:val="00546F08"/>
    <w:rsid w:val="005520AE"/>
    <w:rsid w:val="00552666"/>
    <w:rsid w:val="00552B4A"/>
    <w:rsid w:val="00553809"/>
    <w:rsid w:val="00555DA4"/>
    <w:rsid w:val="005605F0"/>
    <w:rsid w:val="005607E6"/>
    <w:rsid w:val="00561A14"/>
    <w:rsid w:val="00561A90"/>
    <w:rsid w:val="00561D8B"/>
    <w:rsid w:val="005626DF"/>
    <w:rsid w:val="00564258"/>
    <w:rsid w:val="00564C5D"/>
    <w:rsid w:val="00564FC4"/>
    <w:rsid w:val="005656C5"/>
    <w:rsid w:val="00566A64"/>
    <w:rsid w:val="0057048F"/>
    <w:rsid w:val="00570F72"/>
    <w:rsid w:val="00571A95"/>
    <w:rsid w:val="00571D9C"/>
    <w:rsid w:val="005730B2"/>
    <w:rsid w:val="005733E8"/>
    <w:rsid w:val="00574782"/>
    <w:rsid w:val="0057555F"/>
    <w:rsid w:val="0057558F"/>
    <w:rsid w:val="005766F5"/>
    <w:rsid w:val="005774DD"/>
    <w:rsid w:val="00580FD7"/>
    <w:rsid w:val="00582F8E"/>
    <w:rsid w:val="005830F9"/>
    <w:rsid w:val="00583791"/>
    <w:rsid w:val="00583986"/>
    <w:rsid w:val="00583A0A"/>
    <w:rsid w:val="00584B26"/>
    <w:rsid w:val="00584C6A"/>
    <w:rsid w:val="0058546B"/>
    <w:rsid w:val="005854E0"/>
    <w:rsid w:val="00586B99"/>
    <w:rsid w:val="0058746E"/>
    <w:rsid w:val="005917D5"/>
    <w:rsid w:val="00591BE6"/>
    <w:rsid w:val="005927C1"/>
    <w:rsid w:val="00592B45"/>
    <w:rsid w:val="00593059"/>
    <w:rsid w:val="0059371C"/>
    <w:rsid w:val="00593776"/>
    <w:rsid w:val="005943BD"/>
    <w:rsid w:val="00594C8D"/>
    <w:rsid w:val="00596F4E"/>
    <w:rsid w:val="00597680"/>
    <w:rsid w:val="005A1365"/>
    <w:rsid w:val="005A313F"/>
    <w:rsid w:val="005A390E"/>
    <w:rsid w:val="005A3FEF"/>
    <w:rsid w:val="005A4016"/>
    <w:rsid w:val="005A4F21"/>
    <w:rsid w:val="005A539F"/>
    <w:rsid w:val="005A638A"/>
    <w:rsid w:val="005A6618"/>
    <w:rsid w:val="005A6D5C"/>
    <w:rsid w:val="005B0DE6"/>
    <w:rsid w:val="005B13D8"/>
    <w:rsid w:val="005B17B9"/>
    <w:rsid w:val="005B1921"/>
    <w:rsid w:val="005B2350"/>
    <w:rsid w:val="005B3DBD"/>
    <w:rsid w:val="005B792D"/>
    <w:rsid w:val="005C00B0"/>
    <w:rsid w:val="005C06E1"/>
    <w:rsid w:val="005C0CD3"/>
    <w:rsid w:val="005C25FE"/>
    <w:rsid w:val="005C3060"/>
    <w:rsid w:val="005C33B1"/>
    <w:rsid w:val="005C3E61"/>
    <w:rsid w:val="005C4C00"/>
    <w:rsid w:val="005C5CF7"/>
    <w:rsid w:val="005C74EF"/>
    <w:rsid w:val="005C761C"/>
    <w:rsid w:val="005D05CC"/>
    <w:rsid w:val="005D0F29"/>
    <w:rsid w:val="005D268F"/>
    <w:rsid w:val="005D39A2"/>
    <w:rsid w:val="005D4705"/>
    <w:rsid w:val="005D4AB8"/>
    <w:rsid w:val="005D4C1B"/>
    <w:rsid w:val="005D74F4"/>
    <w:rsid w:val="005D768A"/>
    <w:rsid w:val="005E114E"/>
    <w:rsid w:val="005E213B"/>
    <w:rsid w:val="005E30BF"/>
    <w:rsid w:val="005E3FD5"/>
    <w:rsid w:val="005E5830"/>
    <w:rsid w:val="005E5D6D"/>
    <w:rsid w:val="005E65BC"/>
    <w:rsid w:val="005E687B"/>
    <w:rsid w:val="005E6902"/>
    <w:rsid w:val="005F0BCC"/>
    <w:rsid w:val="005F1208"/>
    <w:rsid w:val="005F1677"/>
    <w:rsid w:val="005F1F5E"/>
    <w:rsid w:val="005F4990"/>
    <w:rsid w:val="005F55AA"/>
    <w:rsid w:val="005F5C6B"/>
    <w:rsid w:val="005F6797"/>
    <w:rsid w:val="00600B60"/>
    <w:rsid w:val="00602DBE"/>
    <w:rsid w:val="00602FA1"/>
    <w:rsid w:val="00603645"/>
    <w:rsid w:val="00604F28"/>
    <w:rsid w:val="00604F4C"/>
    <w:rsid w:val="00605750"/>
    <w:rsid w:val="00606F91"/>
    <w:rsid w:val="00611618"/>
    <w:rsid w:val="0061195F"/>
    <w:rsid w:val="00613DBB"/>
    <w:rsid w:val="00613F60"/>
    <w:rsid w:val="00616234"/>
    <w:rsid w:val="006164E9"/>
    <w:rsid w:val="006172D7"/>
    <w:rsid w:val="00617533"/>
    <w:rsid w:val="00620C90"/>
    <w:rsid w:val="00623B93"/>
    <w:rsid w:val="00630994"/>
    <w:rsid w:val="006312A5"/>
    <w:rsid w:val="006319CF"/>
    <w:rsid w:val="00631C6F"/>
    <w:rsid w:val="00631DF5"/>
    <w:rsid w:val="00631E31"/>
    <w:rsid w:val="00632F0E"/>
    <w:rsid w:val="00636F98"/>
    <w:rsid w:val="006374EB"/>
    <w:rsid w:val="006376F4"/>
    <w:rsid w:val="006404EF"/>
    <w:rsid w:val="006446E7"/>
    <w:rsid w:val="0064481B"/>
    <w:rsid w:val="006448A7"/>
    <w:rsid w:val="00645EC8"/>
    <w:rsid w:val="00646666"/>
    <w:rsid w:val="006505CB"/>
    <w:rsid w:val="00651E26"/>
    <w:rsid w:val="006521B2"/>
    <w:rsid w:val="006522DC"/>
    <w:rsid w:val="006529F0"/>
    <w:rsid w:val="00652A21"/>
    <w:rsid w:val="0065458C"/>
    <w:rsid w:val="00660515"/>
    <w:rsid w:val="006605FD"/>
    <w:rsid w:val="00661FE8"/>
    <w:rsid w:val="00664631"/>
    <w:rsid w:val="00664BE0"/>
    <w:rsid w:val="00666CC9"/>
    <w:rsid w:val="00667A61"/>
    <w:rsid w:val="00670B84"/>
    <w:rsid w:val="0067237B"/>
    <w:rsid w:val="00674B05"/>
    <w:rsid w:val="00675086"/>
    <w:rsid w:val="0067510E"/>
    <w:rsid w:val="006757A6"/>
    <w:rsid w:val="00677AC4"/>
    <w:rsid w:val="00681631"/>
    <w:rsid w:val="00682380"/>
    <w:rsid w:val="006828A4"/>
    <w:rsid w:val="00682A08"/>
    <w:rsid w:val="006839D0"/>
    <w:rsid w:val="006848A9"/>
    <w:rsid w:val="00686263"/>
    <w:rsid w:val="0069065A"/>
    <w:rsid w:val="00690A70"/>
    <w:rsid w:val="006917AA"/>
    <w:rsid w:val="00693251"/>
    <w:rsid w:val="00694348"/>
    <w:rsid w:val="006955BD"/>
    <w:rsid w:val="006957A1"/>
    <w:rsid w:val="00695ACF"/>
    <w:rsid w:val="006A021C"/>
    <w:rsid w:val="006A1300"/>
    <w:rsid w:val="006A1576"/>
    <w:rsid w:val="006A2043"/>
    <w:rsid w:val="006A30A1"/>
    <w:rsid w:val="006A42B1"/>
    <w:rsid w:val="006A43A0"/>
    <w:rsid w:val="006A43F2"/>
    <w:rsid w:val="006A4722"/>
    <w:rsid w:val="006A474D"/>
    <w:rsid w:val="006A52C5"/>
    <w:rsid w:val="006B1FB7"/>
    <w:rsid w:val="006B321E"/>
    <w:rsid w:val="006B5090"/>
    <w:rsid w:val="006B5D3B"/>
    <w:rsid w:val="006B6EF7"/>
    <w:rsid w:val="006C0D9E"/>
    <w:rsid w:val="006C0EDF"/>
    <w:rsid w:val="006C171C"/>
    <w:rsid w:val="006C3867"/>
    <w:rsid w:val="006C3F7F"/>
    <w:rsid w:val="006C682D"/>
    <w:rsid w:val="006D23D6"/>
    <w:rsid w:val="006D324F"/>
    <w:rsid w:val="006D3B65"/>
    <w:rsid w:val="006D40C5"/>
    <w:rsid w:val="006D6F71"/>
    <w:rsid w:val="006D7DA4"/>
    <w:rsid w:val="006E0177"/>
    <w:rsid w:val="006E35D5"/>
    <w:rsid w:val="006E5FBC"/>
    <w:rsid w:val="006E61F2"/>
    <w:rsid w:val="006E658A"/>
    <w:rsid w:val="006E7363"/>
    <w:rsid w:val="006F0A3A"/>
    <w:rsid w:val="006F1D13"/>
    <w:rsid w:val="006F2518"/>
    <w:rsid w:val="006F52B9"/>
    <w:rsid w:val="006F62DB"/>
    <w:rsid w:val="006F7672"/>
    <w:rsid w:val="00700D9B"/>
    <w:rsid w:val="00701571"/>
    <w:rsid w:val="00703D76"/>
    <w:rsid w:val="00703DFD"/>
    <w:rsid w:val="00704264"/>
    <w:rsid w:val="00704C8C"/>
    <w:rsid w:val="0070635B"/>
    <w:rsid w:val="007065A2"/>
    <w:rsid w:val="007069FD"/>
    <w:rsid w:val="0070799E"/>
    <w:rsid w:val="007105A1"/>
    <w:rsid w:val="0071088C"/>
    <w:rsid w:val="00711A9A"/>
    <w:rsid w:val="00712769"/>
    <w:rsid w:val="0071386F"/>
    <w:rsid w:val="007150E8"/>
    <w:rsid w:val="00720792"/>
    <w:rsid w:val="00722EEB"/>
    <w:rsid w:val="00723CB4"/>
    <w:rsid w:val="0072527E"/>
    <w:rsid w:val="0072587A"/>
    <w:rsid w:val="00725E11"/>
    <w:rsid w:val="0072680B"/>
    <w:rsid w:val="00726BE9"/>
    <w:rsid w:val="00726E4A"/>
    <w:rsid w:val="007276D5"/>
    <w:rsid w:val="0073148C"/>
    <w:rsid w:val="007326C4"/>
    <w:rsid w:val="00733209"/>
    <w:rsid w:val="00733878"/>
    <w:rsid w:val="00733E24"/>
    <w:rsid w:val="00734606"/>
    <w:rsid w:val="00735904"/>
    <w:rsid w:val="00735E67"/>
    <w:rsid w:val="00736478"/>
    <w:rsid w:val="00740EE9"/>
    <w:rsid w:val="00742467"/>
    <w:rsid w:val="00742D86"/>
    <w:rsid w:val="007436BD"/>
    <w:rsid w:val="0074473B"/>
    <w:rsid w:val="007461D2"/>
    <w:rsid w:val="007467A4"/>
    <w:rsid w:val="0074726C"/>
    <w:rsid w:val="00750B7B"/>
    <w:rsid w:val="007533BF"/>
    <w:rsid w:val="00761921"/>
    <w:rsid w:val="00762A8C"/>
    <w:rsid w:val="00762CDE"/>
    <w:rsid w:val="00763190"/>
    <w:rsid w:val="00763A08"/>
    <w:rsid w:val="007703E5"/>
    <w:rsid w:val="00771104"/>
    <w:rsid w:val="00771507"/>
    <w:rsid w:val="007725B0"/>
    <w:rsid w:val="007733EC"/>
    <w:rsid w:val="00773B8E"/>
    <w:rsid w:val="007749F9"/>
    <w:rsid w:val="00774E9D"/>
    <w:rsid w:val="00775CAF"/>
    <w:rsid w:val="007764D5"/>
    <w:rsid w:val="00777417"/>
    <w:rsid w:val="00777B3E"/>
    <w:rsid w:val="00780008"/>
    <w:rsid w:val="007809FD"/>
    <w:rsid w:val="00781C36"/>
    <w:rsid w:val="007838D1"/>
    <w:rsid w:val="007844E2"/>
    <w:rsid w:val="007845B2"/>
    <w:rsid w:val="00785C2D"/>
    <w:rsid w:val="007860DA"/>
    <w:rsid w:val="00786A9A"/>
    <w:rsid w:val="00787F06"/>
    <w:rsid w:val="007910F4"/>
    <w:rsid w:val="00792020"/>
    <w:rsid w:val="00792A7B"/>
    <w:rsid w:val="00793BE0"/>
    <w:rsid w:val="00797039"/>
    <w:rsid w:val="007972C5"/>
    <w:rsid w:val="00797AF3"/>
    <w:rsid w:val="007A0A5B"/>
    <w:rsid w:val="007A2B15"/>
    <w:rsid w:val="007A2C49"/>
    <w:rsid w:val="007A2EEB"/>
    <w:rsid w:val="007A546C"/>
    <w:rsid w:val="007A5C30"/>
    <w:rsid w:val="007A73DE"/>
    <w:rsid w:val="007A7B5F"/>
    <w:rsid w:val="007B238D"/>
    <w:rsid w:val="007B2E73"/>
    <w:rsid w:val="007B396C"/>
    <w:rsid w:val="007B3C6C"/>
    <w:rsid w:val="007B5456"/>
    <w:rsid w:val="007B5A6F"/>
    <w:rsid w:val="007B658B"/>
    <w:rsid w:val="007B7D48"/>
    <w:rsid w:val="007C01F4"/>
    <w:rsid w:val="007C27CB"/>
    <w:rsid w:val="007C3E3B"/>
    <w:rsid w:val="007C434C"/>
    <w:rsid w:val="007C4D2C"/>
    <w:rsid w:val="007C5520"/>
    <w:rsid w:val="007C5BBD"/>
    <w:rsid w:val="007C7825"/>
    <w:rsid w:val="007D0D5A"/>
    <w:rsid w:val="007D2AA3"/>
    <w:rsid w:val="007D3996"/>
    <w:rsid w:val="007D537F"/>
    <w:rsid w:val="007D5E2D"/>
    <w:rsid w:val="007D6CEF"/>
    <w:rsid w:val="007D7CAF"/>
    <w:rsid w:val="007E1CCC"/>
    <w:rsid w:val="007E236E"/>
    <w:rsid w:val="007E3830"/>
    <w:rsid w:val="007E4065"/>
    <w:rsid w:val="007E5717"/>
    <w:rsid w:val="007E575D"/>
    <w:rsid w:val="007E595E"/>
    <w:rsid w:val="007E5A43"/>
    <w:rsid w:val="007E6ABE"/>
    <w:rsid w:val="007E73F3"/>
    <w:rsid w:val="007E7664"/>
    <w:rsid w:val="007E7C58"/>
    <w:rsid w:val="007F212D"/>
    <w:rsid w:val="007F2543"/>
    <w:rsid w:val="007F3645"/>
    <w:rsid w:val="007F4221"/>
    <w:rsid w:val="007F4DBC"/>
    <w:rsid w:val="007F5E7B"/>
    <w:rsid w:val="007F60FE"/>
    <w:rsid w:val="007F6DA5"/>
    <w:rsid w:val="007F6E58"/>
    <w:rsid w:val="007F7646"/>
    <w:rsid w:val="007F77B4"/>
    <w:rsid w:val="007F7A3D"/>
    <w:rsid w:val="00802629"/>
    <w:rsid w:val="008026C5"/>
    <w:rsid w:val="008040ED"/>
    <w:rsid w:val="00810C6E"/>
    <w:rsid w:val="00810CDF"/>
    <w:rsid w:val="00811F0C"/>
    <w:rsid w:val="00812127"/>
    <w:rsid w:val="0081262E"/>
    <w:rsid w:val="00812F38"/>
    <w:rsid w:val="00813F6F"/>
    <w:rsid w:val="00814C5E"/>
    <w:rsid w:val="00815002"/>
    <w:rsid w:val="00815F64"/>
    <w:rsid w:val="00816630"/>
    <w:rsid w:val="00816EB8"/>
    <w:rsid w:val="00817918"/>
    <w:rsid w:val="0082031C"/>
    <w:rsid w:val="00820A45"/>
    <w:rsid w:val="00821E1E"/>
    <w:rsid w:val="0082218B"/>
    <w:rsid w:val="00824195"/>
    <w:rsid w:val="00825F58"/>
    <w:rsid w:val="00826BDF"/>
    <w:rsid w:val="00830216"/>
    <w:rsid w:val="00830B4C"/>
    <w:rsid w:val="00830E33"/>
    <w:rsid w:val="0083510D"/>
    <w:rsid w:val="00835D65"/>
    <w:rsid w:val="00837070"/>
    <w:rsid w:val="0084028A"/>
    <w:rsid w:val="008411B6"/>
    <w:rsid w:val="0084165F"/>
    <w:rsid w:val="00842581"/>
    <w:rsid w:val="00842855"/>
    <w:rsid w:val="00842898"/>
    <w:rsid w:val="00842B93"/>
    <w:rsid w:val="008439A6"/>
    <w:rsid w:val="00843D46"/>
    <w:rsid w:val="008440D4"/>
    <w:rsid w:val="00844FB6"/>
    <w:rsid w:val="008454B4"/>
    <w:rsid w:val="008464A1"/>
    <w:rsid w:val="00847003"/>
    <w:rsid w:val="00847B30"/>
    <w:rsid w:val="00851E28"/>
    <w:rsid w:val="00852454"/>
    <w:rsid w:val="00853164"/>
    <w:rsid w:val="00853CEF"/>
    <w:rsid w:val="0085434B"/>
    <w:rsid w:val="00856C7A"/>
    <w:rsid w:val="008607F7"/>
    <w:rsid w:val="0086131C"/>
    <w:rsid w:val="00861CFB"/>
    <w:rsid w:val="00862853"/>
    <w:rsid w:val="008628FE"/>
    <w:rsid w:val="00863C18"/>
    <w:rsid w:val="00864D29"/>
    <w:rsid w:val="00867A73"/>
    <w:rsid w:val="00867D8E"/>
    <w:rsid w:val="00870351"/>
    <w:rsid w:val="00870B5D"/>
    <w:rsid w:val="008723E3"/>
    <w:rsid w:val="00872E98"/>
    <w:rsid w:val="00873B2E"/>
    <w:rsid w:val="00874A56"/>
    <w:rsid w:val="0087666B"/>
    <w:rsid w:val="008767C2"/>
    <w:rsid w:val="00877142"/>
    <w:rsid w:val="008773A5"/>
    <w:rsid w:val="00880E0D"/>
    <w:rsid w:val="008815C8"/>
    <w:rsid w:val="008820DC"/>
    <w:rsid w:val="00882E8F"/>
    <w:rsid w:val="00885085"/>
    <w:rsid w:val="00886974"/>
    <w:rsid w:val="00887772"/>
    <w:rsid w:val="0089079F"/>
    <w:rsid w:val="00890FF2"/>
    <w:rsid w:val="0089318D"/>
    <w:rsid w:val="008931BD"/>
    <w:rsid w:val="00895622"/>
    <w:rsid w:val="008958C3"/>
    <w:rsid w:val="0089669F"/>
    <w:rsid w:val="00897150"/>
    <w:rsid w:val="00897654"/>
    <w:rsid w:val="008A0765"/>
    <w:rsid w:val="008A3D4A"/>
    <w:rsid w:val="008A6229"/>
    <w:rsid w:val="008A6317"/>
    <w:rsid w:val="008A6CCE"/>
    <w:rsid w:val="008B0B79"/>
    <w:rsid w:val="008B0BF3"/>
    <w:rsid w:val="008B198D"/>
    <w:rsid w:val="008B1B1A"/>
    <w:rsid w:val="008B25D3"/>
    <w:rsid w:val="008B3B5A"/>
    <w:rsid w:val="008B3D4D"/>
    <w:rsid w:val="008B466E"/>
    <w:rsid w:val="008B62BF"/>
    <w:rsid w:val="008B6BE9"/>
    <w:rsid w:val="008B75EA"/>
    <w:rsid w:val="008C0170"/>
    <w:rsid w:val="008C058F"/>
    <w:rsid w:val="008C09B7"/>
    <w:rsid w:val="008C0DE1"/>
    <w:rsid w:val="008C14A6"/>
    <w:rsid w:val="008C1FED"/>
    <w:rsid w:val="008C29E5"/>
    <w:rsid w:val="008C3560"/>
    <w:rsid w:val="008C514C"/>
    <w:rsid w:val="008C53F1"/>
    <w:rsid w:val="008C5D1B"/>
    <w:rsid w:val="008C6050"/>
    <w:rsid w:val="008C6BC8"/>
    <w:rsid w:val="008D1E68"/>
    <w:rsid w:val="008D26B0"/>
    <w:rsid w:val="008D339D"/>
    <w:rsid w:val="008D566E"/>
    <w:rsid w:val="008D580A"/>
    <w:rsid w:val="008D5865"/>
    <w:rsid w:val="008D58EF"/>
    <w:rsid w:val="008D7BC2"/>
    <w:rsid w:val="008E03CC"/>
    <w:rsid w:val="008E1268"/>
    <w:rsid w:val="008E2129"/>
    <w:rsid w:val="008E275A"/>
    <w:rsid w:val="008E3CEA"/>
    <w:rsid w:val="008E4699"/>
    <w:rsid w:val="008E49B4"/>
    <w:rsid w:val="008E6406"/>
    <w:rsid w:val="008E767B"/>
    <w:rsid w:val="008F2848"/>
    <w:rsid w:val="008F3636"/>
    <w:rsid w:val="008F5901"/>
    <w:rsid w:val="00903079"/>
    <w:rsid w:val="009032E6"/>
    <w:rsid w:val="00910214"/>
    <w:rsid w:val="00910B3C"/>
    <w:rsid w:val="009113FF"/>
    <w:rsid w:val="00911A8E"/>
    <w:rsid w:val="0091295F"/>
    <w:rsid w:val="00913431"/>
    <w:rsid w:val="00913A79"/>
    <w:rsid w:val="00914136"/>
    <w:rsid w:val="00914F0B"/>
    <w:rsid w:val="0091658B"/>
    <w:rsid w:val="00916D61"/>
    <w:rsid w:val="009209F0"/>
    <w:rsid w:val="00921A97"/>
    <w:rsid w:val="009235AA"/>
    <w:rsid w:val="00923845"/>
    <w:rsid w:val="00924193"/>
    <w:rsid w:val="00925FAF"/>
    <w:rsid w:val="009275C0"/>
    <w:rsid w:val="0093080F"/>
    <w:rsid w:val="00931FE0"/>
    <w:rsid w:val="00932CA8"/>
    <w:rsid w:val="00933439"/>
    <w:rsid w:val="00933974"/>
    <w:rsid w:val="009349E1"/>
    <w:rsid w:val="00935782"/>
    <w:rsid w:val="00935DF2"/>
    <w:rsid w:val="00936EA1"/>
    <w:rsid w:val="00937F17"/>
    <w:rsid w:val="00940E18"/>
    <w:rsid w:val="00943495"/>
    <w:rsid w:val="00943635"/>
    <w:rsid w:val="00947351"/>
    <w:rsid w:val="00951245"/>
    <w:rsid w:val="00951E6E"/>
    <w:rsid w:val="009522EE"/>
    <w:rsid w:val="009533C4"/>
    <w:rsid w:val="009543D7"/>
    <w:rsid w:val="00955ED8"/>
    <w:rsid w:val="009577AD"/>
    <w:rsid w:val="0095799C"/>
    <w:rsid w:val="00960055"/>
    <w:rsid w:val="00960A29"/>
    <w:rsid w:val="009631F3"/>
    <w:rsid w:val="0096343E"/>
    <w:rsid w:val="0096389C"/>
    <w:rsid w:val="009655FE"/>
    <w:rsid w:val="00966F7D"/>
    <w:rsid w:val="00970B10"/>
    <w:rsid w:val="00971DF2"/>
    <w:rsid w:val="009727C5"/>
    <w:rsid w:val="00974262"/>
    <w:rsid w:val="009764D7"/>
    <w:rsid w:val="009779FB"/>
    <w:rsid w:val="0098210D"/>
    <w:rsid w:val="0098259F"/>
    <w:rsid w:val="00982D5F"/>
    <w:rsid w:val="00984F6A"/>
    <w:rsid w:val="00985569"/>
    <w:rsid w:val="00991423"/>
    <w:rsid w:val="00991CDA"/>
    <w:rsid w:val="009920C7"/>
    <w:rsid w:val="009930C6"/>
    <w:rsid w:val="0099392F"/>
    <w:rsid w:val="00994D1C"/>
    <w:rsid w:val="00995129"/>
    <w:rsid w:val="00996736"/>
    <w:rsid w:val="009A0312"/>
    <w:rsid w:val="009A0AFF"/>
    <w:rsid w:val="009A11E6"/>
    <w:rsid w:val="009A146C"/>
    <w:rsid w:val="009A1FF5"/>
    <w:rsid w:val="009A272E"/>
    <w:rsid w:val="009A3A73"/>
    <w:rsid w:val="009A4250"/>
    <w:rsid w:val="009A524D"/>
    <w:rsid w:val="009A5791"/>
    <w:rsid w:val="009A647C"/>
    <w:rsid w:val="009B0053"/>
    <w:rsid w:val="009B00A0"/>
    <w:rsid w:val="009B0A11"/>
    <w:rsid w:val="009B0B00"/>
    <w:rsid w:val="009B1211"/>
    <w:rsid w:val="009B265D"/>
    <w:rsid w:val="009B2DCC"/>
    <w:rsid w:val="009B363C"/>
    <w:rsid w:val="009B3E13"/>
    <w:rsid w:val="009B4132"/>
    <w:rsid w:val="009B416F"/>
    <w:rsid w:val="009B4DFD"/>
    <w:rsid w:val="009B76F9"/>
    <w:rsid w:val="009C073A"/>
    <w:rsid w:val="009C0B8C"/>
    <w:rsid w:val="009C1676"/>
    <w:rsid w:val="009C2428"/>
    <w:rsid w:val="009C36F7"/>
    <w:rsid w:val="009C3AAC"/>
    <w:rsid w:val="009C6F2A"/>
    <w:rsid w:val="009D0B4A"/>
    <w:rsid w:val="009D1C40"/>
    <w:rsid w:val="009D55D3"/>
    <w:rsid w:val="009D5897"/>
    <w:rsid w:val="009D651A"/>
    <w:rsid w:val="009D6E09"/>
    <w:rsid w:val="009D75DE"/>
    <w:rsid w:val="009E02BD"/>
    <w:rsid w:val="009E08EB"/>
    <w:rsid w:val="009E1170"/>
    <w:rsid w:val="009E30DD"/>
    <w:rsid w:val="009E378F"/>
    <w:rsid w:val="009E3B6A"/>
    <w:rsid w:val="009E4D45"/>
    <w:rsid w:val="009E5B11"/>
    <w:rsid w:val="009E5DD5"/>
    <w:rsid w:val="009E6DD6"/>
    <w:rsid w:val="009F4442"/>
    <w:rsid w:val="009F5C59"/>
    <w:rsid w:val="009F66F0"/>
    <w:rsid w:val="009F6724"/>
    <w:rsid w:val="009F6E74"/>
    <w:rsid w:val="009F7033"/>
    <w:rsid w:val="009F7D4D"/>
    <w:rsid w:val="00A02047"/>
    <w:rsid w:val="00A025F9"/>
    <w:rsid w:val="00A04986"/>
    <w:rsid w:val="00A04CB9"/>
    <w:rsid w:val="00A06443"/>
    <w:rsid w:val="00A07904"/>
    <w:rsid w:val="00A07AB2"/>
    <w:rsid w:val="00A07B78"/>
    <w:rsid w:val="00A07D2F"/>
    <w:rsid w:val="00A10D18"/>
    <w:rsid w:val="00A113F1"/>
    <w:rsid w:val="00A11C8D"/>
    <w:rsid w:val="00A129ED"/>
    <w:rsid w:val="00A133EF"/>
    <w:rsid w:val="00A13417"/>
    <w:rsid w:val="00A150B9"/>
    <w:rsid w:val="00A2062E"/>
    <w:rsid w:val="00A22808"/>
    <w:rsid w:val="00A25CA2"/>
    <w:rsid w:val="00A27EE2"/>
    <w:rsid w:val="00A300C4"/>
    <w:rsid w:val="00A31002"/>
    <w:rsid w:val="00A314CF"/>
    <w:rsid w:val="00A33210"/>
    <w:rsid w:val="00A341BE"/>
    <w:rsid w:val="00A34D60"/>
    <w:rsid w:val="00A357BF"/>
    <w:rsid w:val="00A35B43"/>
    <w:rsid w:val="00A35B67"/>
    <w:rsid w:val="00A35FC5"/>
    <w:rsid w:val="00A426CE"/>
    <w:rsid w:val="00A42729"/>
    <w:rsid w:val="00A43B1A"/>
    <w:rsid w:val="00A475EA"/>
    <w:rsid w:val="00A47ABB"/>
    <w:rsid w:val="00A51FE8"/>
    <w:rsid w:val="00A526B2"/>
    <w:rsid w:val="00A5375A"/>
    <w:rsid w:val="00A53993"/>
    <w:rsid w:val="00A54576"/>
    <w:rsid w:val="00A575B9"/>
    <w:rsid w:val="00A57875"/>
    <w:rsid w:val="00A60B4D"/>
    <w:rsid w:val="00A611C6"/>
    <w:rsid w:val="00A613B8"/>
    <w:rsid w:val="00A616AE"/>
    <w:rsid w:val="00A62B85"/>
    <w:rsid w:val="00A64343"/>
    <w:rsid w:val="00A65006"/>
    <w:rsid w:val="00A655EE"/>
    <w:rsid w:val="00A667D2"/>
    <w:rsid w:val="00A66949"/>
    <w:rsid w:val="00A70FF3"/>
    <w:rsid w:val="00A710BD"/>
    <w:rsid w:val="00A729A8"/>
    <w:rsid w:val="00A74D9A"/>
    <w:rsid w:val="00A75D42"/>
    <w:rsid w:val="00A77131"/>
    <w:rsid w:val="00A801C2"/>
    <w:rsid w:val="00A80371"/>
    <w:rsid w:val="00A80657"/>
    <w:rsid w:val="00A80EB2"/>
    <w:rsid w:val="00A81583"/>
    <w:rsid w:val="00A81801"/>
    <w:rsid w:val="00A82671"/>
    <w:rsid w:val="00A828D5"/>
    <w:rsid w:val="00A8356E"/>
    <w:rsid w:val="00A852A8"/>
    <w:rsid w:val="00A853FD"/>
    <w:rsid w:val="00A875CD"/>
    <w:rsid w:val="00A9298F"/>
    <w:rsid w:val="00A971B7"/>
    <w:rsid w:val="00A97280"/>
    <w:rsid w:val="00A97664"/>
    <w:rsid w:val="00A97AF5"/>
    <w:rsid w:val="00A97E9D"/>
    <w:rsid w:val="00AA08CD"/>
    <w:rsid w:val="00AA1082"/>
    <w:rsid w:val="00AA1176"/>
    <w:rsid w:val="00AA1801"/>
    <w:rsid w:val="00AA2C20"/>
    <w:rsid w:val="00AA2C51"/>
    <w:rsid w:val="00AA2D20"/>
    <w:rsid w:val="00AA2D5F"/>
    <w:rsid w:val="00AA3E46"/>
    <w:rsid w:val="00AA4795"/>
    <w:rsid w:val="00AA54D2"/>
    <w:rsid w:val="00AA5555"/>
    <w:rsid w:val="00AA6405"/>
    <w:rsid w:val="00AA7417"/>
    <w:rsid w:val="00AA7E3A"/>
    <w:rsid w:val="00AB0B28"/>
    <w:rsid w:val="00AB0C89"/>
    <w:rsid w:val="00AB1F4F"/>
    <w:rsid w:val="00AB2762"/>
    <w:rsid w:val="00AB40BC"/>
    <w:rsid w:val="00AB41E4"/>
    <w:rsid w:val="00AB43F7"/>
    <w:rsid w:val="00AB5D73"/>
    <w:rsid w:val="00AC1006"/>
    <w:rsid w:val="00AC1E2A"/>
    <w:rsid w:val="00AC2B34"/>
    <w:rsid w:val="00AC30BD"/>
    <w:rsid w:val="00AC3529"/>
    <w:rsid w:val="00AC4A45"/>
    <w:rsid w:val="00AC6B61"/>
    <w:rsid w:val="00AC7213"/>
    <w:rsid w:val="00AD17BA"/>
    <w:rsid w:val="00AD1B4D"/>
    <w:rsid w:val="00AD50C0"/>
    <w:rsid w:val="00AD67FC"/>
    <w:rsid w:val="00AD68F4"/>
    <w:rsid w:val="00AD6F5D"/>
    <w:rsid w:val="00AD7602"/>
    <w:rsid w:val="00AD7731"/>
    <w:rsid w:val="00AE1D2E"/>
    <w:rsid w:val="00AE31A5"/>
    <w:rsid w:val="00AE37F9"/>
    <w:rsid w:val="00AE4F9E"/>
    <w:rsid w:val="00AE7570"/>
    <w:rsid w:val="00AF1AF7"/>
    <w:rsid w:val="00AF3BF3"/>
    <w:rsid w:val="00AF3D82"/>
    <w:rsid w:val="00AF48E2"/>
    <w:rsid w:val="00AF5019"/>
    <w:rsid w:val="00AF79CD"/>
    <w:rsid w:val="00B0002D"/>
    <w:rsid w:val="00B00743"/>
    <w:rsid w:val="00B01971"/>
    <w:rsid w:val="00B03C37"/>
    <w:rsid w:val="00B03C49"/>
    <w:rsid w:val="00B049B2"/>
    <w:rsid w:val="00B069DE"/>
    <w:rsid w:val="00B104D1"/>
    <w:rsid w:val="00B13EB3"/>
    <w:rsid w:val="00B144E5"/>
    <w:rsid w:val="00B156BA"/>
    <w:rsid w:val="00B16C1A"/>
    <w:rsid w:val="00B17D50"/>
    <w:rsid w:val="00B17DE7"/>
    <w:rsid w:val="00B17E4F"/>
    <w:rsid w:val="00B17F5C"/>
    <w:rsid w:val="00B220DF"/>
    <w:rsid w:val="00B23E11"/>
    <w:rsid w:val="00B2469C"/>
    <w:rsid w:val="00B25DE6"/>
    <w:rsid w:val="00B279FA"/>
    <w:rsid w:val="00B31357"/>
    <w:rsid w:val="00B316A5"/>
    <w:rsid w:val="00B3353C"/>
    <w:rsid w:val="00B3390B"/>
    <w:rsid w:val="00B35C3A"/>
    <w:rsid w:val="00B363AB"/>
    <w:rsid w:val="00B371E0"/>
    <w:rsid w:val="00B410F8"/>
    <w:rsid w:val="00B449DB"/>
    <w:rsid w:val="00B47649"/>
    <w:rsid w:val="00B51069"/>
    <w:rsid w:val="00B529DF"/>
    <w:rsid w:val="00B52ED5"/>
    <w:rsid w:val="00B54494"/>
    <w:rsid w:val="00B54DDD"/>
    <w:rsid w:val="00B563C6"/>
    <w:rsid w:val="00B60487"/>
    <w:rsid w:val="00B610DD"/>
    <w:rsid w:val="00B62D75"/>
    <w:rsid w:val="00B63677"/>
    <w:rsid w:val="00B64514"/>
    <w:rsid w:val="00B6528C"/>
    <w:rsid w:val="00B66703"/>
    <w:rsid w:val="00B673BF"/>
    <w:rsid w:val="00B720FC"/>
    <w:rsid w:val="00B72359"/>
    <w:rsid w:val="00B7469F"/>
    <w:rsid w:val="00B81D53"/>
    <w:rsid w:val="00B83173"/>
    <w:rsid w:val="00B835F7"/>
    <w:rsid w:val="00B836A5"/>
    <w:rsid w:val="00B83717"/>
    <w:rsid w:val="00B8463C"/>
    <w:rsid w:val="00B84794"/>
    <w:rsid w:val="00B8598D"/>
    <w:rsid w:val="00B8599A"/>
    <w:rsid w:val="00B86498"/>
    <w:rsid w:val="00B87B4D"/>
    <w:rsid w:val="00B9162C"/>
    <w:rsid w:val="00B9178F"/>
    <w:rsid w:val="00B93BE1"/>
    <w:rsid w:val="00B95DE1"/>
    <w:rsid w:val="00B95E02"/>
    <w:rsid w:val="00B9767C"/>
    <w:rsid w:val="00B97F5D"/>
    <w:rsid w:val="00B97FA2"/>
    <w:rsid w:val="00BA0D75"/>
    <w:rsid w:val="00BA173E"/>
    <w:rsid w:val="00BA1A78"/>
    <w:rsid w:val="00BA1F1C"/>
    <w:rsid w:val="00BA2D32"/>
    <w:rsid w:val="00BA4D0F"/>
    <w:rsid w:val="00BA4DF8"/>
    <w:rsid w:val="00BA6734"/>
    <w:rsid w:val="00BA6FC5"/>
    <w:rsid w:val="00BA71E3"/>
    <w:rsid w:val="00BB287D"/>
    <w:rsid w:val="00BB2D60"/>
    <w:rsid w:val="00BB4115"/>
    <w:rsid w:val="00BB4E54"/>
    <w:rsid w:val="00BB6D8A"/>
    <w:rsid w:val="00BB782E"/>
    <w:rsid w:val="00BC0609"/>
    <w:rsid w:val="00BC0B44"/>
    <w:rsid w:val="00BC11BD"/>
    <w:rsid w:val="00BC16B1"/>
    <w:rsid w:val="00BC1A25"/>
    <w:rsid w:val="00BC2B5C"/>
    <w:rsid w:val="00BC402C"/>
    <w:rsid w:val="00BC40D6"/>
    <w:rsid w:val="00BC4456"/>
    <w:rsid w:val="00BC4DD1"/>
    <w:rsid w:val="00BC4FC6"/>
    <w:rsid w:val="00BC54DE"/>
    <w:rsid w:val="00BC6246"/>
    <w:rsid w:val="00BC7C00"/>
    <w:rsid w:val="00BD24AE"/>
    <w:rsid w:val="00BD3836"/>
    <w:rsid w:val="00BD50F2"/>
    <w:rsid w:val="00BE16E3"/>
    <w:rsid w:val="00BE4B52"/>
    <w:rsid w:val="00BE5754"/>
    <w:rsid w:val="00BE57E6"/>
    <w:rsid w:val="00BE6760"/>
    <w:rsid w:val="00BE7E39"/>
    <w:rsid w:val="00BF06B7"/>
    <w:rsid w:val="00BF0A5E"/>
    <w:rsid w:val="00BF0F75"/>
    <w:rsid w:val="00BF189F"/>
    <w:rsid w:val="00BF2242"/>
    <w:rsid w:val="00BF2BA3"/>
    <w:rsid w:val="00BF37B9"/>
    <w:rsid w:val="00BF5D31"/>
    <w:rsid w:val="00C007E7"/>
    <w:rsid w:val="00C0362E"/>
    <w:rsid w:val="00C03DAA"/>
    <w:rsid w:val="00C0616B"/>
    <w:rsid w:val="00C10102"/>
    <w:rsid w:val="00C10738"/>
    <w:rsid w:val="00C10E38"/>
    <w:rsid w:val="00C110CB"/>
    <w:rsid w:val="00C1227E"/>
    <w:rsid w:val="00C13421"/>
    <w:rsid w:val="00C138A6"/>
    <w:rsid w:val="00C15C7A"/>
    <w:rsid w:val="00C166CB"/>
    <w:rsid w:val="00C16BFB"/>
    <w:rsid w:val="00C179F2"/>
    <w:rsid w:val="00C17EBE"/>
    <w:rsid w:val="00C2012E"/>
    <w:rsid w:val="00C2021D"/>
    <w:rsid w:val="00C2047D"/>
    <w:rsid w:val="00C229EB"/>
    <w:rsid w:val="00C22CF5"/>
    <w:rsid w:val="00C2388E"/>
    <w:rsid w:val="00C2406B"/>
    <w:rsid w:val="00C2438A"/>
    <w:rsid w:val="00C248B7"/>
    <w:rsid w:val="00C251F9"/>
    <w:rsid w:val="00C25F7E"/>
    <w:rsid w:val="00C262DD"/>
    <w:rsid w:val="00C27BC8"/>
    <w:rsid w:val="00C309F0"/>
    <w:rsid w:val="00C310C3"/>
    <w:rsid w:val="00C31578"/>
    <w:rsid w:val="00C31818"/>
    <w:rsid w:val="00C31AAC"/>
    <w:rsid w:val="00C31D0A"/>
    <w:rsid w:val="00C33879"/>
    <w:rsid w:val="00C34515"/>
    <w:rsid w:val="00C34B1D"/>
    <w:rsid w:val="00C34DBE"/>
    <w:rsid w:val="00C360CD"/>
    <w:rsid w:val="00C368DE"/>
    <w:rsid w:val="00C36E64"/>
    <w:rsid w:val="00C411D0"/>
    <w:rsid w:val="00C43533"/>
    <w:rsid w:val="00C43FBD"/>
    <w:rsid w:val="00C449F2"/>
    <w:rsid w:val="00C44E0B"/>
    <w:rsid w:val="00C45235"/>
    <w:rsid w:val="00C454F5"/>
    <w:rsid w:val="00C45B50"/>
    <w:rsid w:val="00C506AE"/>
    <w:rsid w:val="00C51A31"/>
    <w:rsid w:val="00C53042"/>
    <w:rsid w:val="00C53117"/>
    <w:rsid w:val="00C54BB8"/>
    <w:rsid w:val="00C5730C"/>
    <w:rsid w:val="00C609D3"/>
    <w:rsid w:val="00C60C86"/>
    <w:rsid w:val="00C614C4"/>
    <w:rsid w:val="00C61D8F"/>
    <w:rsid w:val="00C6374A"/>
    <w:rsid w:val="00C64F68"/>
    <w:rsid w:val="00C668E9"/>
    <w:rsid w:val="00C7219E"/>
    <w:rsid w:val="00C72AFC"/>
    <w:rsid w:val="00C7685E"/>
    <w:rsid w:val="00C7709D"/>
    <w:rsid w:val="00C77732"/>
    <w:rsid w:val="00C805FF"/>
    <w:rsid w:val="00C80663"/>
    <w:rsid w:val="00C8265C"/>
    <w:rsid w:val="00C82B07"/>
    <w:rsid w:val="00C83819"/>
    <w:rsid w:val="00C84C2B"/>
    <w:rsid w:val="00C85307"/>
    <w:rsid w:val="00C86056"/>
    <w:rsid w:val="00C86665"/>
    <w:rsid w:val="00C87F29"/>
    <w:rsid w:val="00C9135E"/>
    <w:rsid w:val="00C91DFF"/>
    <w:rsid w:val="00C923CF"/>
    <w:rsid w:val="00C93888"/>
    <w:rsid w:val="00C93AD1"/>
    <w:rsid w:val="00C944DF"/>
    <w:rsid w:val="00C949FC"/>
    <w:rsid w:val="00C965AB"/>
    <w:rsid w:val="00C96D00"/>
    <w:rsid w:val="00C97629"/>
    <w:rsid w:val="00C977C4"/>
    <w:rsid w:val="00CA08E5"/>
    <w:rsid w:val="00CA273C"/>
    <w:rsid w:val="00CA392F"/>
    <w:rsid w:val="00CA3C8E"/>
    <w:rsid w:val="00CA612B"/>
    <w:rsid w:val="00CA7A2A"/>
    <w:rsid w:val="00CA7EA8"/>
    <w:rsid w:val="00CB0FE8"/>
    <w:rsid w:val="00CB2630"/>
    <w:rsid w:val="00CB34D1"/>
    <w:rsid w:val="00CB4344"/>
    <w:rsid w:val="00CB4BE3"/>
    <w:rsid w:val="00CB5023"/>
    <w:rsid w:val="00CB7C4E"/>
    <w:rsid w:val="00CC036B"/>
    <w:rsid w:val="00CC041D"/>
    <w:rsid w:val="00CC2714"/>
    <w:rsid w:val="00CC388C"/>
    <w:rsid w:val="00CC3C07"/>
    <w:rsid w:val="00CC4588"/>
    <w:rsid w:val="00CC45CC"/>
    <w:rsid w:val="00CC557B"/>
    <w:rsid w:val="00CC61E0"/>
    <w:rsid w:val="00CC7281"/>
    <w:rsid w:val="00CC772E"/>
    <w:rsid w:val="00CC7B83"/>
    <w:rsid w:val="00CD08AA"/>
    <w:rsid w:val="00CD13E9"/>
    <w:rsid w:val="00CD209C"/>
    <w:rsid w:val="00CD2F4C"/>
    <w:rsid w:val="00CD62F5"/>
    <w:rsid w:val="00CD6DB6"/>
    <w:rsid w:val="00CD791B"/>
    <w:rsid w:val="00CE0FD3"/>
    <w:rsid w:val="00CE16C4"/>
    <w:rsid w:val="00CE2381"/>
    <w:rsid w:val="00CE2F24"/>
    <w:rsid w:val="00CE3025"/>
    <w:rsid w:val="00CE39A3"/>
    <w:rsid w:val="00CE4744"/>
    <w:rsid w:val="00CE4FBA"/>
    <w:rsid w:val="00CE5027"/>
    <w:rsid w:val="00CE570D"/>
    <w:rsid w:val="00CE6BDE"/>
    <w:rsid w:val="00CF11E1"/>
    <w:rsid w:val="00CF2B48"/>
    <w:rsid w:val="00CF4A25"/>
    <w:rsid w:val="00D002FF"/>
    <w:rsid w:val="00D00746"/>
    <w:rsid w:val="00D00B11"/>
    <w:rsid w:val="00D00D79"/>
    <w:rsid w:val="00D038FA"/>
    <w:rsid w:val="00D05CAE"/>
    <w:rsid w:val="00D05E9C"/>
    <w:rsid w:val="00D06B02"/>
    <w:rsid w:val="00D07BE2"/>
    <w:rsid w:val="00D11694"/>
    <w:rsid w:val="00D11B32"/>
    <w:rsid w:val="00D13221"/>
    <w:rsid w:val="00D134F1"/>
    <w:rsid w:val="00D13A29"/>
    <w:rsid w:val="00D14A1D"/>
    <w:rsid w:val="00D159C2"/>
    <w:rsid w:val="00D169E3"/>
    <w:rsid w:val="00D17B82"/>
    <w:rsid w:val="00D22054"/>
    <w:rsid w:val="00D239B6"/>
    <w:rsid w:val="00D23AE3"/>
    <w:rsid w:val="00D240E8"/>
    <w:rsid w:val="00D247BC"/>
    <w:rsid w:val="00D24BE9"/>
    <w:rsid w:val="00D260E2"/>
    <w:rsid w:val="00D2659B"/>
    <w:rsid w:val="00D27313"/>
    <w:rsid w:val="00D30366"/>
    <w:rsid w:val="00D309B3"/>
    <w:rsid w:val="00D31264"/>
    <w:rsid w:val="00D32210"/>
    <w:rsid w:val="00D32851"/>
    <w:rsid w:val="00D32CFF"/>
    <w:rsid w:val="00D34033"/>
    <w:rsid w:val="00D341BB"/>
    <w:rsid w:val="00D34B17"/>
    <w:rsid w:val="00D35692"/>
    <w:rsid w:val="00D35827"/>
    <w:rsid w:val="00D35CCC"/>
    <w:rsid w:val="00D35D2F"/>
    <w:rsid w:val="00D37126"/>
    <w:rsid w:val="00D37E2B"/>
    <w:rsid w:val="00D37F4F"/>
    <w:rsid w:val="00D40574"/>
    <w:rsid w:val="00D40582"/>
    <w:rsid w:val="00D417DB"/>
    <w:rsid w:val="00D41AE8"/>
    <w:rsid w:val="00D45882"/>
    <w:rsid w:val="00D45A66"/>
    <w:rsid w:val="00D46826"/>
    <w:rsid w:val="00D46DA8"/>
    <w:rsid w:val="00D47119"/>
    <w:rsid w:val="00D474C0"/>
    <w:rsid w:val="00D47B7B"/>
    <w:rsid w:val="00D50144"/>
    <w:rsid w:val="00D508E0"/>
    <w:rsid w:val="00D530BE"/>
    <w:rsid w:val="00D54A8E"/>
    <w:rsid w:val="00D55301"/>
    <w:rsid w:val="00D55D72"/>
    <w:rsid w:val="00D563E3"/>
    <w:rsid w:val="00D567ED"/>
    <w:rsid w:val="00D63289"/>
    <w:rsid w:val="00D640A1"/>
    <w:rsid w:val="00D653DE"/>
    <w:rsid w:val="00D65CF4"/>
    <w:rsid w:val="00D65E00"/>
    <w:rsid w:val="00D7085E"/>
    <w:rsid w:val="00D73C25"/>
    <w:rsid w:val="00D73FC9"/>
    <w:rsid w:val="00D758FF"/>
    <w:rsid w:val="00D75E85"/>
    <w:rsid w:val="00D769DB"/>
    <w:rsid w:val="00D76C52"/>
    <w:rsid w:val="00D77164"/>
    <w:rsid w:val="00D779DD"/>
    <w:rsid w:val="00D77FE6"/>
    <w:rsid w:val="00D804AC"/>
    <w:rsid w:val="00D82D21"/>
    <w:rsid w:val="00D83B3E"/>
    <w:rsid w:val="00D83BE6"/>
    <w:rsid w:val="00D84378"/>
    <w:rsid w:val="00D84F72"/>
    <w:rsid w:val="00D862AA"/>
    <w:rsid w:val="00D872BB"/>
    <w:rsid w:val="00D87DBB"/>
    <w:rsid w:val="00D87F5E"/>
    <w:rsid w:val="00D90313"/>
    <w:rsid w:val="00D9045C"/>
    <w:rsid w:val="00D92CD3"/>
    <w:rsid w:val="00D9420C"/>
    <w:rsid w:val="00D94780"/>
    <w:rsid w:val="00D95878"/>
    <w:rsid w:val="00D96443"/>
    <w:rsid w:val="00D96F51"/>
    <w:rsid w:val="00DA0592"/>
    <w:rsid w:val="00DA1C75"/>
    <w:rsid w:val="00DA1FBE"/>
    <w:rsid w:val="00DA3A5E"/>
    <w:rsid w:val="00DA3FD2"/>
    <w:rsid w:val="00DA4026"/>
    <w:rsid w:val="00DA4310"/>
    <w:rsid w:val="00DA4430"/>
    <w:rsid w:val="00DA4B3B"/>
    <w:rsid w:val="00DA5DA5"/>
    <w:rsid w:val="00DA60DB"/>
    <w:rsid w:val="00DA6302"/>
    <w:rsid w:val="00DA6DF5"/>
    <w:rsid w:val="00DA714D"/>
    <w:rsid w:val="00DA7BC7"/>
    <w:rsid w:val="00DB4494"/>
    <w:rsid w:val="00DB4CC2"/>
    <w:rsid w:val="00DB5847"/>
    <w:rsid w:val="00DB6DBB"/>
    <w:rsid w:val="00DB7051"/>
    <w:rsid w:val="00DC0045"/>
    <w:rsid w:val="00DC2872"/>
    <w:rsid w:val="00DC42C0"/>
    <w:rsid w:val="00DC434D"/>
    <w:rsid w:val="00DC4BFA"/>
    <w:rsid w:val="00DC50E3"/>
    <w:rsid w:val="00DC50F9"/>
    <w:rsid w:val="00DC6938"/>
    <w:rsid w:val="00DC6F60"/>
    <w:rsid w:val="00DC70D3"/>
    <w:rsid w:val="00DC7A25"/>
    <w:rsid w:val="00DD0486"/>
    <w:rsid w:val="00DD1A4E"/>
    <w:rsid w:val="00DD27CC"/>
    <w:rsid w:val="00DD7E08"/>
    <w:rsid w:val="00DE0BDC"/>
    <w:rsid w:val="00DE21AD"/>
    <w:rsid w:val="00DE2CF6"/>
    <w:rsid w:val="00DE4026"/>
    <w:rsid w:val="00DE5494"/>
    <w:rsid w:val="00DE5642"/>
    <w:rsid w:val="00DE6121"/>
    <w:rsid w:val="00DE6858"/>
    <w:rsid w:val="00DE6B03"/>
    <w:rsid w:val="00DE779D"/>
    <w:rsid w:val="00DE7EB8"/>
    <w:rsid w:val="00DF1027"/>
    <w:rsid w:val="00DF188B"/>
    <w:rsid w:val="00DF21FA"/>
    <w:rsid w:val="00DF2EC0"/>
    <w:rsid w:val="00DF3FC8"/>
    <w:rsid w:val="00DF51B0"/>
    <w:rsid w:val="00DF7D1E"/>
    <w:rsid w:val="00E00ED3"/>
    <w:rsid w:val="00E01DE0"/>
    <w:rsid w:val="00E02185"/>
    <w:rsid w:val="00E0287C"/>
    <w:rsid w:val="00E05BBF"/>
    <w:rsid w:val="00E06CC2"/>
    <w:rsid w:val="00E0790D"/>
    <w:rsid w:val="00E101DE"/>
    <w:rsid w:val="00E1067A"/>
    <w:rsid w:val="00E11277"/>
    <w:rsid w:val="00E11294"/>
    <w:rsid w:val="00E112E3"/>
    <w:rsid w:val="00E11ED6"/>
    <w:rsid w:val="00E1344D"/>
    <w:rsid w:val="00E1371F"/>
    <w:rsid w:val="00E1477A"/>
    <w:rsid w:val="00E14C9F"/>
    <w:rsid w:val="00E16807"/>
    <w:rsid w:val="00E206FD"/>
    <w:rsid w:val="00E219D1"/>
    <w:rsid w:val="00E21EA1"/>
    <w:rsid w:val="00E22EFE"/>
    <w:rsid w:val="00E25692"/>
    <w:rsid w:val="00E2610F"/>
    <w:rsid w:val="00E27AA9"/>
    <w:rsid w:val="00E31AE2"/>
    <w:rsid w:val="00E31AFB"/>
    <w:rsid w:val="00E326BD"/>
    <w:rsid w:val="00E32B11"/>
    <w:rsid w:val="00E334C9"/>
    <w:rsid w:val="00E340F1"/>
    <w:rsid w:val="00E34B1E"/>
    <w:rsid w:val="00E34E12"/>
    <w:rsid w:val="00E356B8"/>
    <w:rsid w:val="00E35C6F"/>
    <w:rsid w:val="00E36181"/>
    <w:rsid w:val="00E3672D"/>
    <w:rsid w:val="00E36859"/>
    <w:rsid w:val="00E37554"/>
    <w:rsid w:val="00E37602"/>
    <w:rsid w:val="00E37D0C"/>
    <w:rsid w:val="00E37E04"/>
    <w:rsid w:val="00E44579"/>
    <w:rsid w:val="00E467A1"/>
    <w:rsid w:val="00E476E6"/>
    <w:rsid w:val="00E502B2"/>
    <w:rsid w:val="00E52E2A"/>
    <w:rsid w:val="00E53B4C"/>
    <w:rsid w:val="00E56D48"/>
    <w:rsid w:val="00E640C4"/>
    <w:rsid w:val="00E64155"/>
    <w:rsid w:val="00E6731F"/>
    <w:rsid w:val="00E679D5"/>
    <w:rsid w:val="00E67B54"/>
    <w:rsid w:val="00E67BAC"/>
    <w:rsid w:val="00E70981"/>
    <w:rsid w:val="00E713E7"/>
    <w:rsid w:val="00E75AEA"/>
    <w:rsid w:val="00E760FB"/>
    <w:rsid w:val="00E767CE"/>
    <w:rsid w:val="00E7754F"/>
    <w:rsid w:val="00E81C97"/>
    <w:rsid w:val="00E830BD"/>
    <w:rsid w:val="00E8351F"/>
    <w:rsid w:val="00E83E67"/>
    <w:rsid w:val="00E8468E"/>
    <w:rsid w:val="00E84E7E"/>
    <w:rsid w:val="00E850FC"/>
    <w:rsid w:val="00E851F5"/>
    <w:rsid w:val="00E85203"/>
    <w:rsid w:val="00E85C51"/>
    <w:rsid w:val="00E85EDF"/>
    <w:rsid w:val="00E9039A"/>
    <w:rsid w:val="00E908E8"/>
    <w:rsid w:val="00E934B9"/>
    <w:rsid w:val="00E93610"/>
    <w:rsid w:val="00E94C3D"/>
    <w:rsid w:val="00E975E6"/>
    <w:rsid w:val="00EA0169"/>
    <w:rsid w:val="00EA0306"/>
    <w:rsid w:val="00EA352F"/>
    <w:rsid w:val="00EA3BF8"/>
    <w:rsid w:val="00EA3EB3"/>
    <w:rsid w:val="00EB2734"/>
    <w:rsid w:val="00EB3299"/>
    <w:rsid w:val="00EB6F96"/>
    <w:rsid w:val="00EC0553"/>
    <w:rsid w:val="00EC1FE1"/>
    <w:rsid w:val="00EC2014"/>
    <w:rsid w:val="00EC2CDE"/>
    <w:rsid w:val="00EC4274"/>
    <w:rsid w:val="00EC5F0B"/>
    <w:rsid w:val="00EC67A5"/>
    <w:rsid w:val="00EC75CA"/>
    <w:rsid w:val="00ED1782"/>
    <w:rsid w:val="00ED29EB"/>
    <w:rsid w:val="00ED3BC2"/>
    <w:rsid w:val="00ED4687"/>
    <w:rsid w:val="00ED499C"/>
    <w:rsid w:val="00ED50C4"/>
    <w:rsid w:val="00ED7A1C"/>
    <w:rsid w:val="00EE0300"/>
    <w:rsid w:val="00EE19CF"/>
    <w:rsid w:val="00EE2422"/>
    <w:rsid w:val="00EE2C08"/>
    <w:rsid w:val="00EE43A2"/>
    <w:rsid w:val="00EE47A3"/>
    <w:rsid w:val="00EE50A3"/>
    <w:rsid w:val="00EE539C"/>
    <w:rsid w:val="00EE7877"/>
    <w:rsid w:val="00EF0988"/>
    <w:rsid w:val="00EF287F"/>
    <w:rsid w:val="00EF3122"/>
    <w:rsid w:val="00EF3E02"/>
    <w:rsid w:val="00EF4972"/>
    <w:rsid w:val="00EF566C"/>
    <w:rsid w:val="00EF5C12"/>
    <w:rsid w:val="00F002E0"/>
    <w:rsid w:val="00F01F61"/>
    <w:rsid w:val="00F026CD"/>
    <w:rsid w:val="00F02730"/>
    <w:rsid w:val="00F07EF6"/>
    <w:rsid w:val="00F10EE1"/>
    <w:rsid w:val="00F11E91"/>
    <w:rsid w:val="00F1387B"/>
    <w:rsid w:val="00F175BC"/>
    <w:rsid w:val="00F177A9"/>
    <w:rsid w:val="00F210F6"/>
    <w:rsid w:val="00F22FB3"/>
    <w:rsid w:val="00F2384C"/>
    <w:rsid w:val="00F23C40"/>
    <w:rsid w:val="00F25405"/>
    <w:rsid w:val="00F2622B"/>
    <w:rsid w:val="00F2782F"/>
    <w:rsid w:val="00F316DD"/>
    <w:rsid w:val="00F32397"/>
    <w:rsid w:val="00F3268E"/>
    <w:rsid w:val="00F3581E"/>
    <w:rsid w:val="00F358B3"/>
    <w:rsid w:val="00F35BB1"/>
    <w:rsid w:val="00F35E9C"/>
    <w:rsid w:val="00F360A7"/>
    <w:rsid w:val="00F40827"/>
    <w:rsid w:val="00F41A15"/>
    <w:rsid w:val="00F41D9A"/>
    <w:rsid w:val="00F439FA"/>
    <w:rsid w:val="00F447B0"/>
    <w:rsid w:val="00F4513A"/>
    <w:rsid w:val="00F5021E"/>
    <w:rsid w:val="00F50604"/>
    <w:rsid w:val="00F524D7"/>
    <w:rsid w:val="00F57300"/>
    <w:rsid w:val="00F62D0B"/>
    <w:rsid w:val="00F63E8A"/>
    <w:rsid w:val="00F64E57"/>
    <w:rsid w:val="00F66DE4"/>
    <w:rsid w:val="00F70503"/>
    <w:rsid w:val="00F7050B"/>
    <w:rsid w:val="00F72331"/>
    <w:rsid w:val="00F727F5"/>
    <w:rsid w:val="00F72A22"/>
    <w:rsid w:val="00F75BB5"/>
    <w:rsid w:val="00F77B34"/>
    <w:rsid w:val="00F8023C"/>
    <w:rsid w:val="00F8096B"/>
    <w:rsid w:val="00F81A1A"/>
    <w:rsid w:val="00F8671C"/>
    <w:rsid w:val="00F8680B"/>
    <w:rsid w:val="00F87311"/>
    <w:rsid w:val="00F90C73"/>
    <w:rsid w:val="00F91357"/>
    <w:rsid w:val="00F927B1"/>
    <w:rsid w:val="00F92ED1"/>
    <w:rsid w:val="00F930A1"/>
    <w:rsid w:val="00F9407B"/>
    <w:rsid w:val="00F94D13"/>
    <w:rsid w:val="00F94F94"/>
    <w:rsid w:val="00F967BB"/>
    <w:rsid w:val="00F96BBD"/>
    <w:rsid w:val="00FA06A3"/>
    <w:rsid w:val="00FA0F63"/>
    <w:rsid w:val="00FA17DC"/>
    <w:rsid w:val="00FA233F"/>
    <w:rsid w:val="00FA2C78"/>
    <w:rsid w:val="00FA3A12"/>
    <w:rsid w:val="00FA3A75"/>
    <w:rsid w:val="00FA3CC3"/>
    <w:rsid w:val="00FA4AB1"/>
    <w:rsid w:val="00FA58C9"/>
    <w:rsid w:val="00FA5C0D"/>
    <w:rsid w:val="00FA6D91"/>
    <w:rsid w:val="00FA6E6C"/>
    <w:rsid w:val="00FA7059"/>
    <w:rsid w:val="00FA71B8"/>
    <w:rsid w:val="00FB12E2"/>
    <w:rsid w:val="00FB1B04"/>
    <w:rsid w:val="00FB26A2"/>
    <w:rsid w:val="00FB2725"/>
    <w:rsid w:val="00FB4A32"/>
    <w:rsid w:val="00FB5199"/>
    <w:rsid w:val="00FC0C68"/>
    <w:rsid w:val="00FC1332"/>
    <w:rsid w:val="00FC27DD"/>
    <w:rsid w:val="00FC3058"/>
    <w:rsid w:val="00FC3137"/>
    <w:rsid w:val="00FC465A"/>
    <w:rsid w:val="00FC5FE1"/>
    <w:rsid w:val="00FC68F7"/>
    <w:rsid w:val="00FC71D7"/>
    <w:rsid w:val="00FC7BA6"/>
    <w:rsid w:val="00FC7BD2"/>
    <w:rsid w:val="00FD1346"/>
    <w:rsid w:val="00FD155F"/>
    <w:rsid w:val="00FD16B0"/>
    <w:rsid w:val="00FD260C"/>
    <w:rsid w:val="00FD2AE8"/>
    <w:rsid w:val="00FD4626"/>
    <w:rsid w:val="00FD5C50"/>
    <w:rsid w:val="00FD6B7B"/>
    <w:rsid w:val="00FD7135"/>
    <w:rsid w:val="00FE00CF"/>
    <w:rsid w:val="00FE07EA"/>
    <w:rsid w:val="00FE224E"/>
    <w:rsid w:val="00FE324C"/>
    <w:rsid w:val="00FE3F11"/>
    <w:rsid w:val="00FE4235"/>
    <w:rsid w:val="00FE6D76"/>
    <w:rsid w:val="00FE70CF"/>
    <w:rsid w:val="00FF3707"/>
    <w:rsid w:val="00FF46C4"/>
    <w:rsid w:val="00FF60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9F953"/>
  <w15:docId w15:val="{86354F99-02A2-4A03-9320-3D188D3F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A6618"/>
    <w:pPr>
      <w:keepNext/>
      <w:keepLines/>
      <w:numPr>
        <w:ilvl w:val="2"/>
        <w:numId w:val="4"/>
      </w:numPr>
      <w:spacing w:before="200" w:after="0"/>
      <w:ind w:left="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E6BDE"/>
    <w:pPr>
      <w:keepNext/>
      <w:keepLines/>
      <w:numPr>
        <w:ilvl w:val="7"/>
        <w:numId w:val="4"/>
      </w:numPr>
      <w:spacing w:line="240" w:lineRule="auto"/>
      <w:contextualSpacing/>
      <w:jc w:val="center"/>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A661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link w:val="ListParagraphChar"/>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CE6BD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BE57E6"/>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ListParagraphChar">
    <w:name w:val="List Paragraph Char"/>
    <w:basedOn w:val="DefaultParagraphFont"/>
    <w:link w:val="ListParagraph"/>
    <w:uiPriority w:val="34"/>
    <w:rsid w:val="00FA58C9"/>
    <w:rPr>
      <w:rFonts w:ascii="Times New Roman" w:hAnsi="Times New Roman"/>
      <w:sz w:val="26"/>
    </w:rPr>
  </w:style>
  <w:style w:type="paragraph" w:customStyle="1" w:styleId="TableParagraph">
    <w:name w:val="Table Paragraph"/>
    <w:basedOn w:val="Normal"/>
    <w:uiPriority w:val="1"/>
    <w:qFormat/>
    <w:rsid w:val="00592B45"/>
    <w:pPr>
      <w:widowControl w:val="0"/>
      <w:autoSpaceDE w:val="0"/>
      <w:autoSpaceDN w:val="0"/>
      <w:spacing w:before="0" w:after="0" w:line="240" w:lineRule="auto"/>
      <w:jc w:val="left"/>
    </w:pPr>
    <w:rPr>
      <w:rFonts w:ascii="Arial" w:eastAsia="Arial" w:hAnsi="Arial" w:cs="Arial"/>
      <w:kern w:val="0"/>
      <w:sz w:val="22"/>
      <w:szCs w:val="22"/>
    </w:rPr>
  </w:style>
  <w:style w:type="table" w:customStyle="1" w:styleId="TableNormal1">
    <w:name w:val="Table Normal1"/>
    <w:uiPriority w:val="99"/>
    <w:semiHidden/>
    <w:rsid w:val="00592B45"/>
    <w:pPr>
      <w:widowControl w:val="0"/>
      <w:autoSpaceDE w:val="0"/>
      <w:autoSpaceDN w:val="0"/>
      <w:spacing w:after="0" w:line="240" w:lineRule="auto"/>
    </w:pPr>
    <w:rPr>
      <w:rFonts w:asciiTheme="minorHAnsi" w:hAnsiTheme="minorHAnsi" w:cstheme="minorBidi"/>
      <w:kern w:val="0"/>
      <w:sz w:val="22"/>
      <w:szCs w:val="22"/>
    </w:rPr>
    <w:tblPr>
      <w:tblCellMar>
        <w:top w:w="0" w:type="dxa"/>
        <w:left w:w="108" w:type="dxa"/>
        <w:bottom w:w="0" w:type="dxa"/>
        <w:right w:w="108" w:type="dxa"/>
      </w:tblCellMar>
    </w:tblPr>
  </w:style>
  <w:style w:type="paragraph" w:styleId="BodyText">
    <w:name w:val="Body Text"/>
    <w:basedOn w:val="Normal"/>
    <w:link w:val="BodyTextChar"/>
    <w:uiPriority w:val="1"/>
    <w:qFormat/>
    <w:rsid w:val="00061923"/>
    <w:pPr>
      <w:widowControl w:val="0"/>
      <w:autoSpaceDE w:val="0"/>
      <w:autoSpaceDN w:val="0"/>
      <w:spacing w:before="0" w:after="0" w:line="240" w:lineRule="auto"/>
      <w:ind w:left="879"/>
      <w:jc w:val="left"/>
    </w:pPr>
    <w:rPr>
      <w:rFonts w:eastAsia="Times New Roman" w:cs="Times New Roman"/>
      <w:kern w:val="0"/>
      <w:szCs w:val="26"/>
      <w:lang w:val="vi"/>
    </w:rPr>
  </w:style>
  <w:style w:type="character" w:customStyle="1" w:styleId="BodyTextChar">
    <w:name w:val="Body Text Char"/>
    <w:basedOn w:val="DefaultParagraphFont"/>
    <w:link w:val="BodyText"/>
    <w:uiPriority w:val="1"/>
    <w:rsid w:val="00061923"/>
    <w:rPr>
      <w:rFonts w:ascii="Times New Roman" w:eastAsia="Times New Roman" w:hAnsi="Times New Roman" w:cs="Times New Roman"/>
      <w:kern w:val="0"/>
      <w:sz w:val="26"/>
      <w:szCs w:val="26"/>
      <w:lang w:val="vi"/>
    </w:rPr>
  </w:style>
  <w:style w:type="paragraph" w:styleId="Bibliography">
    <w:name w:val="Bibliography"/>
    <w:basedOn w:val="Normal"/>
    <w:next w:val="Normal"/>
    <w:uiPriority w:val="37"/>
    <w:unhideWhenUsed/>
    <w:rsid w:val="00316746"/>
    <w:pPr>
      <w:spacing w:before="200" w:after="0"/>
    </w:pPr>
  </w:style>
  <w:style w:type="character" w:styleId="FollowedHyperlink">
    <w:name w:val="FollowedHyperlink"/>
    <w:basedOn w:val="DefaultParagraphFont"/>
    <w:uiPriority w:val="99"/>
    <w:semiHidden/>
    <w:unhideWhenUsed/>
    <w:rsid w:val="00401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9249">
      <w:bodyDiv w:val="1"/>
      <w:marLeft w:val="0"/>
      <w:marRight w:val="0"/>
      <w:marTop w:val="0"/>
      <w:marBottom w:val="0"/>
      <w:divBdr>
        <w:top w:val="none" w:sz="0" w:space="0" w:color="auto"/>
        <w:left w:val="none" w:sz="0" w:space="0" w:color="auto"/>
        <w:bottom w:val="none" w:sz="0" w:space="0" w:color="auto"/>
        <w:right w:val="none" w:sz="0" w:space="0" w:color="auto"/>
      </w:divBdr>
    </w:div>
    <w:div w:id="45185003">
      <w:bodyDiv w:val="1"/>
      <w:marLeft w:val="0"/>
      <w:marRight w:val="0"/>
      <w:marTop w:val="0"/>
      <w:marBottom w:val="0"/>
      <w:divBdr>
        <w:top w:val="none" w:sz="0" w:space="0" w:color="auto"/>
        <w:left w:val="none" w:sz="0" w:space="0" w:color="auto"/>
        <w:bottom w:val="none" w:sz="0" w:space="0" w:color="auto"/>
        <w:right w:val="none" w:sz="0" w:space="0" w:color="auto"/>
      </w:divBdr>
      <w:divsChild>
        <w:div w:id="459882609">
          <w:marLeft w:val="0"/>
          <w:marRight w:val="0"/>
          <w:marTop w:val="120"/>
          <w:marBottom w:val="0"/>
          <w:divBdr>
            <w:top w:val="none" w:sz="0" w:space="0" w:color="auto"/>
            <w:left w:val="none" w:sz="0" w:space="0" w:color="auto"/>
            <w:bottom w:val="none" w:sz="0" w:space="0" w:color="auto"/>
            <w:right w:val="none" w:sz="0" w:space="0" w:color="auto"/>
          </w:divBdr>
        </w:div>
        <w:div w:id="1539703548">
          <w:marLeft w:val="0"/>
          <w:marRight w:val="0"/>
          <w:marTop w:val="120"/>
          <w:marBottom w:val="0"/>
          <w:divBdr>
            <w:top w:val="none" w:sz="0" w:space="0" w:color="auto"/>
            <w:left w:val="none" w:sz="0" w:space="0" w:color="auto"/>
            <w:bottom w:val="none" w:sz="0" w:space="0" w:color="auto"/>
            <w:right w:val="none" w:sz="0" w:space="0" w:color="auto"/>
          </w:divBdr>
        </w:div>
        <w:div w:id="1775788756">
          <w:marLeft w:val="0"/>
          <w:marRight w:val="0"/>
          <w:marTop w:val="120"/>
          <w:marBottom w:val="0"/>
          <w:divBdr>
            <w:top w:val="none" w:sz="0" w:space="0" w:color="auto"/>
            <w:left w:val="none" w:sz="0" w:space="0" w:color="auto"/>
            <w:bottom w:val="none" w:sz="0" w:space="0" w:color="auto"/>
            <w:right w:val="none" w:sz="0" w:space="0" w:color="auto"/>
          </w:divBdr>
        </w:div>
        <w:div w:id="2093236033">
          <w:marLeft w:val="0"/>
          <w:marRight w:val="0"/>
          <w:marTop w:val="120"/>
          <w:marBottom w:val="0"/>
          <w:divBdr>
            <w:top w:val="none" w:sz="0" w:space="0" w:color="auto"/>
            <w:left w:val="none" w:sz="0" w:space="0" w:color="auto"/>
            <w:bottom w:val="none" w:sz="0" w:space="0" w:color="auto"/>
            <w:right w:val="none" w:sz="0" w:space="0" w:color="auto"/>
          </w:divBdr>
        </w:div>
      </w:divsChild>
    </w:div>
    <w:div w:id="277222411">
      <w:bodyDiv w:val="1"/>
      <w:marLeft w:val="0"/>
      <w:marRight w:val="0"/>
      <w:marTop w:val="0"/>
      <w:marBottom w:val="0"/>
      <w:divBdr>
        <w:top w:val="none" w:sz="0" w:space="0" w:color="auto"/>
        <w:left w:val="none" w:sz="0" w:space="0" w:color="auto"/>
        <w:bottom w:val="none" w:sz="0" w:space="0" w:color="auto"/>
        <w:right w:val="none" w:sz="0" w:space="0" w:color="auto"/>
      </w:divBdr>
    </w:div>
    <w:div w:id="390928690">
      <w:bodyDiv w:val="1"/>
      <w:marLeft w:val="0"/>
      <w:marRight w:val="0"/>
      <w:marTop w:val="0"/>
      <w:marBottom w:val="0"/>
      <w:divBdr>
        <w:top w:val="none" w:sz="0" w:space="0" w:color="auto"/>
        <w:left w:val="none" w:sz="0" w:space="0" w:color="auto"/>
        <w:bottom w:val="none" w:sz="0" w:space="0" w:color="auto"/>
        <w:right w:val="none" w:sz="0" w:space="0" w:color="auto"/>
      </w:divBdr>
    </w:div>
    <w:div w:id="882717316">
      <w:bodyDiv w:val="1"/>
      <w:marLeft w:val="0"/>
      <w:marRight w:val="0"/>
      <w:marTop w:val="0"/>
      <w:marBottom w:val="0"/>
      <w:divBdr>
        <w:top w:val="none" w:sz="0" w:space="0" w:color="auto"/>
        <w:left w:val="none" w:sz="0" w:space="0" w:color="auto"/>
        <w:bottom w:val="none" w:sz="0" w:space="0" w:color="auto"/>
        <w:right w:val="none" w:sz="0" w:space="0" w:color="auto"/>
      </w:divBdr>
      <w:divsChild>
        <w:div w:id="198052966">
          <w:marLeft w:val="576"/>
          <w:marRight w:val="0"/>
          <w:marTop w:val="120"/>
          <w:marBottom w:val="0"/>
          <w:divBdr>
            <w:top w:val="none" w:sz="0" w:space="0" w:color="auto"/>
            <w:left w:val="none" w:sz="0" w:space="0" w:color="auto"/>
            <w:bottom w:val="none" w:sz="0" w:space="0" w:color="auto"/>
            <w:right w:val="none" w:sz="0" w:space="0" w:color="auto"/>
          </w:divBdr>
        </w:div>
      </w:divsChild>
    </w:div>
    <w:div w:id="971715764">
      <w:bodyDiv w:val="1"/>
      <w:marLeft w:val="0"/>
      <w:marRight w:val="0"/>
      <w:marTop w:val="0"/>
      <w:marBottom w:val="0"/>
      <w:divBdr>
        <w:top w:val="none" w:sz="0" w:space="0" w:color="auto"/>
        <w:left w:val="none" w:sz="0" w:space="0" w:color="auto"/>
        <w:bottom w:val="none" w:sz="0" w:space="0" w:color="auto"/>
        <w:right w:val="none" w:sz="0" w:space="0" w:color="auto"/>
      </w:divBdr>
    </w:div>
    <w:div w:id="1155877873">
      <w:bodyDiv w:val="1"/>
      <w:marLeft w:val="0"/>
      <w:marRight w:val="0"/>
      <w:marTop w:val="0"/>
      <w:marBottom w:val="0"/>
      <w:divBdr>
        <w:top w:val="none" w:sz="0" w:space="0" w:color="auto"/>
        <w:left w:val="none" w:sz="0" w:space="0" w:color="auto"/>
        <w:bottom w:val="none" w:sz="0" w:space="0" w:color="auto"/>
        <w:right w:val="none" w:sz="0" w:space="0" w:color="auto"/>
      </w:divBdr>
    </w:div>
    <w:div w:id="1159881492">
      <w:bodyDiv w:val="1"/>
      <w:marLeft w:val="0"/>
      <w:marRight w:val="0"/>
      <w:marTop w:val="0"/>
      <w:marBottom w:val="0"/>
      <w:divBdr>
        <w:top w:val="none" w:sz="0" w:space="0" w:color="auto"/>
        <w:left w:val="none" w:sz="0" w:space="0" w:color="auto"/>
        <w:bottom w:val="none" w:sz="0" w:space="0" w:color="auto"/>
        <w:right w:val="none" w:sz="0" w:space="0" w:color="auto"/>
      </w:divBdr>
      <w:divsChild>
        <w:div w:id="947346744">
          <w:marLeft w:val="576"/>
          <w:marRight w:val="0"/>
          <w:marTop w:val="120"/>
          <w:marBottom w:val="0"/>
          <w:divBdr>
            <w:top w:val="none" w:sz="0" w:space="0" w:color="auto"/>
            <w:left w:val="none" w:sz="0" w:space="0" w:color="auto"/>
            <w:bottom w:val="none" w:sz="0" w:space="0" w:color="auto"/>
            <w:right w:val="none" w:sz="0" w:space="0" w:color="auto"/>
          </w:divBdr>
        </w:div>
      </w:divsChild>
    </w:div>
    <w:div w:id="1370109171">
      <w:bodyDiv w:val="1"/>
      <w:marLeft w:val="0"/>
      <w:marRight w:val="0"/>
      <w:marTop w:val="0"/>
      <w:marBottom w:val="0"/>
      <w:divBdr>
        <w:top w:val="none" w:sz="0" w:space="0" w:color="auto"/>
        <w:left w:val="none" w:sz="0" w:space="0" w:color="auto"/>
        <w:bottom w:val="none" w:sz="0" w:space="0" w:color="auto"/>
        <w:right w:val="none" w:sz="0" w:space="0" w:color="auto"/>
      </w:divBdr>
      <w:divsChild>
        <w:div w:id="837307369">
          <w:marLeft w:val="576"/>
          <w:marRight w:val="0"/>
          <w:marTop w:val="120"/>
          <w:marBottom w:val="0"/>
          <w:divBdr>
            <w:top w:val="none" w:sz="0" w:space="0" w:color="auto"/>
            <w:left w:val="none" w:sz="0" w:space="0" w:color="auto"/>
            <w:bottom w:val="none" w:sz="0" w:space="0" w:color="auto"/>
            <w:right w:val="none" w:sz="0" w:space="0" w:color="auto"/>
          </w:divBdr>
        </w:div>
      </w:divsChild>
    </w:div>
    <w:div w:id="1432506294">
      <w:bodyDiv w:val="1"/>
      <w:marLeft w:val="0"/>
      <w:marRight w:val="0"/>
      <w:marTop w:val="0"/>
      <w:marBottom w:val="0"/>
      <w:divBdr>
        <w:top w:val="none" w:sz="0" w:space="0" w:color="auto"/>
        <w:left w:val="none" w:sz="0" w:space="0" w:color="auto"/>
        <w:bottom w:val="none" w:sz="0" w:space="0" w:color="auto"/>
        <w:right w:val="none" w:sz="0" w:space="0" w:color="auto"/>
      </w:divBdr>
    </w:div>
    <w:div w:id="1506361359">
      <w:bodyDiv w:val="1"/>
      <w:marLeft w:val="0"/>
      <w:marRight w:val="0"/>
      <w:marTop w:val="0"/>
      <w:marBottom w:val="0"/>
      <w:divBdr>
        <w:top w:val="none" w:sz="0" w:space="0" w:color="auto"/>
        <w:left w:val="none" w:sz="0" w:space="0" w:color="auto"/>
        <w:bottom w:val="none" w:sz="0" w:space="0" w:color="auto"/>
        <w:right w:val="none" w:sz="0" w:space="0" w:color="auto"/>
      </w:divBdr>
      <w:divsChild>
        <w:div w:id="1757744208">
          <w:marLeft w:val="1008"/>
          <w:marRight w:val="0"/>
          <w:marTop w:val="110"/>
          <w:marBottom w:val="0"/>
          <w:divBdr>
            <w:top w:val="none" w:sz="0" w:space="0" w:color="auto"/>
            <w:left w:val="none" w:sz="0" w:space="0" w:color="auto"/>
            <w:bottom w:val="none" w:sz="0" w:space="0" w:color="auto"/>
            <w:right w:val="none" w:sz="0" w:space="0" w:color="auto"/>
          </w:divBdr>
        </w:div>
      </w:divsChild>
    </w:div>
    <w:div w:id="1663116867">
      <w:bodyDiv w:val="1"/>
      <w:marLeft w:val="0"/>
      <w:marRight w:val="0"/>
      <w:marTop w:val="0"/>
      <w:marBottom w:val="0"/>
      <w:divBdr>
        <w:top w:val="none" w:sz="0" w:space="0" w:color="auto"/>
        <w:left w:val="none" w:sz="0" w:space="0" w:color="auto"/>
        <w:bottom w:val="none" w:sz="0" w:space="0" w:color="auto"/>
        <w:right w:val="none" w:sz="0" w:space="0" w:color="auto"/>
      </w:divBdr>
    </w:div>
    <w:div w:id="1671331238">
      <w:bodyDiv w:val="1"/>
      <w:marLeft w:val="0"/>
      <w:marRight w:val="0"/>
      <w:marTop w:val="0"/>
      <w:marBottom w:val="0"/>
      <w:divBdr>
        <w:top w:val="none" w:sz="0" w:space="0" w:color="auto"/>
        <w:left w:val="none" w:sz="0" w:space="0" w:color="auto"/>
        <w:bottom w:val="none" w:sz="0" w:space="0" w:color="auto"/>
        <w:right w:val="none" w:sz="0" w:space="0" w:color="auto"/>
      </w:divBdr>
      <w:divsChild>
        <w:div w:id="174269772">
          <w:marLeft w:val="576"/>
          <w:marRight w:val="0"/>
          <w:marTop w:val="120"/>
          <w:marBottom w:val="0"/>
          <w:divBdr>
            <w:top w:val="none" w:sz="0" w:space="0" w:color="auto"/>
            <w:left w:val="none" w:sz="0" w:space="0" w:color="auto"/>
            <w:bottom w:val="none" w:sz="0" w:space="0" w:color="auto"/>
            <w:right w:val="none" w:sz="0" w:space="0" w:color="auto"/>
          </w:divBdr>
        </w:div>
      </w:divsChild>
    </w:div>
    <w:div w:id="1818494863">
      <w:bodyDiv w:val="1"/>
      <w:marLeft w:val="0"/>
      <w:marRight w:val="0"/>
      <w:marTop w:val="0"/>
      <w:marBottom w:val="0"/>
      <w:divBdr>
        <w:top w:val="none" w:sz="0" w:space="0" w:color="auto"/>
        <w:left w:val="none" w:sz="0" w:space="0" w:color="auto"/>
        <w:bottom w:val="none" w:sz="0" w:space="0" w:color="auto"/>
        <w:right w:val="none" w:sz="0" w:space="0" w:color="auto"/>
      </w:divBdr>
      <w:divsChild>
        <w:div w:id="1458140985">
          <w:marLeft w:val="1008"/>
          <w:marRight w:val="0"/>
          <w:marTop w:val="110"/>
          <w:marBottom w:val="0"/>
          <w:divBdr>
            <w:top w:val="none" w:sz="0" w:space="0" w:color="auto"/>
            <w:left w:val="none" w:sz="0" w:space="0" w:color="auto"/>
            <w:bottom w:val="none" w:sz="0" w:space="0" w:color="auto"/>
            <w:right w:val="none" w:sz="0" w:space="0" w:color="auto"/>
          </w:divBdr>
        </w:div>
      </w:divsChild>
    </w:div>
    <w:div w:id="1941251801">
      <w:bodyDiv w:val="1"/>
      <w:marLeft w:val="0"/>
      <w:marRight w:val="0"/>
      <w:marTop w:val="0"/>
      <w:marBottom w:val="0"/>
      <w:divBdr>
        <w:top w:val="none" w:sz="0" w:space="0" w:color="auto"/>
        <w:left w:val="none" w:sz="0" w:space="0" w:color="auto"/>
        <w:bottom w:val="none" w:sz="0" w:space="0" w:color="auto"/>
        <w:right w:val="none" w:sz="0" w:space="0" w:color="auto"/>
      </w:divBdr>
      <w:divsChild>
        <w:div w:id="912663024">
          <w:marLeft w:val="1440"/>
          <w:marRight w:val="0"/>
          <w:marTop w:val="11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hyperlink" Target="https://github.com/duycu99zxcv123/transaction_machine.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Tag>
    <b:SourceType>InternetSite</b:SourceType>
    <b:Guid>{252167F6-8C94-4503-9DD6-7E816415278C}</b:Guid>
    <b:Year>2020</b:Year>
    <b:Month>August</b:Month>
    <b:Day>14</b:Day>
    <b:URL>http://viettelrd.com.vn/</b:URL>
    <b:LCID>vi-VN</b:LCID>
    <b:RefOrder>1</b:RefOrder>
  </b:Source>
  <b:Source>
    <b:Tag>b</b:Tag>
    <b:SourceType>JournalArticle</b:SourceType>
    <b:Guid>{6C932C03-35B4-4DE8-936E-583B2F66C6F6}</b:Guid>
    <b:Title>Nonlinear Power Compensator for Remote Radio Unit</b:Title>
    <b:Year>July 2019</b:Year>
    <b:Author>
      <b:Author>
        <b:Corporate>Quy Ngoc Le and Xuan Thang Nguyen</b:Corporate>
      </b:Author>
    </b:Author>
    <b:JournalName>International Conference on Power Electronics and Drive Systems</b:JournalName>
    <b:RefOrder>2</b:RefOrder>
  </b:Source>
  <b:Source>
    <b:Tag>c</b:Tag>
    <b:SourceType>DocumentFromInternetSite</b:SourceType>
    <b:Guid>{B6DCE311-F6E2-4544-B093-5A3FF5D05E57}</b:Guid>
    <b:Title>Understanding FPGA Architecture</b:Title>
    <b:YearAccessed>2020</b:YearAccessed>
    <b:MonthAccessed>8</b:MonthAccessed>
    <b:DayAccessed>18</b:DayAccessed>
    <b:URL>https://www.xilinx.com/html_docs/xilinx2017_2/sdaccel_doc/topics/devices/con-fpga-architecture.html</b:URL>
    <b:RefOrder>3</b:RefOrder>
  </b:Source>
  <b:Source>
    <b:Tag>d</b:Tag>
    <b:SourceType>DocumentFromInternetSite</b:SourceType>
    <b:Guid>{89E2790F-15C6-4BE9-BE02-7CC68329AB25}</b:Guid>
    <b:Title>7 Series FPGAs Data Sheet: Overview</b:Title>
    <b:YearAccessed>2020</b:YearAccessed>
    <b:MonthAccessed>8</b:MonthAccessed>
    <b:DayAccessed>18</b:DayAccessed>
    <b:URL>https://www.xilinx.com/support/documentation/data_sheets/ds180_7Series_Overview.pdf</b:URL>
    <b:RefOrder>4</b:RefOrder>
  </b:Source>
  <b:Source>
    <b:Tag>e</b:Tag>
    <b:SourceType>Book</b:SourceType>
    <b:Guid>{E3E662D2-E1BF-460B-AABD-D3D3E2B93D95}</b:Guid>
    <b:Title>The ZynQ Book</b:Title>
    <b:Year>July 2014</b:Year>
    <b:LCID>en-US</b:LCID>
    <b:Author>
      <b:Author>
        <b:Corporate>Louise H. Crockett, Ross A. Elliot, Martin A. Enderwitz and Robert W. Stewart</b:Corporate>
      </b:Author>
    </b:Author>
    <b:Publisher>Xilinx</b:Publisher>
    <b:RefOrder>5</b:RefOrder>
  </b:Source>
  <b:Source>
    <b:Tag>f</b:Tag>
    <b:SourceType>Report</b:SourceType>
    <b:Guid>{2E326C72-488A-4B0B-8761-617CACAD7265}</b:Guid>
    <b:Title>Quy trình phát triển IP Core trên FPGA</b:Title>
    <b:Year>January, 2019</b:Year>
    <b:Author>
      <b:Author>
        <b:Corporate>Nguyễn Xuân Thắng và Nguyễn Tiến Sáng</b:Corporate>
      </b:Author>
    </b:Author>
    <b:Publisher>Tài liệu lưu hành nội bộ, Trung tâm nghiên cứu và phát triển thiết bị vô tuyến băng rộng Viettel</b:Publisher>
    <b:LCID>vi-VN</b:LCID>
    <b:RefOrder>6</b:RefOrder>
  </b:Source>
</b:Sources>
</file>

<file path=customXml/itemProps1.xml><?xml version="1.0" encoding="utf-8"?>
<ds:datastoreItem xmlns:ds="http://schemas.openxmlformats.org/officeDocument/2006/customXml" ds:itemID="{C0E547B6-853B-4CFA-B452-4D4B1981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7244</TotalTime>
  <Pages>33</Pages>
  <Words>4627</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Duy Trần</cp:lastModifiedBy>
  <cp:revision>165</cp:revision>
  <cp:lastPrinted>2020-09-20T08:15:00Z</cp:lastPrinted>
  <dcterms:created xsi:type="dcterms:W3CDTF">2020-09-19T05:02:00Z</dcterms:created>
  <dcterms:modified xsi:type="dcterms:W3CDTF">2021-12-26T05:13:00Z</dcterms:modified>
</cp:coreProperties>
</file>